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7871484"/>
        <w:docPartObj>
          <w:docPartGallery w:val="Cover Pages"/>
          <w:docPartUnique/>
        </w:docPartObj>
      </w:sdtPr>
      <w:sdtEndPr/>
      <w:sdtContent>
        <w:p w14:paraId="1142F644" w14:textId="07A30846" w:rsidR="00B33243" w:rsidRDefault="00710101">
          <w:r w:rsidRPr="000B06B2">
            <w:rPr>
              <w:noProof/>
            </w:rPr>
            <mc:AlternateContent>
              <mc:Choice Requires="wps">
                <w:drawing>
                  <wp:anchor distT="0" distB="0" distL="114300" distR="114300" simplePos="0" relativeHeight="251658244" behindDoc="0" locked="0" layoutInCell="1" allowOverlap="1" wp14:anchorId="5A6656CC" wp14:editId="00B67F6E">
                    <wp:simplePos x="0" y="0"/>
                    <wp:positionH relativeFrom="column">
                      <wp:posOffset>1800225</wp:posOffset>
                    </wp:positionH>
                    <wp:positionV relativeFrom="paragraph">
                      <wp:posOffset>5372100</wp:posOffset>
                    </wp:positionV>
                    <wp:extent cx="4884420" cy="1152525"/>
                    <wp:effectExtent l="0" t="0" r="0" b="9525"/>
                    <wp:wrapNone/>
                    <wp:docPr id="4" name="Tekstvak 3"/>
                    <wp:cNvGraphicFramePr/>
                    <a:graphic xmlns:a="http://schemas.openxmlformats.org/drawingml/2006/main">
                      <a:graphicData uri="http://schemas.microsoft.com/office/word/2010/wordprocessingShape">
                        <wps:wsp>
                          <wps:cNvSpPr txBox="1"/>
                          <wps:spPr>
                            <a:xfrm>
                              <a:off x="0" y="0"/>
                              <a:ext cx="4884420" cy="1152525"/>
                            </a:xfrm>
                            <a:prstGeom prst="rect">
                              <a:avLst/>
                            </a:prstGeom>
                            <a:noFill/>
                            <a:ln>
                              <a:noFill/>
                            </a:ln>
                          </wps:spPr>
                          <wps:txbx>
                            <w:txbxContent>
                              <w:p w14:paraId="1A67D91F" w14:textId="0283601E" w:rsidR="000B06B2" w:rsidRPr="00710101" w:rsidRDefault="00710101" w:rsidP="00710101">
                                <w:pPr>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FUNCTIONEEL-ONTWERP</w:t>
                                </w: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954F4">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t>
                                </w:r>
                                <w:r>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Alumni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656CC" id="_x0000_t202" coordsize="21600,21600" o:spt="202" path="m,l,21600r21600,l21600,xe">
                    <v:stroke joinstyle="miter"/>
                    <v:path gradientshapeok="t" o:connecttype="rect"/>
                  </v:shapetype>
                  <v:shape id="Tekstvak 3" o:spid="_x0000_s1026" type="#_x0000_t202" style="position:absolute;margin-left:141.75pt;margin-top:423pt;width:384.6pt;height:90.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" filled="f" stroked="f">
                    <v:textbox>
                      <w:txbxContent>
                        <w:p w14:paraId="1A67D91F" w14:textId="0283601E" w:rsidR="000B06B2" w:rsidRPr="00710101" w:rsidRDefault="00710101" w:rsidP="00710101">
                          <w:pPr>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FUNCTIONEEL-ONTWERP</w:t>
                          </w: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954F4">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t>
                          </w:r>
                          <w:r>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Alumni</w:t>
                          </w:r>
                        </w:p>
                      </w:txbxContent>
                    </v:textbox>
                  </v:shape>
                </w:pict>
              </mc:Fallback>
            </mc:AlternateContent>
          </w:r>
          <w:r w:rsidRPr="000B06B2">
            <w:rPr>
              <w:noProof/>
            </w:rPr>
            <mc:AlternateContent>
              <mc:Choice Requires="wps">
                <w:drawing>
                  <wp:anchor distT="0" distB="0" distL="114300" distR="114300" simplePos="0" relativeHeight="251658243" behindDoc="0" locked="0" layoutInCell="1" allowOverlap="1" wp14:anchorId="313E4F12" wp14:editId="07DC08C4">
                    <wp:simplePos x="0" y="0"/>
                    <wp:positionH relativeFrom="column">
                      <wp:posOffset>1533525</wp:posOffset>
                    </wp:positionH>
                    <wp:positionV relativeFrom="paragraph">
                      <wp:posOffset>5295900</wp:posOffset>
                    </wp:positionV>
                    <wp:extent cx="5143500" cy="1295400"/>
                    <wp:effectExtent l="0" t="0" r="19050" b="19050"/>
                    <wp:wrapNone/>
                    <wp:docPr id="9" name="Rechthoek 6"/>
                    <wp:cNvGraphicFramePr/>
                    <a:graphic xmlns:a="http://schemas.openxmlformats.org/drawingml/2006/main">
                      <a:graphicData uri="http://schemas.microsoft.com/office/word/2010/wordprocessingShape">
                        <wps:wsp>
                          <wps:cNvSpPr/>
                          <wps:spPr>
                            <a:xfrm>
                              <a:off x="0" y="0"/>
                              <a:ext cx="514350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arto="http://schemas.microsoft.com/office/word/2006/arto" xmlns:a14="http://schemas.microsoft.com/office/drawing/2010/main" xmlns:pic="http://schemas.openxmlformats.org/drawingml/2006/picture" xmlns:a="http://schemas.openxmlformats.org/drawingml/2006/main">
                <w:pict w14:anchorId="11443215">
                  <v:rect id="Rechthoek 6" style="position:absolute;margin-left:120.75pt;margin-top:417pt;width:405pt;height:102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red [3204]" strokecolor="#7f0000 [1604]" strokeweight="1pt" w14:anchorId="7A9434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"/>
                </w:pict>
              </mc:Fallback>
            </mc:AlternateContent>
          </w:r>
          <w:r w:rsidR="000B06B2" w:rsidRPr="000B06B2">
            <w:rPr>
              <w:noProof/>
            </w:rPr>
            <mc:AlternateContent>
              <mc:Choice Requires="wps">
                <w:drawing>
                  <wp:anchor distT="0" distB="0" distL="114300" distR="114300" simplePos="0" relativeHeight="251658240" behindDoc="0" locked="0" layoutInCell="1" allowOverlap="1" wp14:anchorId="544F7A49" wp14:editId="33FA7071">
                    <wp:simplePos x="0" y="0"/>
                    <wp:positionH relativeFrom="column">
                      <wp:posOffset>-1171575</wp:posOffset>
                    </wp:positionH>
                    <wp:positionV relativeFrom="paragraph">
                      <wp:posOffset>8242935</wp:posOffset>
                    </wp:positionV>
                    <wp:extent cx="8154670" cy="1520190"/>
                    <wp:effectExtent l="0" t="0" r="17780" b="22860"/>
                    <wp:wrapNone/>
                    <wp:docPr id="5" name="Stroomdiagram: Document 5"/>
                    <wp:cNvGraphicFramePr/>
                    <a:graphic xmlns:a="http://schemas.openxmlformats.org/drawingml/2006/main">
                      <a:graphicData uri="http://schemas.microsoft.com/office/word/2010/wordprocessingShape">
                        <wps:wsp>
                          <wps:cNvSpPr/>
                          <wps:spPr>
                            <a:xfrm flipV="1">
                              <a:off x="0" y="0"/>
                              <a:ext cx="8154670" cy="152019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xmlns:arto="http://schemas.microsoft.com/office/word/2006/arto" xmlns:a14="http://schemas.microsoft.com/office/drawing/2010/main" xmlns:pic="http://schemas.openxmlformats.org/drawingml/2006/picture" xmlns:a="http://schemas.openxmlformats.org/drawingml/2006/main">
                <w:pict w14:anchorId="0C5B1F34">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w14:anchorId="2D673565">
                    <v:stroke joinstyle="miter"/>
                    <v:path textboxrect="0,0,21600,17322" o:connecttype="custom" o:connectlocs="10800,0;0,10800;10800,20400;21600,10800"/>
                  </v:shapetype>
                  <v:shape id="Stroomdiagram: Document 5" style="position:absolute;margin-left:-92.25pt;margin-top:649.05pt;width:642.1pt;height:119.7p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black [3200]" strokecolor="black [1600]" strokeweight="1pt"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"/>
                </w:pict>
              </mc:Fallback>
            </mc:AlternateContent>
          </w:r>
          <w:r w:rsidR="000B06B2" w:rsidRPr="000B06B2">
            <w:rPr>
              <w:noProof/>
            </w:rPr>
            <mc:AlternateContent>
              <mc:Choice Requires="wps">
                <w:drawing>
                  <wp:anchor distT="0" distB="0" distL="114300" distR="114300" simplePos="0" relativeHeight="251658241" behindDoc="1" locked="0" layoutInCell="1" allowOverlap="1" wp14:anchorId="5F7EAF3D" wp14:editId="7B52D676">
                    <wp:simplePos x="0" y="0"/>
                    <wp:positionH relativeFrom="column">
                      <wp:posOffset>-916305</wp:posOffset>
                    </wp:positionH>
                    <wp:positionV relativeFrom="page">
                      <wp:posOffset>-28575</wp:posOffset>
                    </wp:positionV>
                    <wp:extent cx="8154670" cy="1520190"/>
                    <wp:effectExtent l="0" t="0" r="17780" b="3810"/>
                    <wp:wrapNone/>
                    <wp:docPr id="8" name="Stroomdiagram: Document 8"/>
                    <wp:cNvGraphicFramePr/>
                    <a:graphic xmlns:a="http://schemas.openxmlformats.org/drawingml/2006/main">
                      <a:graphicData uri="http://schemas.microsoft.com/office/word/2010/wordprocessingShape">
                        <wps:wsp>
                          <wps:cNvSpPr/>
                          <wps:spPr>
                            <a:xfrm flipH="1">
                              <a:off x="0" y="0"/>
                              <a:ext cx="8154670" cy="152019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xmlns:arto="http://schemas.microsoft.com/office/word/2006/arto" xmlns:a14="http://schemas.microsoft.com/office/drawing/2010/main" xmlns:pic="http://schemas.openxmlformats.org/drawingml/2006/picture" xmlns:a="http://schemas.openxmlformats.org/drawingml/2006/main">
                <w:pict w14:anchorId="4ABE4CCE">
                  <v:shape id="Stroomdiagram: Document 8" style="position:absolute;margin-left:-72.15pt;margin-top:-2.25pt;width:642.1pt;height:119.7pt;flip:x;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spid="_x0000_s1026" fillcolor="black [3200]" strokecolor="black [1600]" strokeweight="1pt"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" w14:anchorId="1BC385B0">
                    <w10:wrap anchory="page"/>
                  </v:shape>
                </w:pict>
              </mc:Fallback>
            </mc:AlternateContent>
          </w:r>
          <w:r w:rsidR="000B06B2" w:rsidRPr="000B06B2">
            <w:rPr>
              <w:noProof/>
            </w:rPr>
            <w:drawing>
              <wp:anchor distT="0" distB="0" distL="114300" distR="114300" simplePos="0" relativeHeight="251658242" behindDoc="0" locked="0" layoutInCell="1" allowOverlap="1" wp14:anchorId="4CC0EC9F" wp14:editId="1DEBD4E3">
                <wp:simplePos x="0" y="0"/>
                <wp:positionH relativeFrom="column">
                  <wp:posOffset>3996690</wp:posOffset>
                </wp:positionH>
                <wp:positionV relativeFrom="paragraph">
                  <wp:posOffset>-708660</wp:posOffset>
                </wp:positionV>
                <wp:extent cx="1637665" cy="1008380"/>
                <wp:effectExtent l="0" t="0" r="635" b="127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7665" cy="1008380"/>
                        </a:xfrm>
                        <a:prstGeom prst="rect">
                          <a:avLst/>
                        </a:prstGeom>
                        <a:noFill/>
                        <a:ln>
                          <a:noFill/>
                        </a:ln>
                      </pic:spPr>
                    </pic:pic>
                  </a:graphicData>
                </a:graphic>
                <wp14:sizeRelH relativeFrom="page">
                  <wp14:pctWidth>0</wp14:pctWidth>
                </wp14:sizeRelH>
                <wp14:sizeRelV relativeFrom="page">
                  <wp14:pctHeight>0</wp14:pctHeight>
                </wp14:sizeRelV>
              </wp:anchor>
            </w:drawing>
          </w:r>
          <w:r w:rsidR="00B33243">
            <w:br w:type="page"/>
          </w:r>
        </w:p>
      </w:sdtContent>
    </w:sdt>
    <w:p w14:paraId="01EB1FF9" w14:textId="77777777" w:rsidR="00B96CA8" w:rsidRDefault="00B96CA8"/>
    <w:p w14:paraId="7F199579" w14:textId="77777777" w:rsidR="008449E0" w:rsidRDefault="008449E0"/>
    <w:p w14:paraId="05FC7450" w14:textId="60A00BA7" w:rsidR="008C1393" w:rsidRPr="002F5CAB" w:rsidRDefault="008449E0" w:rsidP="002F5CAB">
      <w:pPr>
        <w:pStyle w:val="Heading1"/>
        <w:rPr>
          <w:rFonts w:eastAsiaTheme="minorEastAsia"/>
          <w:color w:val="auto"/>
        </w:rPr>
      </w:pPr>
      <w:bookmarkStart w:id="0" w:name="_Toc4322401"/>
      <w:bookmarkStart w:id="1" w:name="_Toc10721110"/>
      <w:r w:rsidRPr="00F15E0A">
        <w:rPr>
          <w:rFonts w:eastAsiaTheme="minorEastAsia"/>
          <w:color w:val="auto"/>
        </w:rPr>
        <w:t>V</w:t>
      </w:r>
      <w:bookmarkEnd w:id="0"/>
      <w:r w:rsidR="00902894" w:rsidRPr="00F15E0A">
        <w:rPr>
          <w:rFonts w:eastAsiaTheme="minorEastAsia"/>
          <w:color w:val="auto"/>
        </w:rPr>
        <w:t>OORWOORD</w:t>
      </w:r>
      <w:bookmarkEnd w:id="1"/>
    </w:p>
    <w:p w14:paraId="431F0C7A" w14:textId="0624905C" w:rsidR="005A16EA" w:rsidRPr="00E2230B" w:rsidRDefault="005A16EA" w:rsidP="005A16EA">
      <w:pPr>
        <w:rPr>
          <w:sz w:val="22"/>
          <w:szCs w:val="22"/>
        </w:rPr>
      </w:pPr>
      <w:r w:rsidRPr="00E2230B">
        <w:rPr>
          <w:sz w:val="22"/>
          <w:szCs w:val="22"/>
        </w:rPr>
        <w:t>Op 15 Mei 2019 hebben wij met de heer Klieverik van ROC Almelo over het maken van een website voor hun alumni netwerk gepraat. In de huidige situatie gebruiken ze facebook, alleen zijn ze bang dat Facebook niet interessant genoeg blijft voor hun doelgroep. Om dit probleem op</w:t>
      </w:r>
      <w:r w:rsidR="00B524B5">
        <w:rPr>
          <w:sz w:val="22"/>
          <w:szCs w:val="22"/>
        </w:rPr>
        <w:t xml:space="preserve"> </w:t>
      </w:r>
      <w:r w:rsidRPr="00E2230B">
        <w:rPr>
          <w:sz w:val="22"/>
          <w:szCs w:val="22"/>
        </w:rPr>
        <w:t>te</w:t>
      </w:r>
      <w:r w:rsidR="00B524B5">
        <w:rPr>
          <w:sz w:val="22"/>
          <w:szCs w:val="22"/>
        </w:rPr>
        <w:t xml:space="preserve"> </w:t>
      </w:r>
      <w:r w:rsidRPr="00E2230B">
        <w:rPr>
          <w:sz w:val="22"/>
          <w:szCs w:val="22"/>
        </w:rPr>
        <w:t xml:space="preserve">lossen hebben ze ons gevraagd om een website te maken. Tijdens het gesprek gaf de heer Klieverik zijn wensen </w:t>
      </w:r>
      <w:r>
        <w:rPr>
          <w:sz w:val="22"/>
          <w:szCs w:val="22"/>
        </w:rPr>
        <w:t xml:space="preserve">en eisen </w:t>
      </w:r>
      <w:r w:rsidRPr="00E2230B">
        <w:rPr>
          <w:sz w:val="22"/>
          <w:szCs w:val="22"/>
        </w:rPr>
        <w:t>voor deze website aan. Deze zijn meegenomen in het beschrijven van het plan.</w:t>
      </w:r>
    </w:p>
    <w:p w14:paraId="192E8E46" w14:textId="77777777" w:rsidR="005A16EA" w:rsidRPr="00E2230B" w:rsidRDefault="005A16EA" w:rsidP="005A16EA">
      <w:pPr>
        <w:rPr>
          <w:sz w:val="22"/>
          <w:szCs w:val="22"/>
        </w:rPr>
      </w:pPr>
      <w:r w:rsidRPr="00E2230B">
        <w:rPr>
          <w:sz w:val="22"/>
          <w:szCs w:val="22"/>
        </w:rPr>
        <w:t>Namens BitSkill willen wij de heer Klievrik bedanken voor het prettige gesprek. In het document zijn de gespreksonderwerpen zoveel mogelijk uiteengezet. Wij gaan er dan ook vanuit dat hetgeen dat besproken is, in het document goed weergegeven is.</w:t>
      </w:r>
    </w:p>
    <w:p w14:paraId="2A14C0C3" w14:textId="77777777" w:rsidR="005A16EA" w:rsidRPr="00E2230B" w:rsidRDefault="005A16EA" w:rsidP="005A16EA">
      <w:pPr>
        <w:rPr>
          <w:sz w:val="22"/>
          <w:szCs w:val="22"/>
        </w:rPr>
      </w:pPr>
      <w:r w:rsidRPr="00E2230B">
        <w:rPr>
          <w:sz w:val="22"/>
          <w:szCs w:val="22"/>
        </w:rPr>
        <w:t>Tot slot stellen wij alles in het werk om uw vraag op een correcte manier om te zetten naar een goed werkende website.</w:t>
      </w:r>
    </w:p>
    <w:p w14:paraId="7933CE8E" w14:textId="11CC4CEA" w:rsidR="005A16EA" w:rsidRPr="00E2230B" w:rsidRDefault="005A16EA" w:rsidP="005A16EA">
      <w:pPr>
        <w:rPr>
          <w:sz w:val="22"/>
          <w:szCs w:val="22"/>
        </w:rPr>
      </w:pPr>
      <w:r w:rsidRPr="00E2230B">
        <w:rPr>
          <w:sz w:val="22"/>
          <w:szCs w:val="22"/>
        </w:rPr>
        <w:br/>
        <w:t xml:space="preserve">Hengelo, </w:t>
      </w:r>
      <w:r w:rsidR="004E61D5">
        <w:rPr>
          <w:sz w:val="22"/>
          <w:szCs w:val="22"/>
        </w:rPr>
        <w:t>7 juni</w:t>
      </w:r>
      <w:r w:rsidRPr="00E2230B">
        <w:rPr>
          <w:sz w:val="22"/>
          <w:szCs w:val="22"/>
        </w:rPr>
        <w:t xml:space="preserve"> 201</w:t>
      </w:r>
      <w:r w:rsidR="0084353C">
        <w:rPr>
          <w:sz w:val="22"/>
          <w:szCs w:val="22"/>
        </w:rPr>
        <w:t>9</w:t>
      </w:r>
    </w:p>
    <w:p w14:paraId="3746A6D5" w14:textId="50B6CDAA" w:rsidR="000B4250" w:rsidRDefault="000B4250">
      <w:r>
        <w:br w:type="page"/>
      </w:r>
    </w:p>
    <w:p w14:paraId="0FFCD717" w14:textId="10CFE5C4" w:rsidR="00A5573A" w:rsidRDefault="00A5573A" w:rsidP="00A5573A"/>
    <w:p w14:paraId="3BA18E37" w14:textId="440AE900" w:rsidR="000B4250" w:rsidRDefault="000B4250" w:rsidP="00A5573A"/>
    <w:sdt>
      <w:sdtPr>
        <w:rPr>
          <w:rFonts w:asciiTheme="minorHAnsi" w:eastAsiaTheme="minorEastAsia" w:hAnsiTheme="minorHAnsi" w:cstheme="minorBidi"/>
          <w:color w:val="auto"/>
          <w:sz w:val="21"/>
          <w:szCs w:val="21"/>
        </w:rPr>
        <w:id w:val="-750888301"/>
        <w:docPartObj>
          <w:docPartGallery w:val="Table of Contents"/>
          <w:docPartUnique/>
        </w:docPartObj>
      </w:sdtPr>
      <w:sdtEndPr>
        <w:rPr>
          <w:b/>
          <w:bCs/>
        </w:rPr>
      </w:sdtEndPr>
      <w:sdtContent>
        <w:p w14:paraId="67387F2D" w14:textId="2D81DA47" w:rsidR="001F6D2C" w:rsidRPr="00F15E0A" w:rsidRDefault="001F6D2C">
          <w:pPr>
            <w:pStyle w:val="TOCHeading"/>
            <w:rPr>
              <w:color w:val="auto"/>
            </w:rPr>
          </w:pPr>
          <w:r w:rsidRPr="00F15E0A">
            <w:rPr>
              <w:color w:val="auto"/>
            </w:rPr>
            <w:t>Inhoudsopgave</w:t>
          </w:r>
        </w:p>
        <w:p w14:paraId="3956284E" w14:textId="518934D1" w:rsidR="00481940" w:rsidRDefault="001F6D2C">
          <w:pPr>
            <w:pStyle w:val="TOC1"/>
            <w:tabs>
              <w:tab w:val="right" w:leader="dot" w:pos="9016"/>
            </w:tabs>
            <w:rPr>
              <w:noProof/>
              <w:sz w:val="22"/>
              <w:szCs w:val="22"/>
              <w:lang w:eastAsia="nl-NL"/>
            </w:rPr>
          </w:pPr>
          <w:r>
            <w:rPr>
              <w:b/>
              <w:bCs/>
            </w:rPr>
            <w:fldChar w:fldCharType="begin"/>
          </w:r>
          <w:r>
            <w:rPr>
              <w:b/>
              <w:bCs/>
            </w:rPr>
            <w:instrText xml:space="preserve"> TOC \o "1-3" \h \z \u </w:instrText>
          </w:r>
          <w:r>
            <w:rPr>
              <w:b/>
              <w:bCs/>
            </w:rPr>
            <w:fldChar w:fldCharType="separate"/>
          </w:r>
          <w:hyperlink w:anchor="_Toc10721110" w:history="1">
            <w:r w:rsidR="00481940" w:rsidRPr="00817BD8">
              <w:rPr>
                <w:rStyle w:val="Hyperlink"/>
                <w:noProof/>
              </w:rPr>
              <w:t>VOORWOORD</w:t>
            </w:r>
            <w:r w:rsidR="00481940">
              <w:rPr>
                <w:noProof/>
                <w:webHidden/>
              </w:rPr>
              <w:tab/>
            </w:r>
            <w:r w:rsidR="00481940">
              <w:rPr>
                <w:noProof/>
                <w:webHidden/>
              </w:rPr>
              <w:fldChar w:fldCharType="begin"/>
            </w:r>
            <w:r w:rsidR="00481940">
              <w:rPr>
                <w:noProof/>
                <w:webHidden/>
              </w:rPr>
              <w:instrText xml:space="preserve"> PAGEREF _Toc10721110 \h </w:instrText>
            </w:r>
            <w:r w:rsidR="00481940">
              <w:rPr>
                <w:noProof/>
                <w:webHidden/>
              </w:rPr>
            </w:r>
            <w:r w:rsidR="00481940">
              <w:rPr>
                <w:noProof/>
                <w:webHidden/>
              </w:rPr>
              <w:fldChar w:fldCharType="separate"/>
            </w:r>
            <w:r w:rsidR="00481940">
              <w:rPr>
                <w:noProof/>
                <w:webHidden/>
              </w:rPr>
              <w:t>1</w:t>
            </w:r>
            <w:r w:rsidR="00481940">
              <w:rPr>
                <w:noProof/>
                <w:webHidden/>
              </w:rPr>
              <w:fldChar w:fldCharType="end"/>
            </w:r>
          </w:hyperlink>
        </w:p>
        <w:p w14:paraId="39550F1B" w14:textId="51F678A0" w:rsidR="00481940" w:rsidRDefault="00D40777">
          <w:pPr>
            <w:pStyle w:val="TOC1"/>
            <w:tabs>
              <w:tab w:val="right" w:leader="dot" w:pos="9016"/>
            </w:tabs>
            <w:rPr>
              <w:noProof/>
              <w:sz w:val="22"/>
              <w:szCs w:val="22"/>
              <w:lang w:eastAsia="nl-NL"/>
            </w:rPr>
          </w:pPr>
          <w:hyperlink w:anchor="_Toc10721111" w:history="1">
            <w:r w:rsidR="00481940" w:rsidRPr="00817BD8">
              <w:rPr>
                <w:rStyle w:val="Hyperlink"/>
                <w:noProof/>
              </w:rPr>
              <w:t>SAMENVATTING</w:t>
            </w:r>
            <w:r w:rsidR="00481940">
              <w:rPr>
                <w:noProof/>
                <w:webHidden/>
              </w:rPr>
              <w:tab/>
            </w:r>
            <w:r w:rsidR="00481940">
              <w:rPr>
                <w:noProof/>
                <w:webHidden/>
              </w:rPr>
              <w:fldChar w:fldCharType="begin"/>
            </w:r>
            <w:r w:rsidR="00481940">
              <w:rPr>
                <w:noProof/>
                <w:webHidden/>
              </w:rPr>
              <w:instrText xml:space="preserve"> PAGEREF _Toc10721111 \h </w:instrText>
            </w:r>
            <w:r w:rsidR="00481940">
              <w:rPr>
                <w:noProof/>
                <w:webHidden/>
              </w:rPr>
            </w:r>
            <w:r w:rsidR="00481940">
              <w:rPr>
                <w:noProof/>
                <w:webHidden/>
              </w:rPr>
              <w:fldChar w:fldCharType="separate"/>
            </w:r>
            <w:r w:rsidR="00481940">
              <w:rPr>
                <w:noProof/>
                <w:webHidden/>
              </w:rPr>
              <w:t>3</w:t>
            </w:r>
            <w:r w:rsidR="00481940">
              <w:rPr>
                <w:noProof/>
                <w:webHidden/>
              </w:rPr>
              <w:fldChar w:fldCharType="end"/>
            </w:r>
          </w:hyperlink>
        </w:p>
        <w:p w14:paraId="0F313F53" w14:textId="5DBB3ABE" w:rsidR="00481940" w:rsidRDefault="00D40777">
          <w:pPr>
            <w:pStyle w:val="TOC1"/>
            <w:tabs>
              <w:tab w:val="right" w:leader="dot" w:pos="9016"/>
            </w:tabs>
            <w:rPr>
              <w:noProof/>
              <w:sz w:val="22"/>
              <w:szCs w:val="22"/>
              <w:lang w:eastAsia="nl-NL"/>
            </w:rPr>
          </w:pPr>
          <w:hyperlink w:anchor="_Toc10721112" w:history="1">
            <w:r w:rsidR="00481940" w:rsidRPr="00817BD8">
              <w:rPr>
                <w:rStyle w:val="Hyperlink"/>
                <w:noProof/>
              </w:rPr>
              <w:t>VERSIEBEHEER</w:t>
            </w:r>
            <w:r w:rsidR="00481940">
              <w:rPr>
                <w:noProof/>
                <w:webHidden/>
              </w:rPr>
              <w:tab/>
            </w:r>
            <w:r w:rsidR="00481940">
              <w:rPr>
                <w:noProof/>
                <w:webHidden/>
              </w:rPr>
              <w:fldChar w:fldCharType="begin"/>
            </w:r>
            <w:r w:rsidR="00481940">
              <w:rPr>
                <w:noProof/>
                <w:webHidden/>
              </w:rPr>
              <w:instrText xml:space="preserve"> PAGEREF _Toc10721112 \h </w:instrText>
            </w:r>
            <w:r w:rsidR="00481940">
              <w:rPr>
                <w:noProof/>
                <w:webHidden/>
              </w:rPr>
            </w:r>
            <w:r w:rsidR="00481940">
              <w:rPr>
                <w:noProof/>
                <w:webHidden/>
              </w:rPr>
              <w:fldChar w:fldCharType="separate"/>
            </w:r>
            <w:r w:rsidR="00481940">
              <w:rPr>
                <w:noProof/>
                <w:webHidden/>
              </w:rPr>
              <w:t>4</w:t>
            </w:r>
            <w:r w:rsidR="00481940">
              <w:rPr>
                <w:noProof/>
                <w:webHidden/>
              </w:rPr>
              <w:fldChar w:fldCharType="end"/>
            </w:r>
          </w:hyperlink>
        </w:p>
        <w:p w14:paraId="6F5715B0" w14:textId="3BA59C08" w:rsidR="00481940" w:rsidRDefault="00D40777">
          <w:pPr>
            <w:pStyle w:val="TOC1"/>
            <w:tabs>
              <w:tab w:val="right" w:leader="dot" w:pos="9016"/>
            </w:tabs>
            <w:rPr>
              <w:noProof/>
              <w:sz w:val="22"/>
              <w:szCs w:val="22"/>
              <w:lang w:eastAsia="nl-NL"/>
            </w:rPr>
          </w:pPr>
          <w:hyperlink w:anchor="_Toc10721113" w:history="1">
            <w:r w:rsidR="00481940" w:rsidRPr="00817BD8">
              <w:rPr>
                <w:rStyle w:val="Hyperlink"/>
                <w:noProof/>
              </w:rPr>
              <w:t>REQUIREMENTS</w:t>
            </w:r>
            <w:r w:rsidR="00481940">
              <w:rPr>
                <w:noProof/>
                <w:webHidden/>
              </w:rPr>
              <w:tab/>
            </w:r>
            <w:r w:rsidR="00481940">
              <w:rPr>
                <w:noProof/>
                <w:webHidden/>
              </w:rPr>
              <w:fldChar w:fldCharType="begin"/>
            </w:r>
            <w:r w:rsidR="00481940">
              <w:rPr>
                <w:noProof/>
                <w:webHidden/>
              </w:rPr>
              <w:instrText xml:space="preserve"> PAGEREF _Toc10721113 \h </w:instrText>
            </w:r>
            <w:r w:rsidR="00481940">
              <w:rPr>
                <w:noProof/>
                <w:webHidden/>
              </w:rPr>
            </w:r>
            <w:r w:rsidR="00481940">
              <w:rPr>
                <w:noProof/>
                <w:webHidden/>
              </w:rPr>
              <w:fldChar w:fldCharType="separate"/>
            </w:r>
            <w:r w:rsidR="00481940">
              <w:rPr>
                <w:noProof/>
                <w:webHidden/>
              </w:rPr>
              <w:t>5</w:t>
            </w:r>
            <w:r w:rsidR="00481940">
              <w:rPr>
                <w:noProof/>
                <w:webHidden/>
              </w:rPr>
              <w:fldChar w:fldCharType="end"/>
            </w:r>
          </w:hyperlink>
        </w:p>
        <w:p w14:paraId="7AE7E62A" w14:textId="5975D209" w:rsidR="00481940" w:rsidRDefault="00D40777">
          <w:pPr>
            <w:pStyle w:val="TOC1"/>
            <w:tabs>
              <w:tab w:val="right" w:leader="dot" w:pos="9016"/>
            </w:tabs>
            <w:rPr>
              <w:noProof/>
              <w:sz w:val="22"/>
              <w:szCs w:val="22"/>
              <w:lang w:eastAsia="nl-NL"/>
            </w:rPr>
          </w:pPr>
          <w:hyperlink w:anchor="_Toc10721114" w:history="1">
            <w:r w:rsidR="00481940" w:rsidRPr="00817BD8">
              <w:rPr>
                <w:rStyle w:val="Hyperlink"/>
                <w:noProof/>
              </w:rPr>
              <w:t>HUIDIGE SITUATIE</w:t>
            </w:r>
            <w:r w:rsidR="00481940">
              <w:rPr>
                <w:noProof/>
                <w:webHidden/>
              </w:rPr>
              <w:tab/>
            </w:r>
            <w:r w:rsidR="00481940">
              <w:rPr>
                <w:noProof/>
                <w:webHidden/>
              </w:rPr>
              <w:fldChar w:fldCharType="begin"/>
            </w:r>
            <w:r w:rsidR="00481940">
              <w:rPr>
                <w:noProof/>
                <w:webHidden/>
              </w:rPr>
              <w:instrText xml:space="preserve"> PAGEREF _Toc10721114 \h </w:instrText>
            </w:r>
            <w:r w:rsidR="00481940">
              <w:rPr>
                <w:noProof/>
                <w:webHidden/>
              </w:rPr>
            </w:r>
            <w:r w:rsidR="00481940">
              <w:rPr>
                <w:noProof/>
                <w:webHidden/>
              </w:rPr>
              <w:fldChar w:fldCharType="separate"/>
            </w:r>
            <w:r w:rsidR="00481940">
              <w:rPr>
                <w:noProof/>
                <w:webHidden/>
              </w:rPr>
              <w:t>6</w:t>
            </w:r>
            <w:r w:rsidR="00481940">
              <w:rPr>
                <w:noProof/>
                <w:webHidden/>
              </w:rPr>
              <w:fldChar w:fldCharType="end"/>
            </w:r>
          </w:hyperlink>
        </w:p>
        <w:p w14:paraId="2D75C262" w14:textId="28825E9D" w:rsidR="00481940" w:rsidRDefault="00D40777">
          <w:pPr>
            <w:pStyle w:val="TOC2"/>
            <w:tabs>
              <w:tab w:val="right" w:leader="dot" w:pos="9016"/>
            </w:tabs>
            <w:rPr>
              <w:noProof/>
              <w:sz w:val="22"/>
              <w:szCs w:val="22"/>
              <w:lang w:eastAsia="nl-NL"/>
            </w:rPr>
          </w:pPr>
          <w:hyperlink w:anchor="_Toc10721115" w:history="1">
            <w:r w:rsidR="00481940" w:rsidRPr="00817BD8">
              <w:rPr>
                <w:rStyle w:val="Hyperlink"/>
                <w:noProof/>
              </w:rPr>
              <w:t>ORGANOGRAM</w:t>
            </w:r>
            <w:r w:rsidR="00481940">
              <w:rPr>
                <w:noProof/>
                <w:webHidden/>
              </w:rPr>
              <w:tab/>
            </w:r>
            <w:r w:rsidR="00481940">
              <w:rPr>
                <w:noProof/>
                <w:webHidden/>
              </w:rPr>
              <w:fldChar w:fldCharType="begin"/>
            </w:r>
            <w:r w:rsidR="00481940">
              <w:rPr>
                <w:noProof/>
                <w:webHidden/>
              </w:rPr>
              <w:instrText xml:space="preserve"> PAGEREF _Toc10721115 \h </w:instrText>
            </w:r>
            <w:r w:rsidR="00481940">
              <w:rPr>
                <w:noProof/>
                <w:webHidden/>
              </w:rPr>
            </w:r>
            <w:r w:rsidR="00481940">
              <w:rPr>
                <w:noProof/>
                <w:webHidden/>
              </w:rPr>
              <w:fldChar w:fldCharType="separate"/>
            </w:r>
            <w:r w:rsidR="00481940">
              <w:rPr>
                <w:noProof/>
                <w:webHidden/>
              </w:rPr>
              <w:t>6</w:t>
            </w:r>
            <w:r w:rsidR="00481940">
              <w:rPr>
                <w:noProof/>
                <w:webHidden/>
              </w:rPr>
              <w:fldChar w:fldCharType="end"/>
            </w:r>
          </w:hyperlink>
        </w:p>
        <w:p w14:paraId="19AEFD73" w14:textId="0E64EBCF" w:rsidR="00481940" w:rsidRDefault="00D40777">
          <w:pPr>
            <w:pStyle w:val="TOC2"/>
            <w:tabs>
              <w:tab w:val="right" w:leader="dot" w:pos="9016"/>
            </w:tabs>
            <w:rPr>
              <w:noProof/>
              <w:sz w:val="22"/>
              <w:szCs w:val="22"/>
              <w:lang w:eastAsia="nl-NL"/>
            </w:rPr>
          </w:pPr>
          <w:hyperlink w:anchor="_Toc10721116" w:history="1">
            <w:r w:rsidR="00481940" w:rsidRPr="00817BD8">
              <w:rPr>
                <w:rStyle w:val="Hyperlink"/>
                <w:noProof/>
              </w:rPr>
              <w:t>INFORMATIEVERWERKING</w:t>
            </w:r>
            <w:r w:rsidR="00481940">
              <w:rPr>
                <w:noProof/>
                <w:webHidden/>
              </w:rPr>
              <w:tab/>
            </w:r>
            <w:r w:rsidR="00481940">
              <w:rPr>
                <w:noProof/>
                <w:webHidden/>
              </w:rPr>
              <w:fldChar w:fldCharType="begin"/>
            </w:r>
            <w:r w:rsidR="00481940">
              <w:rPr>
                <w:noProof/>
                <w:webHidden/>
              </w:rPr>
              <w:instrText xml:space="preserve"> PAGEREF _Toc10721116 \h </w:instrText>
            </w:r>
            <w:r w:rsidR="00481940">
              <w:rPr>
                <w:noProof/>
                <w:webHidden/>
              </w:rPr>
            </w:r>
            <w:r w:rsidR="00481940">
              <w:rPr>
                <w:noProof/>
                <w:webHidden/>
              </w:rPr>
              <w:fldChar w:fldCharType="separate"/>
            </w:r>
            <w:r w:rsidR="00481940">
              <w:rPr>
                <w:noProof/>
                <w:webHidden/>
              </w:rPr>
              <w:t>6</w:t>
            </w:r>
            <w:r w:rsidR="00481940">
              <w:rPr>
                <w:noProof/>
                <w:webHidden/>
              </w:rPr>
              <w:fldChar w:fldCharType="end"/>
            </w:r>
          </w:hyperlink>
        </w:p>
        <w:p w14:paraId="693DE211" w14:textId="2D639B2B" w:rsidR="00481940" w:rsidRDefault="00D40777">
          <w:pPr>
            <w:pStyle w:val="TOC1"/>
            <w:tabs>
              <w:tab w:val="right" w:leader="dot" w:pos="9016"/>
            </w:tabs>
            <w:rPr>
              <w:noProof/>
              <w:sz w:val="22"/>
              <w:szCs w:val="22"/>
              <w:lang w:eastAsia="nl-NL"/>
            </w:rPr>
          </w:pPr>
          <w:hyperlink w:anchor="_Toc10721117" w:history="1">
            <w:r w:rsidR="00481940" w:rsidRPr="00817BD8">
              <w:rPr>
                <w:rStyle w:val="Hyperlink"/>
                <w:noProof/>
              </w:rPr>
              <w:t>GEWENSTE SITUATIE</w:t>
            </w:r>
            <w:r w:rsidR="00481940">
              <w:rPr>
                <w:noProof/>
                <w:webHidden/>
              </w:rPr>
              <w:tab/>
            </w:r>
            <w:r w:rsidR="00481940">
              <w:rPr>
                <w:noProof/>
                <w:webHidden/>
              </w:rPr>
              <w:fldChar w:fldCharType="begin"/>
            </w:r>
            <w:r w:rsidR="00481940">
              <w:rPr>
                <w:noProof/>
                <w:webHidden/>
              </w:rPr>
              <w:instrText xml:space="preserve"> PAGEREF _Toc10721117 \h </w:instrText>
            </w:r>
            <w:r w:rsidR="00481940">
              <w:rPr>
                <w:noProof/>
                <w:webHidden/>
              </w:rPr>
            </w:r>
            <w:r w:rsidR="00481940">
              <w:rPr>
                <w:noProof/>
                <w:webHidden/>
              </w:rPr>
              <w:fldChar w:fldCharType="separate"/>
            </w:r>
            <w:r w:rsidR="00481940">
              <w:rPr>
                <w:noProof/>
                <w:webHidden/>
              </w:rPr>
              <w:t>8</w:t>
            </w:r>
            <w:r w:rsidR="00481940">
              <w:rPr>
                <w:noProof/>
                <w:webHidden/>
              </w:rPr>
              <w:fldChar w:fldCharType="end"/>
            </w:r>
          </w:hyperlink>
        </w:p>
        <w:p w14:paraId="06169659" w14:textId="47FCC275" w:rsidR="00481940" w:rsidRDefault="00D40777">
          <w:pPr>
            <w:pStyle w:val="TOC2"/>
            <w:tabs>
              <w:tab w:val="right" w:leader="dot" w:pos="9016"/>
            </w:tabs>
            <w:rPr>
              <w:noProof/>
              <w:sz w:val="22"/>
              <w:szCs w:val="22"/>
              <w:lang w:eastAsia="nl-NL"/>
            </w:rPr>
          </w:pPr>
          <w:hyperlink w:anchor="_Toc10721118" w:history="1">
            <w:r w:rsidR="00481940" w:rsidRPr="00817BD8">
              <w:rPr>
                <w:rStyle w:val="Hyperlink"/>
                <w:noProof/>
              </w:rPr>
              <w:t>INFORMATIEVERWERKING</w:t>
            </w:r>
            <w:r w:rsidR="00481940">
              <w:rPr>
                <w:noProof/>
                <w:webHidden/>
              </w:rPr>
              <w:tab/>
            </w:r>
            <w:r w:rsidR="00481940">
              <w:rPr>
                <w:noProof/>
                <w:webHidden/>
              </w:rPr>
              <w:fldChar w:fldCharType="begin"/>
            </w:r>
            <w:r w:rsidR="00481940">
              <w:rPr>
                <w:noProof/>
                <w:webHidden/>
              </w:rPr>
              <w:instrText xml:space="preserve"> PAGEREF _Toc10721118 \h </w:instrText>
            </w:r>
            <w:r w:rsidR="00481940">
              <w:rPr>
                <w:noProof/>
                <w:webHidden/>
              </w:rPr>
            </w:r>
            <w:r w:rsidR="00481940">
              <w:rPr>
                <w:noProof/>
                <w:webHidden/>
              </w:rPr>
              <w:fldChar w:fldCharType="separate"/>
            </w:r>
            <w:r w:rsidR="00481940">
              <w:rPr>
                <w:noProof/>
                <w:webHidden/>
              </w:rPr>
              <w:t>8</w:t>
            </w:r>
            <w:r w:rsidR="00481940">
              <w:rPr>
                <w:noProof/>
                <w:webHidden/>
              </w:rPr>
              <w:fldChar w:fldCharType="end"/>
            </w:r>
          </w:hyperlink>
        </w:p>
        <w:p w14:paraId="2B928496" w14:textId="4387859C" w:rsidR="00481940" w:rsidRDefault="00D40777">
          <w:pPr>
            <w:pStyle w:val="TOC2"/>
            <w:tabs>
              <w:tab w:val="right" w:leader="dot" w:pos="9016"/>
            </w:tabs>
            <w:rPr>
              <w:noProof/>
              <w:sz w:val="22"/>
              <w:szCs w:val="22"/>
              <w:lang w:eastAsia="nl-NL"/>
            </w:rPr>
          </w:pPr>
          <w:hyperlink w:anchor="_Toc10721119" w:history="1">
            <w:r w:rsidR="00481940" w:rsidRPr="00817BD8">
              <w:rPr>
                <w:rStyle w:val="Hyperlink"/>
                <w:noProof/>
              </w:rPr>
              <w:t>INFRASTRUCTUUR</w:t>
            </w:r>
            <w:r w:rsidR="00481940">
              <w:rPr>
                <w:noProof/>
                <w:webHidden/>
              </w:rPr>
              <w:tab/>
            </w:r>
            <w:r w:rsidR="00481940">
              <w:rPr>
                <w:noProof/>
                <w:webHidden/>
              </w:rPr>
              <w:fldChar w:fldCharType="begin"/>
            </w:r>
            <w:r w:rsidR="00481940">
              <w:rPr>
                <w:noProof/>
                <w:webHidden/>
              </w:rPr>
              <w:instrText xml:space="preserve"> PAGEREF _Toc10721119 \h </w:instrText>
            </w:r>
            <w:r w:rsidR="00481940">
              <w:rPr>
                <w:noProof/>
                <w:webHidden/>
              </w:rPr>
            </w:r>
            <w:r w:rsidR="00481940">
              <w:rPr>
                <w:noProof/>
                <w:webHidden/>
              </w:rPr>
              <w:fldChar w:fldCharType="separate"/>
            </w:r>
            <w:r w:rsidR="00481940">
              <w:rPr>
                <w:noProof/>
                <w:webHidden/>
              </w:rPr>
              <w:t>10</w:t>
            </w:r>
            <w:r w:rsidR="00481940">
              <w:rPr>
                <w:noProof/>
                <w:webHidden/>
              </w:rPr>
              <w:fldChar w:fldCharType="end"/>
            </w:r>
          </w:hyperlink>
        </w:p>
        <w:p w14:paraId="2EF5476F" w14:textId="3C6773BE" w:rsidR="00481940" w:rsidRDefault="00D40777">
          <w:pPr>
            <w:pStyle w:val="TOC1"/>
            <w:tabs>
              <w:tab w:val="right" w:leader="dot" w:pos="9016"/>
            </w:tabs>
            <w:rPr>
              <w:noProof/>
              <w:sz w:val="22"/>
              <w:szCs w:val="22"/>
              <w:lang w:eastAsia="nl-NL"/>
            </w:rPr>
          </w:pPr>
          <w:hyperlink w:anchor="_Toc10721120" w:history="1">
            <w:r w:rsidR="00481940" w:rsidRPr="00817BD8">
              <w:rPr>
                <w:rStyle w:val="Hyperlink"/>
                <w:noProof/>
                <w:lang w:val="en-US"/>
              </w:rPr>
              <w:t>PLANNING</w:t>
            </w:r>
            <w:r w:rsidR="00481940">
              <w:rPr>
                <w:noProof/>
                <w:webHidden/>
              </w:rPr>
              <w:tab/>
            </w:r>
            <w:r w:rsidR="00481940">
              <w:rPr>
                <w:noProof/>
                <w:webHidden/>
              </w:rPr>
              <w:fldChar w:fldCharType="begin"/>
            </w:r>
            <w:r w:rsidR="00481940">
              <w:rPr>
                <w:noProof/>
                <w:webHidden/>
              </w:rPr>
              <w:instrText xml:space="preserve"> PAGEREF _Toc10721120 \h </w:instrText>
            </w:r>
            <w:r w:rsidR="00481940">
              <w:rPr>
                <w:noProof/>
                <w:webHidden/>
              </w:rPr>
            </w:r>
            <w:r w:rsidR="00481940">
              <w:rPr>
                <w:noProof/>
                <w:webHidden/>
              </w:rPr>
              <w:fldChar w:fldCharType="separate"/>
            </w:r>
            <w:r w:rsidR="00481940">
              <w:rPr>
                <w:noProof/>
                <w:webHidden/>
              </w:rPr>
              <w:t>11</w:t>
            </w:r>
            <w:r w:rsidR="00481940">
              <w:rPr>
                <w:noProof/>
                <w:webHidden/>
              </w:rPr>
              <w:fldChar w:fldCharType="end"/>
            </w:r>
          </w:hyperlink>
        </w:p>
        <w:p w14:paraId="7D73CBD1" w14:textId="279FD25E" w:rsidR="001F6D2C" w:rsidRDefault="001F6D2C">
          <w:r>
            <w:rPr>
              <w:b/>
              <w:bCs/>
            </w:rPr>
            <w:fldChar w:fldCharType="end"/>
          </w:r>
        </w:p>
      </w:sdtContent>
    </w:sdt>
    <w:p w14:paraId="71998A86" w14:textId="6E892E95" w:rsidR="006F4872" w:rsidRDefault="006F4872">
      <w:r>
        <w:br w:type="page"/>
      </w:r>
    </w:p>
    <w:p w14:paraId="1FCD0CE2" w14:textId="509F8A9F" w:rsidR="000B4250" w:rsidRDefault="000B4250" w:rsidP="00A5573A"/>
    <w:p w14:paraId="1395D765" w14:textId="77777777" w:rsidR="00CE6EC0" w:rsidRDefault="00CE6EC0" w:rsidP="00A5573A"/>
    <w:p w14:paraId="61AD4E3E" w14:textId="612F34DA" w:rsidR="00CE6EC0" w:rsidRPr="00F15E0A" w:rsidRDefault="00902894" w:rsidP="00CE6EC0">
      <w:pPr>
        <w:pStyle w:val="Heading1"/>
        <w:rPr>
          <w:rFonts w:eastAsiaTheme="minorEastAsia"/>
          <w:color w:val="auto"/>
        </w:rPr>
      </w:pPr>
      <w:bookmarkStart w:id="2" w:name="_Toc10721111"/>
      <w:r w:rsidRPr="00F15E0A">
        <w:rPr>
          <w:rFonts w:eastAsiaTheme="minorEastAsia"/>
          <w:color w:val="auto"/>
        </w:rPr>
        <w:t>SAMENVATTING</w:t>
      </w:r>
      <w:bookmarkEnd w:id="2"/>
    </w:p>
    <w:p w14:paraId="57633FA7" w14:textId="77777777" w:rsidR="003800C3" w:rsidRDefault="00FE30AC">
      <w:r>
        <w:t xml:space="preserve">Bezoekers van de website krijgen </w:t>
      </w:r>
      <w:r w:rsidR="000029C9">
        <w:t xml:space="preserve">de mogelijkheid </w:t>
      </w:r>
      <w:r w:rsidR="00755817">
        <w:t>om informatie</w:t>
      </w:r>
      <w:r w:rsidR="00C95170">
        <w:t xml:space="preserve"> over </w:t>
      </w:r>
      <w:r w:rsidR="00186CDA">
        <w:t xml:space="preserve">bepaalde evenementen </w:t>
      </w:r>
      <w:r w:rsidR="00A61F5F">
        <w:t>en o</w:t>
      </w:r>
      <w:r w:rsidR="005543FA">
        <w:t xml:space="preserve">f aankondigingen </w:t>
      </w:r>
      <w:r w:rsidR="00EA7FB4">
        <w:t>op te doen.</w:t>
      </w:r>
      <w:r w:rsidR="00BE00EF">
        <w:t xml:space="preserve"> </w:t>
      </w:r>
      <w:r w:rsidR="00FA623F">
        <w:t>Voor de alumni zal er o</w:t>
      </w:r>
      <w:r w:rsidR="00C51EC8">
        <w:t>p de w</w:t>
      </w:r>
      <w:r w:rsidR="007A4C22">
        <w:t xml:space="preserve">ebsite </w:t>
      </w:r>
      <w:r w:rsidR="004024E4">
        <w:t xml:space="preserve">ook een chat omgeving </w:t>
      </w:r>
      <w:r w:rsidR="00EB5205">
        <w:t xml:space="preserve">te vinden zijn </w:t>
      </w:r>
      <w:r w:rsidR="00FA623F">
        <w:t>om contact met elkaar te houden</w:t>
      </w:r>
      <w:r w:rsidR="002D14DF">
        <w:t xml:space="preserve"> en of nieuw contact te starten. </w:t>
      </w:r>
      <w:r w:rsidR="00BE43CD">
        <w:t xml:space="preserve">Op een andere pagina </w:t>
      </w:r>
      <w:r w:rsidR="000438C6">
        <w:t xml:space="preserve">kunnen </w:t>
      </w:r>
      <w:r w:rsidR="00162BD0">
        <w:t xml:space="preserve">vacatures </w:t>
      </w:r>
      <w:r w:rsidR="006D33A1">
        <w:t>worden gepost</w:t>
      </w:r>
      <w:r w:rsidR="008C5B89">
        <w:t>.</w:t>
      </w:r>
    </w:p>
    <w:p w14:paraId="1F01EC89" w14:textId="586CBCAF" w:rsidR="00B4055A" w:rsidRDefault="00B4055A">
      <w:r>
        <w:t xml:space="preserve">Leraren </w:t>
      </w:r>
      <w:r w:rsidR="009A3002">
        <w:t xml:space="preserve">hebben dezelfde rechten als een alumni </w:t>
      </w:r>
      <w:r w:rsidR="005D588D">
        <w:t>maar hebben ook de mogelijkheid om evenementen en of aankondigingen te plaatsen.</w:t>
      </w:r>
    </w:p>
    <w:p w14:paraId="54DC5462" w14:textId="4F70FE16" w:rsidR="005D6F9B" w:rsidRDefault="003800C3">
      <w:pPr>
        <w:rPr>
          <w:rFonts w:asciiTheme="majorHAnsi" w:eastAsiaTheme="majorEastAsia" w:hAnsiTheme="majorHAnsi" w:cstheme="majorBidi"/>
          <w:sz w:val="36"/>
          <w:szCs w:val="36"/>
        </w:rPr>
      </w:pPr>
      <w:r>
        <w:t xml:space="preserve">Administrators </w:t>
      </w:r>
      <w:r w:rsidR="008A45E4">
        <w:t xml:space="preserve">kunnen op eenvoudige wijze </w:t>
      </w:r>
      <w:r w:rsidR="00D15B1D">
        <w:t>alumni accounts</w:t>
      </w:r>
      <w:r w:rsidR="0027442F">
        <w:t xml:space="preserve"> die geregistreerd hebben </w:t>
      </w:r>
      <w:r w:rsidR="00D15B1D">
        <w:t>toelaten, alumni accounts verwijderen, berichten</w:t>
      </w:r>
      <w:r w:rsidR="005F7ECD">
        <w:t xml:space="preserve"> verwijderen en</w:t>
      </w:r>
      <w:r w:rsidR="00492303">
        <w:t xml:space="preserve"> evenementen en of aankondigingen p</w:t>
      </w:r>
      <w:r w:rsidR="005D588D">
        <w:t>osten</w:t>
      </w:r>
      <w:r w:rsidR="005F7ECD">
        <w:t>.</w:t>
      </w:r>
      <w:r w:rsidR="00492303">
        <w:t xml:space="preserve"> </w:t>
      </w:r>
      <w:r w:rsidR="005D6F9B">
        <w:br w:type="page"/>
      </w:r>
    </w:p>
    <w:p w14:paraId="380DF473" w14:textId="04863BE9" w:rsidR="00206B8A" w:rsidRPr="00F15E0A" w:rsidRDefault="00513E0E" w:rsidP="00AC0527">
      <w:pPr>
        <w:pStyle w:val="Heading1"/>
        <w:rPr>
          <w:color w:val="auto"/>
        </w:rPr>
      </w:pPr>
      <w:r>
        <w:rPr>
          <w:color w:val="auto"/>
        </w:rPr>
        <w:lastRenderedPageBreak/>
        <w:br/>
      </w:r>
      <w:r>
        <w:rPr>
          <w:color w:val="auto"/>
        </w:rPr>
        <w:br/>
      </w:r>
      <w:r w:rsidR="000159B7">
        <w:rPr>
          <w:color w:val="auto"/>
        </w:rPr>
        <w:br/>
      </w:r>
      <w:bookmarkStart w:id="3" w:name="_Toc10721112"/>
      <w:r w:rsidR="00AC0527" w:rsidRPr="00F15E0A">
        <w:rPr>
          <w:color w:val="auto"/>
        </w:rPr>
        <w:t>VERSIEBEHEER</w:t>
      </w:r>
      <w:bookmarkEnd w:id="3"/>
    </w:p>
    <w:tbl>
      <w:tblPr>
        <w:tblStyle w:val="GridTable5Dark-Accent1"/>
        <w:tblW w:w="0" w:type="auto"/>
        <w:tblLook w:val="04A0" w:firstRow="1" w:lastRow="0" w:firstColumn="1" w:lastColumn="0" w:noHBand="0" w:noVBand="1"/>
      </w:tblPr>
      <w:tblGrid>
        <w:gridCol w:w="1355"/>
        <w:gridCol w:w="1477"/>
        <w:gridCol w:w="4093"/>
        <w:gridCol w:w="2091"/>
      </w:tblGrid>
      <w:tr w:rsidR="00A30345" w14:paraId="75BB8798" w14:textId="77777777" w:rsidTr="00102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7FE8441" w14:textId="77777777" w:rsidR="00A30345" w:rsidRDefault="00A30345" w:rsidP="00653C00">
            <w:r>
              <w:t>VERSIENR.</w:t>
            </w:r>
          </w:p>
        </w:tc>
        <w:tc>
          <w:tcPr>
            <w:tcW w:w="1477" w:type="dxa"/>
          </w:tcPr>
          <w:p w14:paraId="7A24BBC7" w14:textId="77777777" w:rsidR="00A30345" w:rsidRDefault="00A30345" w:rsidP="00653C00">
            <w:pPr>
              <w:cnfStyle w:val="100000000000" w:firstRow="1" w:lastRow="0" w:firstColumn="0" w:lastColumn="0" w:oddVBand="0" w:evenVBand="0" w:oddHBand="0" w:evenHBand="0" w:firstRowFirstColumn="0" w:firstRowLastColumn="0" w:lastRowFirstColumn="0" w:lastRowLastColumn="0"/>
            </w:pPr>
            <w:r>
              <w:t>DATUM</w:t>
            </w:r>
          </w:p>
        </w:tc>
        <w:tc>
          <w:tcPr>
            <w:tcW w:w="4093" w:type="dxa"/>
          </w:tcPr>
          <w:p w14:paraId="6E44BF65" w14:textId="77777777" w:rsidR="00A30345" w:rsidRDefault="00A30345" w:rsidP="00653C00">
            <w:pPr>
              <w:cnfStyle w:val="100000000000" w:firstRow="1" w:lastRow="0" w:firstColumn="0" w:lastColumn="0" w:oddVBand="0" w:evenVBand="0" w:oddHBand="0" w:evenHBand="0" w:firstRowFirstColumn="0" w:firstRowLastColumn="0" w:lastRowFirstColumn="0" w:lastRowLastColumn="0"/>
            </w:pPr>
            <w:r>
              <w:t>BESCHRIJVING</w:t>
            </w:r>
          </w:p>
        </w:tc>
        <w:tc>
          <w:tcPr>
            <w:tcW w:w="2091" w:type="dxa"/>
          </w:tcPr>
          <w:p w14:paraId="5E6F7A81" w14:textId="77777777" w:rsidR="00A30345" w:rsidRDefault="00A30345" w:rsidP="00653C00">
            <w:pPr>
              <w:cnfStyle w:val="100000000000" w:firstRow="1" w:lastRow="0" w:firstColumn="0" w:lastColumn="0" w:oddVBand="0" w:evenVBand="0" w:oddHBand="0" w:evenHBand="0" w:firstRowFirstColumn="0" w:firstRowLastColumn="0" w:lastRowFirstColumn="0" w:lastRowLastColumn="0"/>
            </w:pPr>
            <w:r>
              <w:t>AANGEPAST DOOR</w:t>
            </w:r>
          </w:p>
        </w:tc>
      </w:tr>
      <w:tr w:rsidR="00A30345" w14:paraId="4826F771" w14:textId="77777777" w:rsidTr="00102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364DBF2A" w14:textId="42885664" w:rsidR="00A30345" w:rsidRDefault="00102E91" w:rsidP="009E5D1B">
            <w:r>
              <w:tab/>
              <w:t>0.1</w:t>
            </w:r>
          </w:p>
        </w:tc>
        <w:tc>
          <w:tcPr>
            <w:tcW w:w="1477" w:type="dxa"/>
          </w:tcPr>
          <w:p w14:paraId="5FAB8C4B" w14:textId="1A4E6F19" w:rsidR="00A30345" w:rsidRDefault="001463A5" w:rsidP="00653C00">
            <w:pPr>
              <w:cnfStyle w:val="000000100000" w:firstRow="0" w:lastRow="0" w:firstColumn="0" w:lastColumn="0" w:oddVBand="0" w:evenVBand="0" w:oddHBand="1" w:evenHBand="0" w:firstRowFirstColumn="0" w:firstRowLastColumn="0" w:lastRowFirstColumn="0" w:lastRowLastColumn="0"/>
            </w:pPr>
            <w:r>
              <w:t>24-05-2019</w:t>
            </w:r>
          </w:p>
        </w:tc>
        <w:tc>
          <w:tcPr>
            <w:tcW w:w="4093" w:type="dxa"/>
          </w:tcPr>
          <w:p w14:paraId="5331F183" w14:textId="1208997E" w:rsidR="00A30345" w:rsidRDefault="001463A5" w:rsidP="00653C00">
            <w:pPr>
              <w:cnfStyle w:val="000000100000" w:firstRow="0" w:lastRow="0" w:firstColumn="0" w:lastColumn="0" w:oddVBand="0" w:evenVBand="0" w:oddHBand="1" w:evenHBand="0" w:firstRowFirstColumn="0" w:firstRowLastColumn="0" w:lastRowFirstColumn="0" w:lastRowLastColumn="0"/>
            </w:pPr>
            <w:r>
              <w:t>Eerste opzet</w:t>
            </w:r>
          </w:p>
        </w:tc>
        <w:tc>
          <w:tcPr>
            <w:tcW w:w="2091" w:type="dxa"/>
          </w:tcPr>
          <w:p w14:paraId="3E0B0761" w14:textId="4E1D0372" w:rsidR="00A30345" w:rsidRDefault="001463A5" w:rsidP="00653C00">
            <w:pPr>
              <w:cnfStyle w:val="000000100000" w:firstRow="0" w:lastRow="0" w:firstColumn="0" w:lastColumn="0" w:oddVBand="0" w:evenVBand="0" w:oddHBand="1" w:evenHBand="0" w:firstRowFirstColumn="0" w:firstRowLastColumn="0" w:lastRowFirstColumn="0" w:lastRowLastColumn="0"/>
            </w:pPr>
            <w:r>
              <w:t>S. Foppen</w:t>
            </w:r>
          </w:p>
        </w:tc>
      </w:tr>
      <w:tr w:rsidR="00A30345" w14:paraId="7FC3B8D2" w14:textId="77777777" w:rsidTr="00130491">
        <w:trPr>
          <w:trHeight w:val="272"/>
        </w:trPr>
        <w:tc>
          <w:tcPr>
            <w:cnfStyle w:val="001000000000" w:firstRow="0" w:lastRow="0" w:firstColumn="1" w:lastColumn="0" w:oddVBand="0" w:evenVBand="0" w:oddHBand="0" w:evenHBand="0" w:firstRowFirstColumn="0" w:firstRowLastColumn="0" w:lastRowFirstColumn="0" w:lastRowLastColumn="0"/>
            <w:tcW w:w="1355" w:type="dxa"/>
          </w:tcPr>
          <w:p w14:paraId="19EF96C6" w14:textId="244B4C4C" w:rsidR="00A30345" w:rsidRDefault="00BA6565" w:rsidP="009E5D1B">
            <w:r>
              <w:tab/>
              <w:t>0.2</w:t>
            </w:r>
          </w:p>
        </w:tc>
        <w:tc>
          <w:tcPr>
            <w:tcW w:w="1477" w:type="dxa"/>
          </w:tcPr>
          <w:p w14:paraId="1777F2EA" w14:textId="3A59337B" w:rsidR="00A30345" w:rsidRDefault="004B70BE" w:rsidP="00653C00">
            <w:pPr>
              <w:cnfStyle w:val="000000000000" w:firstRow="0" w:lastRow="0" w:firstColumn="0" w:lastColumn="0" w:oddVBand="0" w:evenVBand="0" w:oddHBand="0" w:evenHBand="0" w:firstRowFirstColumn="0" w:firstRowLastColumn="0" w:lastRowFirstColumn="0" w:lastRowLastColumn="0"/>
            </w:pPr>
            <w:r>
              <w:t>03-06-2019</w:t>
            </w:r>
          </w:p>
        </w:tc>
        <w:tc>
          <w:tcPr>
            <w:tcW w:w="4093" w:type="dxa"/>
          </w:tcPr>
          <w:p w14:paraId="6FAEAB55" w14:textId="56BF28F4" w:rsidR="00A30345" w:rsidRDefault="00BE7869" w:rsidP="00653C00">
            <w:pPr>
              <w:cnfStyle w:val="000000000000" w:firstRow="0" w:lastRow="0" w:firstColumn="0" w:lastColumn="0" w:oddVBand="0" w:evenVBand="0" w:oddHBand="0" w:evenHBand="0" w:firstRowFirstColumn="0" w:firstRowLastColumn="0" w:lastRowFirstColumn="0" w:lastRowLastColumn="0"/>
            </w:pPr>
            <w:r>
              <w:t>Moscow</w:t>
            </w:r>
          </w:p>
        </w:tc>
        <w:tc>
          <w:tcPr>
            <w:tcW w:w="2091" w:type="dxa"/>
          </w:tcPr>
          <w:p w14:paraId="1AEFE227" w14:textId="4BD4CECE" w:rsidR="00A30345" w:rsidRDefault="004B70BE" w:rsidP="00653C00">
            <w:pPr>
              <w:cnfStyle w:val="000000000000" w:firstRow="0" w:lastRow="0" w:firstColumn="0" w:lastColumn="0" w:oddVBand="0" w:evenVBand="0" w:oddHBand="0" w:evenHBand="0" w:firstRowFirstColumn="0" w:firstRowLastColumn="0" w:lastRowFirstColumn="0" w:lastRowLastColumn="0"/>
            </w:pPr>
            <w:r>
              <w:t>E.</w:t>
            </w:r>
            <w:r w:rsidR="00CA1A13">
              <w:t xml:space="preserve"> C</w:t>
            </w:r>
            <w:r w:rsidR="00402481">
              <w:t>etin</w:t>
            </w:r>
          </w:p>
        </w:tc>
      </w:tr>
      <w:tr w:rsidR="00A30345" w14:paraId="3B230337" w14:textId="77777777" w:rsidTr="00102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12965B82" w14:textId="3A4E93CF" w:rsidR="00A30345" w:rsidRDefault="001F50F5" w:rsidP="00336990">
            <w:pPr>
              <w:jc w:val="center"/>
            </w:pPr>
            <w:r>
              <w:t xml:space="preserve">        </w:t>
            </w:r>
            <w:r w:rsidR="005A0FB1">
              <w:t xml:space="preserve">   </w:t>
            </w:r>
            <w:r>
              <w:t>0</w:t>
            </w:r>
            <w:r w:rsidR="005A0FB1">
              <w:t>.3</w:t>
            </w:r>
          </w:p>
        </w:tc>
        <w:tc>
          <w:tcPr>
            <w:tcW w:w="1477" w:type="dxa"/>
          </w:tcPr>
          <w:p w14:paraId="2D415096" w14:textId="26A40E43" w:rsidR="00A30345" w:rsidRDefault="009E2044" w:rsidP="00653C00">
            <w:pPr>
              <w:cnfStyle w:val="000000100000" w:firstRow="0" w:lastRow="0" w:firstColumn="0" w:lastColumn="0" w:oddVBand="0" w:evenVBand="0" w:oddHBand="1" w:evenHBand="0" w:firstRowFirstColumn="0" w:firstRowLastColumn="0" w:lastRowFirstColumn="0" w:lastRowLastColumn="0"/>
            </w:pPr>
            <w:r>
              <w:t>04-0</w:t>
            </w:r>
            <w:r w:rsidR="00977417">
              <w:t>6-2019</w:t>
            </w:r>
          </w:p>
        </w:tc>
        <w:tc>
          <w:tcPr>
            <w:tcW w:w="4093" w:type="dxa"/>
          </w:tcPr>
          <w:p w14:paraId="3DBD5379" w14:textId="4286D7FD" w:rsidR="00A30345" w:rsidRDefault="005F3FCE" w:rsidP="00653C00">
            <w:pPr>
              <w:cnfStyle w:val="000000100000" w:firstRow="0" w:lastRow="0" w:firstColumn="0" w:lastColumn="0" w:oddVBand="0" w:evenVBand="0" w:oddHBand="1" w:evenHBand="0" w:firstRowFirstColumn="0" w:firstRowLastColumn="0" w:lastRowFirstColumn="0" w:lastRowLastColumn="0"/>
            </w:pPr>
            <w:r>
              <w:t>Infrastructuur</w:t>
            </w:r>
          </w:p>
        </w:tc>
        <w:tc>
          <w:tcPr>
            <w:tcW w:w="2091" w:type="dxa"/>
          </w:tcPr>
          <w:p w14:paraId="23381FA7" w14:textId="6B17AE76" w:rsidR="00A30345" w:rsidRDefault="00B07B46" w:rsidP="00653C00">
            <w:pPr>
              <w:cnfStyle w:val="000000100000" w:firstRow="0" w:lastRow="0" w:firstColumn="0" w:lastColumn="0" w:oddVBand="0" w:evenVBand="0" w:oddHBand="1" w:evenHBand="0" w:firstRowFirstColumn="0" w:firstRowLastColumn="0" w:lastRowFirstColumn="0" w:lastRowLastColumn="0"/>
            </w:pPr>
            <w:r>
              <w:t>R.</w:t>
            </w:r>
            <w:r w:rsidR="000F6C13">
              <w:t xml:space="preserve"> Boerdam</w:t>
            </w:r>
          </w:p>
        </w:tc>
      </w:tr>
      <w:tr w:rsidR="00A30345" w14:paraId="2B28A7AF" w14:textId="77777777" w:rsidTr="00102E91">
        <w:tc>
          <w:tcPr>
            <w:cnfStyle w:val="001000000000" w:firstRow="0" w:lastRow="0" w:firstColumn="1" w:lastColumn="0" w:oddVBand="0" w:evenVBand="0" w:oddHBand="0" w:evenHBand="0" w:firstRowFirstColumn="0" w:firstRowLastColumn="0" w:lastRowFirstColumn="0" w:lastRowLastColumn="0"/>
            <w:tcW w:w="1355" w:type="dxa"/>
          </w:tcPr>
          <w:p w14:paraId="493F1BA3" w14:textId="1B70E8C9" w:rsidR="00A30345" w:rsidRDefault="00A32EAC" w:rsidP="00A32EAC">
            <w:pPr>
              <w:jc w:val="center"/>
            </w:pPr>
            <w:r>
              <w:t xml:space="preserve">           0.4</w:t>
            </w:r>
          </w:p>
        </w:tc>
        <w:tc>
          <w:tcPr>
            <w:tcW w:w="1477" w:type="dxa"/>
          </w:tcPr>
          <w:p w14:paraId="15142112" w14:textId="07FDD9E2" w:rsidR="00A30345" w:rsidRDefault="00DB7ADC" w:rsidP="00653C00">
            <w:pPr>
              <w:cnfStyle w:val="000000000000" w:firstRow="0" w:lastRow="0" w:firstColumn="0" w:lastColumn="0" w:oddVBand="0" w:evenVBand="0" w:oddHBand="0" w:evenHBand="0" w:firstRowFirstColumn="0" w:firstRowLastColumn="0" w:lastRowFirstColumn="0" w:lastRowLastColumn="0"/>
            </w:pPr>
            <w:r>
              <w:t>06-06-2019</w:t>
            </w:r>
          </w:p>
        </w:tc>
        <w:tc>
          <w:tcPr>
            <w:tcW w:w="4093" w:type="dxa"/>
          </w:tcPr>
          <w:p w14:paraId="404575BF" w14:textId="11FEEC0D" w:rsidR="00A30345" w:rsidRDefault="00DB7ADC" w:rsidP="00653C00">
            <w:pPr>
              <w:cnfStyle w:val="000000000000" w:firstRow="0" w:lastRow="0" w:firstColumn="0" w:lastColumn="0" w:oddVBand="0" w:evenVBand="0" w:oddHBand="0" w:evenHBand="0" w:firstRowFirstColumn="0" w:firstRowLastColumn="0" w:lastRowFirstColumn="0" w:lastRowLastColumn="0"/>
            </w:pPr>
            <w:r>
              <w:t>Organogram</w:t>
            </w:r>
          </w:p>
        </w:tc>
        <w:tc>
          <w:tcPr>
            <w:tcW w:w="2091" w:type="dxa"/>
          </w:tcPr>
          <w:p w14:paraId="43C301CB" w14:textId="56F968EC" w:rsidR="00A30345" w:rsidRDefault="00DB7ADC" w:rsidP="00653C00">
            <w:pPr>
              <w:cnfStyle w:val="000000000000" w:firstRow="0" w:lastRow="0" w:firstColumn="0" w:lastColumn="0" w:oddVBand="0" w:evenVBand="0" w:oddHBand="0" w:evenHBand="0" w:firstRowFirstColumn="0" w:firstRowLastColumn="0" w:lastRowFirstColumn="0" w:lastRowLastColumn="0"/>
            </w:pPr>
            <w:r>
              <w:t>E.</w:t>
            </w:r>
            <w:r w:rsidR="0061379A">
              <w:t xml:space="preserve"> </w:t>
            </w:r>
            <w:r>
              <w:t>Cetin</w:t>
            </w:r>
          </w:p>
        </w:tc>
      </w:tr>
      <w:tr w:rsidR="00A30345" w14:paraId="7C7E6782" w14:textId="77777777" w:rsidTr="00102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1B59D5E" w14:textId="54353C4D" w:rsidR="00A30345" w:rsidRDefault="00944371" w:rsidP="00944371">
            <w:pPr>
              <w:jc w:val="center"/>
            </w:pPr>
            <w:r>
              <w:t xml:space="preserve">           0.5</w:t>
            </w:r>
          </w:p>
        </w:tc>
        <w:tc>
          <w:tcPr>
            <w:tcW w:w="1477" w:type="dxa"/>
          </w:tcPr>
          <w:p w14:paraId="3F631336" w14:textId="407D57D7" w:rsidR="00A30345" w:rsidRDefault="00D66FCD" w:rsidP="00653C00">
            <w:pPr>
              <w:cnfStyle w:val="000000100000" w:firstRow="0" w:lastRow="0" w:firstColumn="0" w:lastColumn="0" w:oddVBand="0" w:evenVBand="0" w:oddHBand="1" w:evenHBand="0" w:firstRowFirstColumn="0" w:firstRowLastColumn="0" w:lastRowFirstColumn="0" w:lastRowLastColumn="0"/>
            </w:pPr>
            <w:r>
              <w:t>0</w:t>
            </w:r>
            <w:r w:rsidR="002E1F7D">
              <w:t>6-06-2019</w:t>
            </w:r>
          </w:p>
        </w:tc>
        <w:tc>
          <w:tcPr>
            <w:tcW w:w="4093" w:type="dxa"/>
          </w:tcPr>
          <w:p w14:paraId="56E4E651" w14:textId="2FF21329" w:rsidR="00A30345" w:rsidRDefault="00836600" w:rsidP="00653C00">
            <w:pPr>
              <w:cnfStyle w:val="000000100000" w:firstRow="0" w:lastRow="0" w:firstColumn="0" w:lastColumn="0" w:oddVBand="0" w:evenVBand="0" w:oddHBand="1" w:evenHBand="0" w:firstRowFirstColumn="0" w:firstRowLastColumn="0" w:lastRowFirstColumn="0" w:lastRowLastColumn="0"/>
            </w:pPr>
            <w:r>
              <w:t>Samenvatting</w:t>
            </w:r>
          </w:p>
        </w:tc>
        <w:tc>
          <w:tcPr>
            <w:tcW w:w="2091" w:type="dxa"/>
          </w:tcPr>
          <w:p w14:paraId="26649A41" w14:textId="5F3E412A" w:rsidR="00A30345" w:rsidRDefault="00124238" w:rsidP="00653C00">
            <w:pPr>
              <w:cnfStyle w:val="000000100000" w:firstRow="0" w:lastRow="0" w:firstColumn="0" w:lastColumn="0" w:oddVBand="0" w:evenVBand="0" w:oddHBand="1" w:evenHBand="0" w:firstRowFirstColumn="0" w:firstRowLastColumn="0" w:lastRowFirstColumn="0" w:lastRowLastColumn="0"/>
            </w:pPr>
            <w:r>
              <w:t>J. v/d Sluis</w:t>
            </w:r>
          </w:p>
        </w:tc>
      </w:tr>
      <w:tr w:rsidR="00BC2E07" w14:paraId="5A3AF386" w14:textId="77777777" w:rsidTr="00102E91">
        <w:tc>
          <w:tcPr>
            <w:cnfStyle w:val="001000000000" w:firstRow="0" w:lastRow="0" w:firstColumn="1" w:lastColumn="0" w:oddVBand="0" w:evenVBand="0" w:oddHBand="0" w:evenHBand="0" w:firstRowFirstColumn="0" w:firstRowLastColumn="0" w:lastRowFirstColumn="0" w:lastRowLastColumn="0"/>
            <w:tcW w:w="1355" w:type="dxa"/>
          </w:tcPr>
          <w:p w14:paraId="47AE4A55" w14:textId="4D2386C0" w:rsidR="00BC2E07" w:rsidRDefault="00BC2E07" w:rsidP="00944371">
            <w:pPr>
              <w:jc w:val="center"/>
            </w:pPr>
            <w:r>
              <w:t xml:space="preserve">           0.6</w:t>
            </w:r>
          </w:p>
        </w:tc>
        <w:tc>
          <w:tcPr>
            <w:tcW w:w="1477" w:type="dxa"/>
          </w:tcPr>
          <w:p w14:paraId="04667174" w14:textId="5CE7C10B" w:rsidR="00BC2E07" w:rsidRDefault="003C7C6F" w:rsidP="00653C00">
            <w:pPr>
              <w:cnfStyle w:val="000000000000" w:firstRow="0" w:lastRow="0" w:firstColumn="0" w:lastColumn="0" w:oddVBand="0" w:evenVBand="0" w:oddHBand="0" w:evenHBand="0" w:firstRowFirstColumn="0" w:firstRowLastColumn="0" w:lastRowFirstColumn="0" w:lastRowLastColumn="0"/>
            </w:pPr>
            <w:r>
              <w:t>07-</w:t>
            </w:r>
            <w:r w:rsidR="00860B19">
              <w:t>0</w:t>
            </w:r>
            <w:r w:rsidR="00272D86">
              <w:t>6-2019</w:t>
            </w:r>
          </w:p>
        </w:tc>
        <w:tc>
          <w:tcPr>
            <w:tcW w:w="4093" w:type="dxa"/>
          </w:tcPr>
          <w:p w14:paraId="691B290F" w14:textId="5F273B9D" w:rsidR="00BC2E07" w:rsidRDefault="00272D86" w:rsidP="00653C00">
            <w:pPr>
              <w:cnfStyle w:val="000000000000" w:firstRow="0" w:lastRow="0" w:firstColumn="0" w:lastColumn="0" w:oddVBand="0" w:evenVBand="0" w:oddHBand="0" w:evenHBand="0" w:firstRowFirstColumn="0" w:firstRowLastColumn="0" w:lastRowFirstColumn="0" w:lastRowLastColumn="0"/>
            </w:pPr>
            <w:r>
              <w:t>Akkoord</w:t>
            </w:r>
          </w:p>
        </w:tc>
        <w:tc>
          <w:tcPr>
            <w:tcW w:w="2091" w:type="dxa"/>
          </w:tcPr>
          <w:p w14:paraId="52030DF3" w14:textId="619150EC" w:rsidR="00BC2E07" w:rsidRDefault="00272D86" w:rsidP="00653C00">
            <w:pPr>
              <w:cnfStyle w:val="000000000000" w:firstRow="0" w:lastRow="0" w:firstColumn="0" w:lastColumn="0" w:oddVBand="0" w:evenVBand="0" w:oddHBand="0" w:evenHBand="0" w:firstRowFirstColumn="0" w:firstRowLastColumn="0" w:lastRowFirstColumn="0" w:lastRowLastColumn="0"/>
            </w:pPr>
            <w:r>
              <w:t>J. v/d Sluis</w:t>
            </w:r>
          </w:p>
        </w:tc>
      </w:tr>
    </w:tbl>
    <w:p w14:paraId="797E7E10" w14:textId="6A523BE7" w:rsidR="00F15E0A" w:rsidRDefault="00F15E0A" w:rsidP="009E5D1B">
      <w:pPr>
        <w:spacing w:after="0" w:line="240" w:lineRule="auto"/>
      </w:pPr>
    </w:p>
    <w:p w14:paraId="6FD0E9E7" w14:textId="77777777" w:rsidR="00F15E0A" w:rsidRDefault="00F15E0A" w:rsidP="009E5D1B">
      <w:pPr>
        <w:spacing w:after="0" w:line="240" w:lineRule="auto"/>
      </w:pPr>
      <w:r>
        <w:br w:type="page"/>
      </w:r>
    </w:p>
    <w:p w14:paraId="60DBC645" w14:textId="3CAA2CB8" w:rsidR="00206B8A" w:rsidRDefault="00206B8A" w:rsidP="009E5D1B">
      <w:pPr>
        <w:spacing w:after="0" w:line="240" w:lineRule="auto"/>
      </w:pPr>
    </w:p>
    <w:p w14:paraId="6782549A" w14:textId="0DF475E9" w:rsidR="00F15E0A" w:rsidRDefault="00F15E0A" w:rsidP="009E5D1B">
      <w:pPr>
        <w:spacing w:after="0" w:line="240" w:lineRule="auto"/>
      </w:pPr>
    </w:p>
    <w:p w14:paraId="41FD3CCC" w14:textId="604B4575" w:rsidR="00550EFC" w:rsidRPr="0024477E" w:rsidRDefault="002F5CAB" w:rsidP="0024477E">
      <w:pPr>
        <w:pStyle w:val="Heading1"/>
        <w:rPr>
          <w:color w:val="auto"/>
        </w:rPr>
      </w:pPr>
      <w:r>
        <w:rPr>
          <w:color w:val="auto"/>
        </w:rPr>
        <w:br/>
      </w:r>
      <w:bookmarkStart w:id="4" w:name="_Toc10721113"/>
      <w:r w:rsidR="009B493D">
        <w:rPr>
          <w:color w:val="auto"/>
        </w:rPr>
        <w:t>REQUIREME</w:t>
      </w:r>
      <w:r w:rsidR="00346F02">
        <w:rPr>
          <w:color w:val="auto"/>
        </w:rPr>
        <w:t>NTS</w:t>
      </w:r>
      <w:bookmarkEnd w:id="4"/>
    </w:p>
    <w:p w14:paraId="0161FD2A" w14:textId="43B4EE96" w:rsidR="0024477E" w:rsidRDefault="0024477E" w:rsidP="0024477E">
      <w:r>
        <w:t xml:space="preserve"> De Alumni project wordt geclassificeerd met de </w:t>
      </w:r>
      <w:r w:rsidR="00482401">
        <w:t>Moscow</w:t>
      </w:r>
      <w:r>
        <w:t xml:space="preserve"> methode.</w:t>
      </w:r>
    </w:p>
    <w:p w14:paraId="2739F406" w14:textId="77777777" w:rsidR="0024477E" w:rsidRDefault="0024477E" w:rsidP="0024477E">
      <w:r>
        <w:t>M -&gt; Moet zeker gerealiseerd worden</w:t>
      </w:r>
      <w:r>
        <w:br/>
        <w:t>S -&gt; Realisatie is zeer wenselijk</w:t>
      </w:r>
      <w:r>
        <w:br/>
        <w:t>C -&gt; Realisatie zou mooi zijn, maar heeft lagere prioriteit</w:t>
      </w:r>
      <w:r>
        <w:br/>
        <w:t>W -&gt; Gaat (vooralsnog) niet gerealiseerd worden</w:t>
      </w:r>
    </w:p>
    <w:tbl>
      <w:tblPr>
        <w:tblStyle w:val="TableGrid"/>
        <w:tblW w:w="0" w:type="auto"/>
        <w:tblInd w:w="0" w:type="dxa"/>
        <w:tblLook w:val="04A0" w:firstRow="1" w:lastRow="0" w:firstColumn="1" w:lastColumn="0" w:noHBand="0" w:noVBand="1"/>
      </w:tblPr>
      <w:tblGrid>
        <w:gridCol w:w="4448"/>
        <w:gridCol w:w="456"/>
        <w:gridCol w:w="460"/>
        <w:gridCol w:w="423"/>
        <w:gridCol w:w="466"/>
        <w:gridCol w:w="2763"/>
      </w:tblGrid>
      <w:tr w:rsidR="0024477E" w14:paraId="73805C68" w14:textId="77777777" w:rsidTr="006E3046">
        <w:tc>
          <w:tcPr>
            <w:tcW w:w="4448" w:type="dxa"/>
            <w:tcBorders>
              <w:top w:val="single" w:sz="4" w:space="0" w:color="auto"/>
              <w:left w:val="single" w:sz="4" w:space="0" w:color="auto"/>
              <w:bottom w:val="single" w:sz="4" w:space="0" w:color="auto"/>
              <w:right w:val="single" w:sz="4" w:space="0" w:color="auto"/>
            </w:tcBorders>
            <w:shd w:val="clear" w:color="auto" w:fill="FF0000" w:themeFill="accent1"/>
            <w:hideMark/>
          </w:tcPr>
          <w:p w14:paraId="755353C2" w14:textId="77777777" w:rsidR="0024477E" w:rsidRDefault="0024477E" w:rsidP="009E5D1B">
            <w:pPr>
              <w:spacing w:after="120" w:line="264" w:lineRule="auto"/>
              <w:rPr>
                <w:sz w:val="28"/>
                <w:szCs w:val="28"/>
              </w:rPr>
            </w:pPr>
            <w:r>
              <w:rPr>
                <w:sz w:val="28"/>
                <w:szCs w:val="28"/>
              </w:rPr>
              <w:t>Requirement</w:t>
            </w:r>
          </w:p>
        </w:tc>
        <w:tc>
          <w:tcPr>
            <w:tcW w:w="456" w:type="dxa"/>
            <w:tcBorders>
              <w:top w:val="single" w:sz="4" w:space="0" w:color="auto"/>
              <w:left w:val="single" w:sz="4" w:space="0" w:color="auto"/>
              <w:bottom w:val="single" w:sz="4" w:space="0" w:color="auto"/>
              <w:right w:val="single" w:sz="4" w:space="0" w:color="auto"/>
            </w:tcBorders>
            <w:shd w:val="clear" w:color="auto" w:fill="FF0000" w:themeFill="accent1"/>
            <w:hideMark/>
          </w:tcPr>
          <w:p w14:paraId="18C12D0E" w14:textId="77777777" w:rsidR="0024477E" w:rsidRDefault="0024477E" w:rsidP="009E5D1B">
            <w:pPr>
              <w:spacing w:after="120" w:line="264" w:lineRule="auto"/>
              <w:rPr>
                <w:sz w:val="28"/>
                <w:szCs w:val="28"/>
              </w:rPr>
            </w:pPr>
            <w:r>
              <w:rPr>
                <w:sz w:val="28"/>
                <w:szCs w:val="28"/>
              </w:rPr>
              <w:t>M</w:t>
            </w:r>
          </w:p>
        </w:tc>
        <w:tc>
          <w:tcPr>
            <w:tcW w:w="460" w:type="dxa"/>
            <w:tcBorders>
              <w:top w:val="single" w:sz="4" w:space="0" w:color="auto"/>
              <w:left w:val="single" w:sz="4" w:space="0" w:color="auto"/>
              <w:bottom w:val="single" w:sz="4" w:space="0" w:color="auto"/>
              <w:right w:val="single" w:sz="4" w:space="0" w:color="auto"/>
            </w:tcBorders>
            <w:shd w:val="clear" w:color="auto" w:fill="FF0000" w:themeFill="accent1"/>
            <w:hideMark/>
          </w:tcPr>
          <w:p w14:paraId="45EA3FC9" w14:textId="77777777" w:rsidR="0024477E" w:rsidRDefault="0024477E" w:rsidP="009E5D1B">
            <w:pPr>
              <w:spacing w:after="120" w:line="264" w:lineRule="auto"/>
              <w:rPr>
                <w:sz w:val="28"/>
                <w:szCs w:val="28"/>
              </w:rPr>
            </w:pPr>
            <w:r>
              <w:rPr>
                <w:sz w:val="28"/>
                <w:szCs w:val="28"/>
              </w:rPr>
              <w:t>S</w:t>
            </w:r>
          </w:p>
        </w:tc>
        <w:tc>
          <w:tcPr>
            <w:tcW w:w="423" w:type="dxa"/>
            <w:tcBorders>
              <w:top w:val="single" w:sz="4" w:space="0" w:color="auto"/>
              <w:left w:val="single" w:sz="4" w:space="0" w:color="auto"/>
              <w:bottom w:val="single" w:sz="4" w:space="0" w:color="auto"/>
              <w:right w:val="single" w:sz="4" w:space="0" w:color="auto"/>
            </w:tcBorders>
            <w:shd w:val="clear" w:color="auto" w:fill="FF0000" w:themeFill="accent1"/>
            <w:hideMark/>
          </w:tcPr>
          <w:p w14:paraId="469DE9B8" w14:textId="77777777" w:rsidR="0024477E" w:rsidRDefault="0024477E" w:rsidP="009E5D1B">
            <w:pPr>
              <w:spacing w:after="120" w:line="264" w:lineRule="auto"/>
              <w:rPr>
                <w:sz w:val="28"/>
                <w:szCs w:val="28"/>
              </w:rPr>
            </w:pPr>
            <w:r>
              <w:rPr>
                <w:sz w:val="28"/>
                <w:szCs w:val="28"/>
              </w:rPr>
              <w:t>C</w:t>
            </w:r>
          </w:p>
        </w:tc>
        <w:tc>
          <w:tcPr>
            <w:tcW w:w="466" w:type="dxa"/>
            <w:tcBorders>
              <w:top w:val="single" w:sz="4" w:space="0" w:color="auto"/>
              <w:left w:val="single" w:sz="4" w:space="0" w:color="auto"/>
              <w:bottom w:val="single" w:sz="4" w:space="0" w:color="auto"/>
              <w:right w:val="single" w:sz="4" w:space="0" w:color="auto"/>
            </w:tcBorders>
            <w:shd w:val="clear" w:color="auto" w:fill="FF0000" w:themeFill="accent1"/>
            <w:hideMark/>
          </w:tcPr>
          <w:p w14:paraId="331C20AB" w14:textId="77777777" w:rsidR="0024477E" w:rsidRDefault="0024477E" w:rsidP="009E5D1B">
            <w:pPr>
              <w:spacing w:after="120" w:line="264" w:lineRule="auto"/>
              <w:rPr>
                <w:sz w:val="28"/>
                <w:szCs w:val="28"/>
              </w:rPr>
            </w:pPr>
            <w:r>
              <w:rPr>
                <w:sz w:val="28"/>
                <w:szCs w:val="28"/>
              </w:rPr>
              <w:t>W</w:t>
            </w:r>
          </w:p>
        </w:tc>
        <w:tc>
          <w:tcPr>
            <w:tcW w:w="2763" w:type="dxa"/>
            <w:tcBorders>
              <w:top w:val="single" w:sz="4" w:space="0" w:color="auto"/>
              <w:left w:val="single" w:sz="4" w:space="0" w:color="auto"/>
              <w:bottom w:val="single" w:sz="4" w:space="0" w:color="auto"/>
              <w:right w:val="single" w:sz="4" w:space="0" w:color="auto"/>
            </w:tcBorders>
            <w:shd w:val="clear" w:color="auto" w:fill="FF0000" w:themeFill="accent1"/>
            <w:hideMark/>
          </w:tcPr>
          <w:p w14:paraId="591E1E61" w14:textId="77777777" w:rsidR="0024477E" w:rsidRDefault="0024477E" w:rsidP="009E5D1B">
            <w:pPr>
              <w:spacing w:after="120" w:line="264" w:lineRule="auto"/>
              <w:rPr>
                <w:sz w:val="28"/>
                <w:szCs w:val="28"/>
              </w:rPr>
            </w:pPr>
            <w:r>
              <w:rPr>
                <w:sz w:val="28"/>
                <w:szCs w:val="28"/>
              </w:rPr>
              <w:t>Opmerkingen</w:t>
            </w:r>
          </w:p>
        </w:tc>
      </w:tr>
      <w:tr w:rsidR="0024477E" w14:paraId="4DCF9E35"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1E65F493" w14:textId="4464F5E8" w:rsidR="0024477E" w:rsidRDefault="0024477E" w:rsidP="009E5D1B">
            <w:pPr>
              <w:spacing w:after="120" w:line="264" w:lineRule="auto"/>
            </w:pPr>
            <w:r>
              <w:t>Bezoeker van de website kan contactinformatie bekijken</w:t>
            </w:r>
          </w:p>
        </w:tc>
        <w:tc>
          <w:tcPr>
            <w:tcW w:w="456" w:type="dxa"/>
            <w:tcBorders>
              <w:top w:val="single" w:sz="4" w:space="0" w:color="auto"/>
              <w:left w:val="single" w:sz="4" w:space="0" w:color="auto"/>
              <w:bottom w:val="single" w:sz="4" w:space="0" w:color="auto"/>
              <w:right w:val="single" w:sz="4" w:space="0" w:color="auto"/>
            </w:tcBorders>
            <w:vAlign w:val="center"/>
          </w:tcPr>
          <w:p w14:paraId="4864695E" w14:textId="5F55B407" w:rsidR="0024477E" w:rsidRDefault="0024477E" w:rsidP="009E5D1B">
            <w:pPr>
              <w:spacing w:after="120" w:line="264" w:lineRule="auto"/>
            </w:pPr>
            <w:r>
              <w:t>X</w:t>
            </w:r>
          </w:p>
        </w:tc>
        <w:tc>
          <w:tcPr>
            <w:tcW w:w="460" w:type="dxa"/>
            <w:tcBorders>
              <w:top w:val="single" w:sz="4" w:space="0" w:color="auto"/>
              <w:left w:val="single" w:sz="4" w:space="0" w:color="auto"/>
              <w:bottom w:val="single" w:sz="4" w:space="0" w:color="auto"/>
              <w:right w:val="single" w:sz="4" w:space="0" w:color="auto"/>
            </w:tcBorders>
            <w:vAlign w:val="center"/>
            <w:hideMark/>
          </w:tcPr>
          <w:p w14:paraId="4F2B1D4E" w14:textId="30E86ACB"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tcPr>
          <w:p w14:paraId="4410113A" w14:textId="77777777" w:rsidR="0024477E" w:rsidRDefault="0024477E" w:rsidP="009E5D1B">
            <w:pPr>
              <w:spacing w:after="120" w:line="264" w:lineRule="auto"/>
            </w:pPr>
          </w:p>
        </w:tc>
        <w:tc>
          <w:tcPr>
            <w:tcW w:w="466" w:type="dxa"/>
            <w:tcBorders>
              <w:top w:val="single" w:sz="4" w:space="0" w:color="auto"/>
              <w:left w:val="single" w:sz="4" w:space="0" w:color="auto"/>
              <w:bottom w:val="single" w:sz="4" w:space="0" w:color="auto"/>
              <w:right w:val="single" w:sz="4" w:space="0" w:color="auto"/>
            </w:tcBorders>
            <w:vAlign w:val="center"/>
          </w:tcPr>
          <w:p w14:paraId="3771BA62" w14:textId="77777777"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2108130D" w14:textId="77777777" w:rsidR="0024477E" w:rsidRDefault="0024477E" w:rsidP="009E5D1B">
            <w:pPr>
              <w:spacing w:after="120" w:line="264" w:lineRule="auto"/>
            </w:pPr>
          </w:p>
        </w:tc>
      </w:tr>
      <w:tr w:rsidR="0024477E" w14:paraId="1BEFD523"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30F531D8" w14:textId="0F1C6933" w:rsidR="0024477E" w:rsidRDefault="0024477E" w:rsidP="009E5D1B">
            <w:pPr>
              <w:spacing w:after="120" w:line="264" w:lineRule="auto"/>
            </w:pPr>
            <w:r>
              <w:t>Meerdere omgevingen voor andere opleidingen</w:t>
            </w:r>
          </w:p>
        </w:tc>
        <w:tc>
          <w:tcPr>
            <w:tcW w:w="456" w:type="dxa"/>
            <w:tcBorders>
              <w:top w:val="single" w:sz="4" w:space="0" w:color="auto"/>
              <w:left w:val="single" w:sz="4" w:space="0" w:color="auto"/>
              <w:bottom w:val="single" w:sz="4" w:space="0" w:color="auto"/>
              <w:right w:val="single" w:sz="4" w:space="0" w:color="auto"/>
            </w:tcBorders>
            <w:vAlign w:val="center"/>
          </w:tcPr>
          <w:p w14:paraId="4985F619" w14:textId="77777777" w:rsidR="0024477E" w:rsidRDefault="0024477E" w:rsidP="009E5D1B">
            <w:pPr>
              <w:spacing w:after="120" w:line="264" w:lineRule="auto"/>
            </w:pPr>
          </w:p>
        </w:tc>
        <w:tc>
          <w:tcPr>
            <w:tcW w:w="460" w:type="dxa"/>
            <w:tcBorders>
              <w:top w:val="single" w:sz="4" w:space="0" w:color="auto"/>
              <w:left w:val="single" w:sz="4" w:space="0" w:color="auto"/>
              <w:bottom w:val="single" w:sz="4" w:space="0" w:color="auto"/>
              <w:right w:val="single" w:sz="4" w:space="0" w:color="auto"/>
            </w:tcBorders>
            <w:vAlign w:val="center"/>
          </w:tcPr>
          <w:p w14:paraId="333EF3A0" w14:textId="77777777"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hideMark/>
          </w:tcPr>
          <w:p w14:paraId="1115131A" w14:textId="77777777" w:rsidR="0024477E" w:rsidRDefault="0024477E" w:rsidP="009E5D1B">
            <w:pPr>
              <w:spacing w:after="120" w:line="264" w:lineRule="auto"/>
            </w:pPr>
            <w:r>
              <w:t>X</w:t>
            </w:r>
          </w:p>
        </w:tc>
        <w:tc>
          <w:tcPr>
            <w:tcW w:w="466" w:type="dxa"/>
            <w:tcBorders>
              <w:top w:val="single" w:sz="4" w:space="0" w:color="auto"/>
              <w:left w:val="single" w:sz="4" w:space="0" w:color="auto"/>
              <w:bottom w:val="single" w:sz="4" w:space="0" w:color="auto"/>
              <w:right w:val="single" w:sz="4" w:space="0" w:color="auto"/>
            </w:tcBorders>
            <w:vAlign w:val="center"/>
          </w:tcPr>
          <w:p w14:paraId="708A74FB" w14:textId="77777777"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0AB6A54B" w14:textId="77777777" w:rsidR="0024477E" w:rsidRDefault="0024477E" w:rsidP="009E5D1B">
            <w:pPr>
              <w:spacing w:after="120" w:line="264" w:lineRule="auto"/>
            </w:pPr>
          </w:p>
        </w:tc>
      </w:tr>
      <w:tr w:rsidR="0024477E" w14:paraId="667C4D80"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5AD05D9B" w14:textId="13DF0C42" w:rsidR="0024477E" w:rsidRDefault="00A81E8A" w:rsidP="009E5D1B">
            <w:pPr>
              <w:spacing w:after="120" w:line="264" w:lineRule="auto"/>
            </w:pPr>
            <w:r>
              <w:t>De p</w:t>
            </w:r>
            <w:r w:rsidR="0024477E">
              <w:t xml:space="preserve">ublieke en </w:t>
            </w:r>
            <w:r w:rsidR="001977E7">
              <w:t>privé</w:t>
            </w:r>
            <w:r w:rsidR="0024477E">
              <w:t xml:space="preserve"> chat</w:t>
            </w:r>
          </w:p>
        </w:tc>
        <w:tc>
          <w:tcPr>
            <w:tcW w:w="456" w:type="dxa"/>
            <w:tcBorders>
              <w:top w:val="single" w:sz="4" w:space="0" w:color="auto"/>
              <w:left w:val="single" w:sz="4" w:space="0" w:color="auto"/>
              <w:bottom w:val="single" w:sz="4" w:space="0" w:color="auto"/>
              <w:right w:val="single" w:sz="4" w:space="0" w:color="auto"/>
            </w:tcBorders>
            <w:vAlign w:val="center"/>
          </w:tcPr>
          <w:p w14:paraId="06A3DE80" w14:textId="2DDD93CC" w:rsidR="0024477E" w:rsidRDefault="0024477E" w:rsidP="009E5D1B">
            <w:pPr>
              <w:spacing w:after="120" w:line="264" w:lineRule="auto"/>
            </w:pPr>
            <w:r>
              <w:t xml:space="preserve"> X</w:t>
            </w:r>
          </w:p>
        </w:tc>
        <w:tc>
          <w:tcPr>
            <w:tcW w:w="460" w:type="dxa"/>
            <w:tcBorders>
              <w:top w:val="single" w:sz="4" w:space="0" w:color="auto"/>
              <w:left w:val="single" w:sz="4" w:space="0" w:color="auto"/>
              <w:bottom w:val="single" w:sz="4" w:space="0" w:color="auto"/>
              <w:right w:val="single" w:sz="4" w:space="0" w:color="auto"/>
            </w:tcBorders>
            <w:vAlign w:val="center"/>
          </w:tcPr>
          <w:p w14:paraId="579B8A26" w14:textId="77777777"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hideMark/>
          </w:tcPr>
          <w:p w14:paraId="050FAFBF" w14:textId="287BC636" w:rsidR="0024477E" w:rsidRDefault="0024477E" w:rsidP="009E5D1B">
            <w:pPr>
              <w:spacing w:after="120" w:line="264" w:lineRule="auto"/>
            </w:pPr>
          </w:p>
        </w:tc>
        <w:tc>
          <w:tcPr>
            <w:tcW w:w="466" w:type="dxa"/>
            <w:tcBorders>
              <w:top w:val="single" w:sz="4" w:space="0" w:color="auto"/>
              <w:left w:val="single" w:sz="4" w:space="0" w:color="auto"/>
              <w:bottom w:val="single" w:sz="4" w:space="0" w:color="auto"/>
              <w:right w:val="single" w:sz="4" w:space="0" w:color="auto"/>
            </w:tcBorders>
            <w:vAlign w:val="center"/>
          </w:tcPr>
          <w:p w14:paraId="45D5E0FE" w14:textId="77777777"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3925495D" w14:textId="77777777" w:rsidR="0024477E" w:rsidRDefault="0024477E" w:rsidP="009E5D1B">
            <w:pPr>
              <w:spacing w:after="120" w:line="264" w:lineRule="auto"/>
            </w:pPr>
          </w:p>
        </w:tc>
      </w:tr>
      <w:tr w:rsidR="0024477E" w14:paraId="287ADEB0"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49B603BD" w14:textId="20377F07" w:rsidR="0024477E" w:rsidRDefault="0024477E" w:rsidP="009E5D1B">
            <w:pPr>
              <w:spacing w:after="120" w:line="264" w:lineRule="auto"/>
            </w:pPr>
            <w:r>
              <w:t xml:space="preserve">Bezoeker kan informatie voor gasten lezen </w:t>
            </w:r>
          </w:p>
        </w:tc>
        <w:tc>
          <w:tcPr>
            <w:tcW w:w="456" w:type="dxa"/>
            <w:tcBorders>
              <w:top w:val="single" w:sz="4" w:space="0" w:color="auto"/>
              <w:left w:val="single" w:sz="4" w:space="0" w:color="auto"/>
              <w:bottom w:val="single" w:sz="4" w:space="0" w:color="auto"/>
              <w:right w:val="single" w:sz="4" w:space="0" w:color="auto"/>
            </w:tcBorders>
            <w:vAlign w:val="center"/>
            <w:hideMark/>
          </w:tcPr>
          <w:p w14:paraId="66BA3423" w14:textId="77777777" w:rsidR="0024477E" w:rsidRDefault="0024477E" w:rsidP="009E5D1B">
            <w:pPr>
              <w:spacing w:after="120" w:line="264" w:lineRule="auto"/>
            </w:pPr>
            <w:r>
              <w:t>X</w:t>
            </w:r>
          </w:p>
        </w:tc>
        <w:tc>
          <w:tcPr>
            <w:tcW w:w="460" w:type="dxa"/>
            <w:tcBorders>
              <w:top w:val="single" w:sz="4" w:space="0" w:color="auto"/>
              <w:left w:val="single" w:sz="4" w:space="0" w:color="auto"/>
              <w:bottom w:val="single" w:sz="4" w:space="0" w:color="auto"/>
              <w:right w:val="single" w:sz="4" w:space="0" w:color="auto"/>
            </w:tcBorders>
            <w:vAlign w:val="center"/>
          </w:tcPr>
          <w:p w14:paraId="106F11B0" w14:textId="77777777"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tcPr>
          <w:p w14:paraId="100640CB" w14:textId="77777777" w:rsidR="0024477E" w:rsidRDefault="0024477E" w:rsidP="009E5D1B">
            <w:pPr>
              <w:spacing w:after="120" w:line="264" w:lineRule="auto"/>
            </w:pPr>
          </w:p>
        </w:tc>
        <w:tc>
          <w:tcPr>
            <w:tcW w:w="466" w:type="dxa"/>
            <w:tcBorders>
              <w:top w:val="single" w:sz="4" w:space="0" w:color="auto"/>
              <w:left w:val="single" w:sz="4" w:space="0" w:color="auto"/>
              <w:bottom w:val="single" w:sz="4" w:space="0" w:color="auto"/>
              <w:right w:val="single" w:sz="4" w:space="0" w:color="auto"/>
            </w:tcBorders>
            <w:vAlign w:val="center"/>
          </w:tcPr>
          <w:p w14:paraId="5AF05388" w14:textId="77777777"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50C1738E" w14:textId="77777777" w:rsidR="0024477E" w:rsidRDefault="0024477E" w:rsidP="009E5D1B">
            <w:pPr>
              <w:spacing w:after="120" w:line="264" w:lineRule="auto"/>
            </w:pPr>
          </w:p>
        </w:tc>
      </w:tr>
      <w:tr w:rsidR="0024477E" w14:paraId="2749116C"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0CBDC016" w14:textId="37A7E061" w:rsidR="0024477E" w:rsidRDefault="0024477E" w:rsidP="009E5D1B">
            <w:pPr>
              <w:spacing w:after="120" w:line="264" w:lineRule="auto"/>
            </w:pPr>
            <w:r>
              <w:t xml:space="preserve">Bezoeker </w:t>
            </w:r>
            <w:r w:rsidR="00BF261F">
              <w:t>kan inlog</w:t>
            </w:r>
            <w:r w:rsidR="00F95B53">
              <w:t>g</w:t>
            </w:r>
            <w:r w:rsidR="00BF261F">
              <w:t>en of registreren</w:t>
            </w:r>
          </w:p>
        </w:tc>
        <w:tc>
          <w:tcPr>
            <w:tcW w:w="456" w:type="dxa"/>
            <w:tcBorders>
              <w:top w:val="single" w:sz="4" w:space="0" w:color="auto"/>
              <w:left w:val="single" w:sz="4" w:space="0" w:color="auto"/>
              <w:bottom w:val="single" w:sz="4" w:space="0" w:color="auto"/>
              <w:right w:val="single" w:sz="4" w:space="0" w:color="auto"/>
            </w:tcBorders>
            <w:vAlign w:val="center"/>
          </w:tcPr>
          <w:p w14:paraId="667EBDAB" w14:textId="0CAF6F16" w:rsidR="0024477E" w:rsidRDefault="006E3046" w:rsidP="009E5D1B">
            <w:pPr>
              <w:spacing w:after="120" w:line="264" w:lineRule="auto"/>
            </w:pPr>
            <w:r>
              <w:t>X</w:t>
            </w:r>
          </w:p>
        </w:tc>
        <w:tc>
          <w:tcPr>
            <w:tcW w:w="460" w:type="dxa"/>
            <w:tcBorders>
              <w:top w:val="single" w:sz="4" w:space="0" w:color="auto"/>
              <w:left w:val="single" w:sz="4" w:space="0" w:color="auto"/>
              <w:bottom w:val="single" w:sz="4" w:space="0" w:color="auto"/>
              <w:right w:val="single" w:sz="4" w:space="0" w:color="auto"/>
            </w:tcBorders>
            <w:vAlign w:val="center"/>
          </w:tcPr>
          <w:p w14:paraId="273F335F" w14:textId="77777777"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hideMark/>
          </w:tcPr>
          <w:p w14:paraId="3EA28CB8" w14:textId="41454847" w:rsidR="0024477E" w:rsidRDefault="0024477E" w:rsidP="009E5D1B">
            <w:pPr>
              <w:spacing w:after="120" w:line="264" w:lineRule="auto"/>
            </w:pPr>
          </w:p>
        </w:tc>
        <w:tc>
          <w:tcPr>
            <w:tcW w:w="466" w:type="dxa"/>
            <w:tcBorders>
              <w:top w:val="single" w:sz="4" w:space="0" w:color="auto"/>
              <w:left w:val="single" w:sz="4" w:space="0" w:color="auto"/>
              <w:bottom w:val="single" w:sz="4" w:space="0" w:color="auto"/>
              <w:right w:val="single" w:sz="4" w:space="0" w:color="auto"/>
            </w:tcBorders>
            <w:vAlign w:val="center"/>
          </w:tcPr>
          <w:p w14:paraId="7CFD3413" w14:textId="77777777"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18C3B6D0" w14:textId="77777777" w:rsidR="0024477E" w:rsidRDefault="0024477E" w:rsidP="009E5D1B">
            <w:pPr>
              <w:spacing w:after="120" w:line="264" w:lineRule="auto"/>
            </w:pPr>
          </w:p>
        </w:tc>
      </w:tr>
      <w:tr w:rsidR="0024477E" w14:paraId="78AAC04F"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392E1721" w14:textId="329B62D8" w:rsidR="0024477E" w:rsidRDefault="0024477E" w:rsidP="009E5D1B">
            <w:pPr>
              <w:spacing w:after="120" w:line="264" w:lineRule="auto"/>
            </w:pPr>
            <w:r>
              <w:t xml:space="preserve">Beheerder kan </w:t>
            </w:r>
            <w:r w:rsidR="006E3046">
              <w:t>mensen toevoegen en verwijderen</w:t>
            </w:r>
          </w:p>
        </w:tc>
        <w:tc>
          <w:tcPr>
            <w:tcW w:w="456" w:type="dxa"/>
            <w:tcBorders>
              <w:top w:val="single" w:sz="4" w:space="0" w:color="auto"/>
              <w:left w:val="single" w:sz="4" w:space="0" w:color="auto"/>
              <w:bottom w:val="single" w:sz="4" w:space="0" w:color="auto"/>
              <w:right w:val="single" w:sz="4" w:space="0" w:color="auto"/>
            </w:tcBorders>
            <w:vAlign w:val="center"/>
          </w:tcPr>
          <w:p w14:paraId="383A1DFD" w14:textId="7894CA3E" w:rsidR="0024477E" w:rsidRDefault="00EB2D10" w:rsidP="009E5D1B">
            <w:pPr>
              <w:spacing w:after="120" w:line="264" w:lineRule="auto"/>
            </w:pPr>
            <w:r>
              <w:t>X</w:t>
            </w:r>
          </w:p>
        </w:tc>
        <w:tc>
          <w:tcPr>
            <w:tcW w:w="460" w:type="dxa"/>
            <w:tcBorders>
              <w:top w:val="single" w:sz="4" w:space="0" w:color="auto"/>
              <w:left w:val="single" w:sz="4" w:space="0" w:color="auto"/>
              <w:bottom w:val="single" w:sz="4" w:space="0" w:color="auto"/>
              <w:right w:val="single" w:sz="4" w:space="0" w:color="auto"/>
            </w:tcBorders>
            <w:vAlign w:val="center"/>
            <w:hideMark/>
          </w:tcPr>
          <w:p w14:paraId="289D33F3" w14:textId="3898901A"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tcPr>
          <w:p w14:paraId="31DEBE3B" w14:textId="77777777" w:rsidR="0024477E" w:rsidRDefault="0024477E" w:rsidP="009E5D1B">
            <w:pPr>
              <w:spacing w:after="120" w:line="264" w:lineRule="auto"/>
            </w:pPr>
          </w:p>
        </w:tc>
        <w:tc>
          <w:tcPr>
            <w:tcW w:w="466" w:type="dxa"/>
            <w:tcBorders>
              <w:top w:val="single" w:sz="4" w:space="0" w:color="auto"/>
              <w:left w:val="single" w:sz="4" w:space="0" w:color="auto"/>
              <w:bottom w:val="single" w:sz="4" w:space="0" w:color="auto"/>
              <w:right w:val="single" w:sz="4" w:space="0" w:color="auto"/>
            </w:tcBorders>
            <w:vAlign w:val="center"/>
          </w:tcPr>
          <w:p w14:paraId="4934A5D0" w14:textId="77777777"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03CA083D" w14:textId="77777777" w:rsidR="0024477E" w:rsidRDefault="0024477E" w:rsidP="009E5D1B">
            <w:pPr>
              <w:spacing w:after="120" w:line="264" w:lineRule="auto"/>
            </w:pPr>
          </w:p>
        </w:tc>
      </w:tr>
      <w:tr w:rsidR="0024477E" w14:paraId="498889FE"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49A080B9" w14:textId="72AE7CCD" w:rsidR="0024477E" w:rsidRDefault="001C2ACA" w:rsidP="009E5D1B">
            <w:pPr>
              <w:spacing w:after="120" w:line="264" w:lineRule="auto"/>
            </w:pPr>
            <w:r>
              <w:t>Makkelijke overstap van facebook naar de site</w:t>
            </w:r>
          </w:p>
        </w:tc>
        <w:tc>
          <w:tcPr>
            <w:tcW w:w="456" w:type="dxa"/>
            <w:tcBorders>
              <w:top w:val="single" w:sz="4" w:space="0" w:color="auto"/>
              <w:left w:val="single" w:sz="4" w:space="0" w:color="auto"/>
              <w:bottom w:val="single" w:sz="4" w:space="0" w:color="auto"/>
              <w:right w:val="single" w:sz="4" w:space="0" w:color="auto"/>
            </w:tcBorders>
            <w:vAlign w:val="center"/>
          </w:tcPr>
          <w:p w14:paraId="2D7713F2" w14:textId="77777777" w:rsidR="0024477E" w:rsidRDefault="0024477E" w:rsidP="009E5D1B">
            <w:pPr>
              <w:spacing w:after="120" w:line="264" w:lineRule="auto"/>
            </w:pPr>
          </w:p>
        </w:tc>
        <w:tc>
          <w:tcPr>
            <w:tcW w:w="460" w:type="dxa"/>
            <w:tcBorders>
              <w:top w:val="single" w:sz="4" w:space="0" w:color="auto"/>
              <w:left w:val="single" w:sz="4" w:space="0" w:color="auto"/>
              <w:bottom w:val="single" w:sz="4" w:space="0" w:color="auto"/>
              <w:right w:val="single" w:sz="4" w:space="0" w:color="auto"/>
            </w:tcBorders>
            <w:vAlign w:val="center"/>
            <w:hideMark/>
          </w:tcPr>
          <w:p w14:paraId="4C45037B" w14:textId="77777777" w:rsidR="0024477E" w:rsidRDefault="0024477E" w:rsidP="009E5D1B">
            <w:pPr>
              <w:spacing w:after="120" w:line="264" w:lineRule="auto"/>
            </w:pPr>
            <w:r>
              <w:t>X</w:t>
            </w:r>
          </w:p>
        </w:tc>
        <w:tc>
          <w:tcPr>
            <w:tcW w:w="423" w:type="dxa"/>
            <w:tcBorders>
              <w:top w:val="single" w:sz="4" w:space="0" w:color="auto"/>
              <w:left w:val="single" w:sz="4" w:space="0" w:color="auto"/>
              <w:bottom w:val="single" w:sz="4" w:space="0" w:color="auto"/>
              <w:right w:val="single" w:sz="4" w:space="0" w:color="auto"/>
            </w:tcBorders>
            <w:vAlign w:val="center"/>
          </w:tcPr>
          <w:p w14:paraId="0EA353FD" w14:textId="77777777" w:rsidR="0024477E" w:rsidRDefault="0024477E" w:rsidP="009E5D1B">
            <w:pPr>
              <w:spacing w:after="120" w:line="264" w:lineRule="auto"/>
            </w:pPr>
          </w:p>
        </w:tc>
        <w:tc>
          <w:tcPr>
            <w:tcW w:w="466" w:type="dxa"/>
            <w:tcBorders>
              <w:top w:val="single" w:sz="4" w:space="0" w:color="auto"/>
              <w:left w:val="single" w:sz="4" w:space="0" w:color="auto"/>
              <w:bottom w:val="single" w:sz="4" w:space="0" w:color="auto"/>
              <w:right w:val="single" w:sz="4" w:space="0" w:color="auto"/>
            </w:tcBorders>
            <w:vAlign w:val="center"/>
          </w:tcPr>
          <w:p w14:paraId="2AD9BD45" w14:textId="77777777"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7E3EC7EB" w14:textId="77777777" w:rsidR="0024477E" w:rsidRDefault="0024477E" w:rsidP="009E5D1B">
            <w:pPr>
              <w:spacing w:after="120" w:line="264" w:lineRule="auto"/>
            </w:pPr>
          </w:p>
        </w:tc>
      </w:tr>
      <w:tr w:rsidR="0024477E" w14:paraId="5427A029"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1622A66C" w14:textId="2D764735" w:rsidR="0024477E" w:rsidRDefault="001C2ACA" w:rsidP="009E5D1B">
            <w:pPr>
              <w:spacing w:after="120" w:line="264" w:lineRule="auto"/>
            </w:pPr>
            <w:r>
              <w:t>Wall</w:t>
            </w:r>
            <w:r w:rsidR="0012037B">
              <w:t>-</w:t>
            </w:r>
            <w:r>
              <w:t>of</w:t>
            </w:r>
            <w:r w:rsidR="0012037B">
              <w:t>-</w:t>
            </w:r>
            <w:r w:rsidR="004D2323">
              <w:t>f</w:t>
            </w:r>
            <w:r>
              <w:t>ame pagina</w:t>
            </w:r>
          </w:p>
        </w:tc>
        <w:tc>
          <w:tcPr>
            <w:tcW w:w="456" w:type="dxa"/>
            <w:tcBorders>
              <w:top w:val="single" w:sz="4" w:space="0" w:color="auto"/>
              <w:left w:val="single" w:sz="4" w:space="0" w:color="auto"/>
              <w:bottom w:val="single" w:sz="4" w:space="0" w:color="auto"/>
              <w:right w:val="single" w:sz="4" w:space="0" w:color="auto"/>
            </w:tcBorders>
            <w:vAlign w:val="center"/>
          </w:tcPr>
          <w:p w14:paraId="4A574C35" w14:textId="77777777" w:rsidR="0024477E" w:rsidRDefault="0024477E" w:rsidP="009E5D1B">
            <w:pPr>
              <w:spacing w:after="120" w:line="264" w:lineRule="auto"/>
            </w:pPr>
          </w:p>
        </w:tc>
        <w:tc>
          <w:tcPr>
            <w:tcW w:w="460" w:type="dxa"/>
            <w:tcBorders>
              <w:top w:val="single" w:sz="4" w:space="0" w:color="auto"/>
              <w:left w:val="single" w:sz="4" w:space="0" w:color="auto"/>
              <w:bottom w:val="single" w:sz="4" w:space="0" w:color="auto"/>
              <w:right w:val="single" w:sz="4" w:space="0" w:color="auto"/>
            </w:tcBorders>
            <w:vAlign w:val="center"/>
            <w:hideMark/>
          </w:tcPr>
          <w:p w14:paraId="12137854" w14:textId="18BF1CAA"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tcPr>
          <w:p w14:paraId="0FFBF7A6" w14:textId="1FB2062B" w:rsidR="0024477E" w:rsidRDefault="001C2ACA" w:rsidP="009E5D1B">
            <w:pPr>
              <w:spacing w:after="120" w:line="264" w:lineRule="auto"/>
            </w:pPr>
            <w:r>
              <w:t>X</w:t>
            </w:r>
          </w:p>
        </w:tc>
        <w:tc>
          <w:tcPr>
            <w:tcW w:w="466" w:type="dxa"/>
            <w:tcBorders>
              <w:top w:val="single" w:sz="4" w:space="0" w:color="auto"/>
              <w:left w:val="single" w:sz="4" w:space="0" w:color="auto"/>
              <w:bottom w:val="single" w:sz="4" w:space="0" w:color="auto"/>
              <w:right w:val="single" w:sz="4" w:space="0" w:color="auto"/>
            </w:tcBorders>
            <w:vAlign w:val="center"/>
          </w:tcPr>
          <w:p w14:paraId="50585992" w14:textId="77777777"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68710DB4" w14:textId="77777777" w:rsidR="0024477E" w:rsidRDefault="0024477E" w:rsidP="009E5D1B">
            <w:pPr>
              <w:spacing w:after="120" w:line="264" w:lineRule="auto"/>
            </w:pPr>
          </w:p>
        </w:tc>
      </w:tr>
      <w:tr w:rsidR="0024477E" w14:paraId="0AD73133"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0F3822B5" w14:textId="33B4DE02" w:rsidR="0024477E" w:rsidRDefault="001C2ACA" w:rsidP="009E5D1B">
            <w:pPr>
              <w:spacing w:after="120" w:line="264" w:lineRule="auto"/>
            </w:pPr>
            <w:r>
              <w:t xml:space="preserve">Website goed </w:t>
            </w:r>
            <w:r w:rsidR="00061FBF">
              <w:t>bruikbaar</w:t>
            </w:r>
            <w:r>
              <w:t xml:space="preserve"> op </w:t>
            </w:r>
            <w:r w:rsidR="004D2323">
              <w:t>alle apparaten</w:t>
            </w:r>
          </w:p>
        </w:tc>
        <w:tc>
          <w:tcPr>
            <w:tcW w:w="456" w:type="dxa"/>
            <w:tcBorders>
              <w:top w:val="single" w:sz="4" w:space="0" w:color="auto"/>
              <w:left w:val="single" w:sz="4" w:space="0" w:color="auto"/>
              <w:bottom w:val="single" w:sz="4" w:space="0" w:color="auto"/>
              <w:right w:val="single" w:sz="4" w:space="0" w:color="auto"/>
            </w:tcBorders>
            <w:vAlign w:val="center"/>
            <w:hideMark/>
          </w:tcPr>
          <w:p w14:paraId="77983D1D" w14:textId="5D9EC84A" w:rsidR="0024477E" w:rsidRDefault="0024477E" w:rsidP="009E5D1B">
            <w:pPr>
              <w:spacing w:after="120" w:line="264" w:lineRule="auto"/>
            </w:pPr>
          </w:p>
        </w:tc>
        <w:tc>
          <w:tcPr>
            <w:tcW w:w="460" w:type="dxa"/>
            <w:tcBorders>
              <w:top w:val="single" w:sz="4" w:space="0" w:color="auto"/>
              <w:left w:val="single" w:sz="4" w:space="0" w:color="auto"/>
              <w:bottom w:val="single" w:sz="4" w:space="0" w:color="auto"/>
              <w:right w:val="single" w:sz="4" w:space="0" w:color="auto"/>
            </w:tcBorders>
            <w:vAlign w:val="center"/>
          </w:tcPr>
          <w:p w14:paraId="266D66B1" w14:textId="2F76AE4D" w:rsidR="0024477E" w:rsidRDefault="001C2ACA" w:rsidP="009E5D1B">
            <w:pPr>
              <w:spacing w:after="120" w:line="264" w:lineRule="auto"/>
            </w:pPr>
            <w:r>
              <w:t>X</w:t>
            </w:r>
          </w:p>
        </w:tc>
        <w:tc>
          <w:tcPr>
            <w:tcW w:w="423" w:type="dxa"/>
            <w:tcBorders>
              <w:top w:val="single" w:sz="4" w:space="0" w:color="auto"/>
              <w:left w:val="single" w:sz="4" w:space="0" w:color="auto"/>
              <w:bottom w:val="single" w:sz="4" w:space="0" w:color="auto"/>
              <w:right w:val="single" w:sz="4" w:space="0" w:color="auto"/>
            </w:tcBorders>
            <w:vAlign w:val="center"/>
          </w:tcPr>
          <w:p w14:paraId="4E09502B" w14:textId="77777777" w:rsidR="0024477E" w:rsidRDefault="0024477E" w:rsidP="009E5D1B">
            <w:pPr>
              <w:spacing w:after="120" w:line="264" w:lineRule="auto"/>
            </w:pPr>
          </w:p>
        </w:tc>
        <w:tc>
          <w:tcPr>
            <w:tcW w:w="466" w:type="dxa"/>
            <w:tcBorders>
              <w:top w:val="single" w:sz="4" w:space="0" w:color="auto"/>
              <w:left w:val="single" w:sz="4" w:space="0" w:color="auto"/>
              <w:bottom w:val="single" w:sz="4" w:space="0" w:color="auto"/>
              <w:right w:val="single" w:sz="4" w:space="0" w:color="auto"/>
            </w:tcBorders>
            <w:vAlign w:val="center"/>
          </w:tcPr>
          <w:p w14:paraId="5655607B" w14:textId="77777777"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246326E0" w14:textId="77777777" w:rsidR="0024477E" w:rsidRDefault="0024477E" w:rsidP="009E5D1B">
            <w:pPr>
              <w:spacing w:after="120" w:line="264" w:lineRule="auto"/>
            </w:pPr>
          </w:p>
        </w:tc>
      </w:tr>
      <w:tr w:rsidR="0024477E" w14:paraId="40743FE2"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7C87327D" w14:textId="1F399267" w:rsidR="0024477E" w:rsidRDefault="00A14ED7" w:rsidP="009E5D1B">
            <w:pPr>
              <w:spacing w:after="120" w:line="264" w:lineRule="auto"/>
            </w:pPr>
            <w:r>
              <w:t>Reservering pagina</w:t>
            </w:r>
          </w:p>
        </w:tc>
        <w:tc>
          <w:tcPr>
            <w:tcW w:w="456" w:type="dxa"/>
            <w:tcBorders>
              <w:top w:val="single" w:sz="4" w:space="0" w:color="auto"/>
              <w:left w:val="single" w:sz="4" w:space="0" w:color="auto"/>
              <w:bottom w:val="single" w:sz="4" w:space="0" w:color="auto"/>
              <w:right w:val="single" w:sz="4" w:space="0" w:color="auto"/>
            </w:tcBorders>
            <w:vAlign w:val="center"/>
            <w:hideMark/>
          </w:tcPr>
          <w:p w14:paraId="69A8D1C1" w14:textId="23E4381B" w:rsidR="0024477E" w:rsidRDefault="0024477E" w:rsidP="009E5D1B">
            <w:pPr>
              <w:spacing w:after="120" w:line="264" w:lineRule="auto"/>
            </w:pPr>
          </w:p>
        </w:tc>
        <w:tc>
          <w:tcPr>
            <w:tcW w:w="460" w:type="dxa"/>
            <w:tcBorders>
              <w:top w:val="single" w:sz="4" w:space="0" w:color="auto"/>
              <w:left w:val="single" w:sz="4" w:space="0" w:color="auto"/>
              <w:bottom w:val="single" w:sz="4" w:space="0" w:color="auto"/>
              <w:right w:val="single" w:sz="4" w:space="0" w:color="auto"/>
            </w:tcBorders>
            <w:vAlign w:val="center"/>
          </w:tcPr>
          <w:p w14:paraId="0C83CC22" w14:textId="77777777"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tcPr>
          <w:p w14:paraId="373AE0DC" w14:textId="77777777" w:rsidR="0024477E" w:rsidRDefault="0024477E" w:rsidP="009E5D1B">
            <w:pPr>
              <w:spacing w:after="120" w:line="264" w:lineRule="auto"/>
            </w:pPr>
          </w:p>
        </w:tc>
        <w:tc>
          <w:tcPr>
            <w:tcW w:w="466" w:type="dxa"/>
            <w:tcBorders>
              <w:top w:val="single" w:sz="4" w:space="0" w:color="auto"/>
              <w:left w:val="single" w:sz="4" w:space="0" w:color="auto"/>
              <w:bottom w:val="single" w:sz="4" w:space="0" w:color="auto"/>
              <w:right w:val="single" w:sz="4" w:space="0" w:color="auto"/>
            </w:tcBorders>
            <w:vAlign w:val="center"/>
          </w:tcPr>
          <w:p w14:paraId="68D12DB6" w14:textId="054931D0" w:rsidR="0024477E" w:rsidRDefault="001C2ACA" w:rsidP="009E5D1B">
            <w:pPr>
              <w:spacing w:after="120" w:line="264" w:lineRule="auto"/>
            </w:pPr>
            <w:r>
              <w:t>X</w:t>
            </w:r>
          </w:p>
        </w:tc>
        <w:tc>
          <w:tcPr>
            <w:tcW w:w="2763" w:type="dxa"/>
            <w:tcBorders>
              <w:top w:val="single" w:sz="4" w:space="0" w:color="auto"/>
              <w:left w:val="single" w:sz="4" w:space="0" w:color="auto"/>
              <w:bottom w:val="single" w:sz="4" w:space="0" w:color="auto"/>
              <w:right w:val="single" w:sz="4" w:space="0" w:color="auto"/>
            </w:tcBorders>
          </w:tcPr>
          <w:p w14:paraId="3BD39E7F" w14:textId="77777777" w:rsidR="0024477E" w:rsidRDefault="0024477E" w:rsidP="009E5D1B">
            <w:pPr>
              <w:spacing w:after="120" w:line="264" w:lineRule="auto"/>
            </w:pPr>
          </w:p>
        </w:tc>
      </w:tr>
      <w:tr w:rsidR="0024477E" w14:paraId="62134737"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46C3A176" w14:textId="381D4139" w:rsidR="0024477E" w:rsidRDefault="00D53C13" w:rsidP="009E5D1B">
            <w:pPr>
              <w:spacing w:after="120" w:line="264" w:lineRule="auto"/>
            </w:pPr>
            <w:r>
              <w:t>Een lijst met speciali</w:t>
            </w:r>
            <w:r w:rsidR="002859D4">
              <w:t>saties van alumni</w:t>
            </w:r>
          </w:p>
        </w:tc>
        <w:tc>
          <w:tcPr>
            <w:tcW w:w="456" w:type="dxa"/>
            <w:tcBorders>
              <w:top w:val="single" w:sz="4" w:space="0" w:color="auto"/>
              <w:left w:val="single" w:sz="4" w:space="0" w:color="auto"/>
              <w:bottom w:val="single" w:sz="4" w:space="0" w:color="auto"/>
              <w:right w:val="single" w:sz="4" w:space="0" w:color="auto"/>
            </w:tcBorders>
            <w:vAlign w:val="center"/>
            <w:hideMark/>
          </w:tcPr>
          <w:p w14:paraId="5A15F5F8" w14:textId="70AB656C" w:rsidR="0024477E" w:rsidRDefault="0024477E" w:rsidP="009E5D1B">
            <w:pPr>
              <w:spacing w:after="120" w:line="264" w:lineRule="auto"/>
            </w:pPr>
          </w:p>
        </w:tc>
        <w:tc>
          <w:tcPr>
            <w:tcW w:w="460" w:type="dxa"/>
            <w:tcBorders>
              <w:top w:val="single" w:sz="4" w:space="0" w:color="auto"/>
              <w:left w:val="single" w:sz="4" w:space="0" w:color="auto"/>
              <w:bottom w:val="single" w:sz="4" w:space="0" w:color="auto"/>
              <w:right w:val="single" w:sz="4" w:space="0" w:color="auto"/>
            </w:tcBorders>
            <w:vAlign w:val="center"/>
          </w:tcPr>
          <w:p w14:paraId="178A1D96" w14:textId="77777777"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tcPr>
          <w:p w14:paraId="289DCBF3" w14:textId="7A5ED798" w:rsidR="0024477E" w:rsidRDefault="00D53C13" w:rsidP="009E5D1B">
            <w:pPr>
              <w:spacing w:after="120" w:line="264" w:lineRule="auto"/>
            </w:pPr>
            <w:r>
              <w:t>X</w:t>
            </w:r>
          </w:p>
        </w:tc>
        <w:tc>
          <w:tcPr>
            <w:tcW w:w="466" w:type="dxa"/>
            <w:tcBorders>
              <w:top w:val="single" w:sz="4" w:space="0" w:color="auto"/>
              <w:left w:val="single" w:sz="4" w:space="0" w:color="auto"/>
              <w:bottom w:val="single" w:sz="4" w:space="0" w:color="auto"/>
              <w:right w:val="single" w:sz="4" w:space="0" w:color="auto"/>
            </w:tcBorders>
            <w:vAlign w:val="center"/>
          </w:tcPr>
          <w:p w14:paraId="48A5F58E" w14:textId="77777777"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21CA1EFB" w14:textId="77777777" w:rsidR="0024477E" w:rsidRDefault="0024477E" w:rsidP="009E5D1B">
            <w:pPr>
              <w:spacing w:after="120" w:line="264" w:lineRule="auto"/>
            </w:pPr>
          </w:p>
        </w:tc>
      </w:tr>
      <w:tr w:rsidR="0024477E" w14:paraId="056A1847"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18A0067D" w14:textId="1F7F1607" w:rsidR="0024477E" w:rsidRDefault="00D53C13" w:rsidP="009E5D1B">
            <w:pPr>
              <w:spacing w:after="120" w:line="264" w:lineRule="auto"/>
            </w:pPr>
            <w:r>
              <w:t xml:space="preserve">Nieuws op </w:t>
            </w:r>
            <w:r w:rsidR="00AA6B50">
              <w:t>het</w:t>
            </w:r>
            <w:r>
              <w:t xml:space="preserve"> startscherm van de website</w:t>
            </w:r>
          </w:p>
        </w:tc>
        <w:tc>
          <w:tcPr>
            <w:tcW w:w="456" w:type="dxa"/>
            <w:tcBorders>
              <w:top w:val="single" w:sz="4" w:space="0" w:color="auto"/>
              <w:left w:val="single" w:sz="4" w:space="0" w:color="auto"/>
              <w:bottom w:val="single" w:sz="4" w:space="0" w:color="auto"/>
              <w:right w:val="single" w:sz="4" w:space="0" w:color="auto"/>
            </w:tcBorders>
            <w:vAlign w:val="center"/>
          </w:tcPr>
          <w:p w14:paraId="4E25A667" w14:textId="77777777" w:rsidR="0024477E" w:rsidRDefault="0024477E" w:rsidP="009E5D1B">
            <w:pPr>
              <w:spacing w:after="120" w:line="264" w:lineRule="auto"/>
            </w:pPr>
          </w:p>
        </w:tc>
        <w:tc>
          <w:tcPr>
            <w:tcW w:w="460" w:type="dxa"/>
            <w:tcBorders>
              <w:top w:val="single" w:sz="4" w:space="0" w:color="auto"/>
              <w:left w:val="single" w:sz="4" w:space="0" w:color="auto"/>
              <w:bottom w:val="single" w:sz="4" w:space="0" w:color="auto"/>
              <w:right w:val="single" w:sz="4" w:space="0" w:color="auto"/>
            </w:tcBorders>
            <w:vAlign w:val="center"/>
          </w:tcPr>
          <w:p w14:paraId="156D91B7" w14:textId="68FF4BC5" w:rsidR="0024477E" w:rsidRDefault="00D53C13" w:rsidP="009E5D1B">
            <w:pPr>
              <w:spacing w:after="120" w:line="264" w:lineRule="auto"/>
            </w:pPr>
            <w:r>
              <w:t>X</w:t>
            </w:r>
          </w:p>
        </w:tc>
        <w:tc>
          <w:tcPr>
            <w:tcW w:w="423" w:type="dxa"/>
            <w:tcBorders>
              <w:top w:val="single" w:sz="4" w:space="0" w:color="auto"/>
              <w:left w:val="single" w:sz="4" w:space="0" w:color="auto"/>
              <w:bottom w:val="single" w:sz="4" w:space="0" w:color="auto"/>
              <w:right w:val="single" w:sz="4" w:space="0" w:color="auto"/>
            </w:tcBorders>
            <w:vAlign w:val="center"/>
          </w:tcPr>
          <w:p w14:paraId="277BDA38" w14:textId="77777777" w:rsidR="0024477E" w:rsidRDefault="0024477E" w:rsidP="009E5D1B">
            <w:pPr>
              <w:spacing w:after="120" w:line="264" w:lineRule="auto"/>
            </w:pPr>
          </w:p>
        </w:tc>
        <w:tc>
          <w:tcPr>
            <w:tcW w:w="466" w:type="dxa"/>
            <w:tcBorders>
              <w:top w:val="single" w:sz="4" w:space="0" w:color="auto"/>
              <w:left w:val="single" w:sz="4" w:space="0" w:color="auto"/>
              <w:bottom w:val="single" w:sz="4" w:space="0" w:color="auto"/>
              <w:right w:val="single" w:sz="4" w:space="0" w:color="auto"/>
            </w:tcBorders>
            <w:vAlign w:val="center"/>
            <w:hideMark/>
          </w:tcPr>
          <w:p w14:paraId="556F6DC9" w14:textId="12EAC354"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2ED390E3" w14:textId="77777777" w:rsidR="0024477E" w:rsidRDefault="0024477E" w:rsidP="009E5D1B">
            <w:pPr>
              <w:spacing w:after="120" w:line="264" w:lineRule="auto"/>
            </w:pPr>
          </w:p>
        </w:tc>
      </w:tr>
      <w:tr w:rsidR="0024477E" w14:paraId="6F35DE4D"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52321E07" w14:textId="77777777" w:rsidR="0024477E" w:rsidRDefault="0024477E" w:rsidP="009E5D1B">
            <w:pPr>
              <w:spacing w:after="120" w:line="264" w:lineRule="auto"/>
            </w:pPr>
            <w:r>
              <w:t>Bezoekers kan zich niet zelf registreren op de site</w:t>
            </w:r>
          </w:p>
        </w:tc>
        <w:tc>
          <w:tcPr>
            <w:tcW w:w="456" w:type="dxa"/>
            <w:tcBorders>
              <w:top w:val="single" w:sz="4" w:space="0" w:color="auto"/>
              <w:left w:val="single" w:sz="4" w:space="0" w:color="auto"/>
              <w:bottom w:val="single" w:sz="4" w:space="0" w:color="auto"/>
              <w:right w:val="single" w:sz="4" w:space="0" w:color="auto"/>
            </w:tcBorders>
            <w:vAlign w:val="center"/>
          </w:tcPr>
          <w:p w14:paraId="67B6E242" w14:textId="77777777" w:rsidR="0024477E" w:rsidRDefault="0024477E" w:rsidP="009E5D1B">
            <w:pPr>
              <w:spacing w:after="120" w:line="264" w:lineRule="auto"/>
            </w:pPr>
          </w:p>
        </w:tc>
        <w:tc>
          <w:tcPr>
            <w:tcW w:w="460" w:type="dxa"/>
            <w:tcBorders>
              <w:top w:val="single" w:sz="4" w:space="0" w:color="auto"/>
              <w:left w:val="single" w:sz="4" w:space="0" w:color="auto"/>
              <w:bottom w:val="single" w:sz="4" w:space="0" w:color="auto"/>
              <w:right w:val="single" w:sz="4" w:space="0" w:color="auto"/>
            </w:tcBorders>
            <w:vAlign w:val="center"/>
          </w:tcPr>
          <w:p w14:paraId="6E12F782" w14:textId="77777777"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tcPr>
          <w:p w14:paraId="68AE27E4" w14:textId="77777777" w:rsidR="0024477E" w:rsidRDefault="0024477E" w:rsidP="009E5D1B">
            <w:pPr>
              <w:spacing w:after="120" w:line="264" w:lineRule="auto"/>
            </w:pPr>
          </w:p>
        </w:tc>
        <w:tc>
          <w:tcPr>
            <w:tcW w:w="466" w:type="dxa"/>
            <w:tcBorders>
              <w:top w:val="single" w:sz="4" w:space="0" w:color="auto"/>
              <w:left w:val="single" w:sz="4" w:space="0" w:color="auto"/>
              <w:bottom w:val="single" w:sz="4" w:space="0" w:color="auto"/>
              <w:right w:val="single" w:sz="4" w:space="0" w:color="auto"/>
            </w:tcBorders>
            <w:vAlign w:val="center"/>
            <w:hideMark/>
          </w:tcPr>
          <w:p w14:paraId="7C3D44CB" w14:textId="77777777" w:rsidR="0024477E" w:rsidRDefault="0024477E" w:rsidP="009E5D1B">
            <w:pPr>
              <w:spacing w:after="120" w:line="264" w:lineRule="auto"/>
            </w:pPr>
            <w:r>
              <w:t>X</w:t>
            </w:r>
          </w:p>
        </w:tc>
        <w:tc>
          <w:tcPr>
            <w:tcW w:w="2763" w:type="dxa"/>
            <w:tcBorders>
              <w:top w:val="single" w:sz="4" w:space="0" w:color="auto"/>
              <w:left w:val="single" w:sz="4" w:space="0" w:color="auto"/>
              <w:bottom w:val="single" w:sz="4" w:space="0" w:color="auto"/>
              <w:right w:val="single" w:sz="4" w:space="0" w:color="auto"/>
            </w:tcBorders>
          </w:tcPr>
          <w:p w14:paraId="55852052" w14:textId="77777777" w:rsidR="0024477E" w:rsidRDefault="0024477E" w:rsidP="009E5D1B">
            <w:pPr>
              <w:spacing w:after="120" w:line="264" w:lineRule="auto"/>
            </w:pPr>
          </w:p>
        </w:tc>
      </w:tr>
      <w:tr w:rsidR="0024477E" w14:paraId="156FB5F3"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009E1B20" w14:textId="4180D315" w:rsidR="0024477E" w:rsidRDefault="00251043" w:rsidP="009E5D1B">
            <w:pPr>
              <w:spacing w:after="120" w:line="264" w:lineRule="auto"/>
            </w:pPr>
            <w:r>
              <w:t>Accountinformatie</w:t>
            </w:r>
            <w:r w:rsidR="00D53C13">
              <w:t xml:space="preserve"> is niet </w:t>
            </w:r>
            <w:r w:rsidR="00122DB2">
              <w:t>zichtbaar</w:t>
            </w:r>
            <w:r w:rsidR="00D53C13">
              <w:t xml:space="preserve"> voor de gasten</w:t>
            </w:r>
          </w:p>
        </w:tc>
        <w:tc>
          <w:tcPr>
            <w:tcW w:w="456" w:type="dxa"/>
            <w:tcBorders>
              <w:top w:val="single" w:sz="4" w:space="0" w:color="auto"/>
              <w:left w:val="single" w:sz="4" w:space="0" w:color="auto"/>
              <w:bottom w:val="single" w:sz="4" w:space="0" w:color="auto"/>
              <w:right w:val="single" w:sz="4" w:space="0" w:color="auto"/>
            </w:tcBorders>
            <w:vAlign w:val="center"/>
          </w:tcPr>
          <w:p w14:paraId="4C834482" w14:textId="1C17DD10" w:rsidR="0024477E" w:rsidRDefault="00D53C13" w:rsidP="009E5D1B">
            <w:pPr>
              <w:spacing w:after="120" w:line="264" w:lineRule="auto"/>
            </w:pPr>
            <w:r>
              <w:t>X</w:t>
            </w:r>
          </w:p>
        </w:tc>
        <w:tc>
          <w:tcPr>
            <w:tcW w:w="460" w:type="dxa"/>
            <w:tcBorders>
              <w:top w:val="single" w:sz="4" w:space="0" w:color="auto"/>
              <w:left w:val="single" w:sz="4" w:space="0" w:color="auto"/>
              <w:bottom w:val="single" w:sz="4" w:space="0" w:color="auto"/>
              <w:right w:val="single" w:sz="4" w:space="0" w:color="auto"/>
            </w:tcBorders>
            <w:vAlign w:val="center"/>
          </w:tcPr>
          <w:p w14:paraId="62E81DAC" w14:textId="77777777"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tcPr>
          <w:p w14:paraId="7DC72ABE" w14:textId="77777777" w:rsidR="0024477E" w:rsidRDefault="0024477E" w:rsidP="009E5D1B">
            <w:pPr>
              <w:spacing w:after="120" w:line="264" w:lineRule="auto"/>
            </w:pPr>
          </w:p>
        </w:tc>
        <w:tc>
          <w:tcPr>
            <w:tcW w:w="466" w:type="dxa"/>
            <w:tcBorders>
              <w:top w:val="single" w:sz="4" w:space="0" w:color="auto"/>
              <w:left w:val="single" w:sz="4" w:space="0" w:color="auto"/>
              <w:bottom w:val="single" w:sz="4" w:space="0" w:color="auto"/>
              <w:right w:val="single" w:sz="4" w:space="0" w:color="auto"/>
            </w:tcBorders>
            <w:vAlign w:val="center"/>
            <w:hideMark/>
          </w:tcPr>
          <w:p w14:paraId="5CBFC45E" w14:textId="59EAB468"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43DD220A" w14:textId="77777777" w:rsidR="0024477E" w:rsidRDefault="0024477E" w:rsidP="009E5D1B">
            <w:pPr>
              <w:spacing w:after="120" w:line="264" w:lineRule="auto"/>
            </w:pPr>
          </w:p>
        </w:tc>
      </w:tr>
      <w:tr w:rsidR="0024477E" w14:paraId="66E6E777" w14:textId="77777777" w:rsidTr="006E3046">
        <w:tc>
          <w:tcPr>
            <w:tcW w:w="4448" w:type="dxa"/>
            <w:tcBorders>
              <w:top w:val="single" w:sz="4" w:space="0" w:color="auto"/>
              <w:left w:val="single" w:sz="4" w:space="0" w:color="auto"/>
              <w:bottom w:val="single" w:sz="4" w:space="0" w:color="auto"/>
              <w:right w:val="single" w:sz="4" w:space="0" w:color="auto"/>
            </w:tcBorders>
            <w:hideMark/>
          </w:tcPr>
          <w:p w14:paraId="57D64A8D" w14:textId="11D8725C" w:rsidR="0024477E" w:rsidRDefault="00D53C13" w:rsidP="009E5D1B">
            <w:pPr>
              <w:spacing w:after="120" w:line="264" w:lineRule="auto"/>
            </w:pPr>
            <w:r>
              <w:t xml:space="preserve">Vacature </w:t>
            </w:r>
            <w:r w:rsidR="00F95B53">
              <w:t>m</w:t>
            </w:r>
            <w:r>
              <w:t>arktplaats</w:t>
            </w:r>
          </w:p>
        </w:tc>
        <w:tc>
          <w:tcPr>
            <w:tcW w:w="456" w:type="dxa"/>
            <w:tcBorders>
              <w:top w:val="single" w:sz="4" w:space="0" w:color="auto"/>
              <w:left w:val="single" w:sz="4" w:space="0" w:color="auto"/>
              <w:bottom w:val="single" w:sz="4" w:space="0" w:color="auto"/>
              <w:right w:val="single" w:sz="4" w:space="0" w:color="auto"/>
            </w:tcBorders>
            <w:vAlign w:val="center"/>
          </w:tcPr>
          <w:p w14:paraId="52F6FB08" w14:textId="77777777" w:rsidR="0024477E" w:rsidRDefault="0024477E" w:rsidP="009E5D1B">
            <w:pPr>
              <w:spacing w:after="120" w:line="264" w:lineRule="auto"/>
            </w:pPr>
          </w:p>
        </w:tc>
        <w:tc>
          <w:tcPr>
            <w:tcW w:w="460" w:type="dxa"/>
            <w:tcBorders>
              <w:top w:val="single" w:sz="4" w:space="0" w:color="auto"/>
              <w:left w:val="single" w:sz="4" w:space="0" w:color="auto"/>
              <w:bottom w:val="single" w:sz="4" w:space="0" w:color="auto"/>
              <w:right w:val="single" w:sz="4" w:space="0" w:color="auto"/>
            </w:tcBorders>
            <w:vAlign w:val="center"/>
          </w:tcPr>
          <w:p w14:paraId="68094CC0" w14:textId="77777777" w:rsidR="0024477E" w:rsidRDefault="0024477E" w:rsidP="009E5D1B">
            <w:pPr>
              <w:spacing w:after="120" w:line="264" w:lineRule="auto"/>
            </w:pPr>
          </w:p>
        </w:tc>
        <w:tc>
          <w:tcPr>
            <w:tcW w:w="423" w:type="dxa"/>
            <w:tcBorders>
              <w:top w:val="single" w:sz="4" w:space="0" w:color="auto"/>
              <w:left w:val="single" w:sz="4" w:space="0" w:color="auto"/>
              <w:bottom w:val="single" w:sz="4" w:space="0" w:color="auto"/>
              <w:right w:val="single" w:sz="4" w:space="0" w:color="auto"/>
            </w:tcBorders>
            <w:vAlign w:val="center"/>
          </w:tcPr>
          <w:p w14:paraId="47D262B4" w14:textId="592177A6" w:rsidR="0024477E" w:rsidRDefault="00D53C13" w:rsidP="009E5D1B">
            <w:pPr>
              <w:spacing w:after="120" w:line="264" w:lineRule="auto"/>
            </w:pPr>
            <w:r>
              <w:t>X</w:t>
            </w:r>
          </w:p>
        </w:tc>
        <w:tc>
          <w:tcPr>
            <w:tcW w:w="466" w:type="dxa"/>
            <w:tcBorders>
              <w:top w:val="single" w:sz="4" w:space="0" w:color="auto"/>
              <w:left w:val="single" w:sz="4" w:space="0" w:color="auto"/>
              <w:bottom w:val="single" w:sz="4" w:space="0" w:color="auto"/>
              <w:right w:val="single" w:sz="4" w:space="0" w:color="auto"/>
            </w:tcBorders>
            <w:vAlign w:val="center"/>
            <w:hideMark/>
          </w:tcPr>
          <w:p w14:paraId="6D215E04" w14:textId="73F80A7F" w:rsidR="0024477E" w:rsidRDefault="0024477E" w:rsidP="009E5D1B">
            <w:pPr>
              <w:spacing w:after="120" w:line="264" w:lineRule="auto"/>
            </w:pPr>
          </w:p>
        </w:tc>
        <w:tc>
          <w:tcPr>
            <w:tcW w:w="2763" w:type="dxa"/>
            <w:tcBorders>
              <w:top w:val="single" w:sz="4" w:space="0" w:color="auto"/>
              <w:left w:val="single" w:sz="4" w:space="0" w:color="auto"/>
              <w:bottom w:val="single" w:sz="4" w:space="0" w:color="auto"/>
              <w:right w:val="single" w:sz="4" w:space="0" w:color="auto"/>
            </w:tcBorders>
          </w:tcPr>
          <w:p w14:paraId="3420BC5C" w14:textId="77777777" w:rsidR="0024477E" w:rsidRDefault="0024477E" w:rsidP="009E5D1B">
            <w:pPr>
              <w:spacing w:after="120" w:line="264" w:lineRule="auto"/>
            </w:pPr>
          </w:p>
        </w:tc>
      </w:tr>
    </w:tbl>
    <w:p w14:paraId="2CC81A74" w14:textId="2671B539" w:rsidR="00736A02" w:rsidRDefault="00736A02" w:rsidP="0024477E"/>
    <w:p w14:paraId="0D917737" w14:textId="5B1B1BF5" w:rsidR="00E15987" w:rsidRDefault="00736A02" w:rsidP="00CD41D9">
      <w:pPr>
        <w:pStyle w:val="Heading1"/>
        <w:rPr>
          <w:color w:val="auto"/>
        </w:rPr>
      </w:pPr>
      <w:r>
        <w:br w:type="page"/>
      </w:r>
      <w:r>
        <w:lastRenderedPageBreak/>
        <w:br/>
      </w:r>
      <w:r>
        <w:br/>
      </w:r>
      <w:r>
        <w:rPr>
          <w:color w:val="auto"/>
        </w:rPr>
        <w:br/>
      </w:r>
      <w:bookmarkStart w:id="5" w:name="_Toc10721114"/>
      <w:r w:rsidR="00E15987">
        <w:rPr>
          <w:color w:val="auto"/>
        </w:rPr>
        <w:t>HUIDIGE SITUATIE</w:t>
      </w:r>
      <w:bookmarkEnd w:id="5"/>
    </w:p>
    <w:p w14:paraId="09B9891D" w14:textId="58555525" w:rsidR="00E15987" w:rsidRDefault="00B43F53" w:rsidP="00B43F53">
      <w:pPr>
        <w:pStyle w:val="Heading2"/>
      </w:pPr>
      <w:bookmarkStart w:id="6" w:name="_Toc10721115"/>
      <w:r>
        <w:t>ORGAN</w:t>
      </w:r>
      <w:r w:rsidR="00D46939">
        <w:t>OGRAM</w:t>
      </w:r>
      <w:bookmarkEnd w:id="6"/>
    </w:p>
    <w:p w14:paraId="5CB0599C" w14:textId="2BBCF0C0" w:rsidR="00E05B52" w:rsidRDefault="00057D38" w:rsidP="00D46939">
      <w:r>
        <w:object w:dxaOrig="6110" w:dyaOrig="6951" w14:anchorId="46905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95pt;height:347.3pt" o:ole="">
            <v:imagedata r:id="rId9" o:title=""/>
          </v:shape>
          <o:OLEObject Type="Embed" ProgID="Visio.Drawing.15" ShapeID="_x0000_i1025" DrawAspect="Content" ObjectID="_1621406520" r:id="rId10"/>
        </w:object>
      </w:r>
    </w:p>
    <w:p w14:paraId="198BEBEB" w14:textId="77777777" w:rsidR="00481940" w:rsidRDefault="00481940" w:rsidP="00D46939">
      <w:pPr>
        <w:pStyle w:val="Heading2"/>
      </w:pPr>
    </w:p>
    <w:p w14:paraId="4B078058" w14:textId="77777777" w:rsidR="00975A96" w:rsidRPr="00975A96" w:rsidRDefault="00975A96" w:rsidP="00975A96">
      <w:pPr>
        <w:pStyle w:val="Heading2"/>
      </w:pPr>
    </w:p>
    <w:p w14:paraId="29C117F5" w14:textId="77777777" w:rsidR="00B574EA" w:rsidRDefault="00B574EA" w:rsidP="00B574EA"/>
    <w:p w14:paraId="6CA43525" w14:textId="77777777" w:rsidR="00975A96" w:rsidRPr="00975A96" w:rsidRDefault="00975A96" w:rsidP="00975A96"/>
    <w:p w14:paraId="1D0EF3D0" w14:textId="77777777" w:rsidR="00B574EA" w:rsidRDefault="00B574EA" w:rsidP="00481940"/>
    <w:p w14:paraId="25AC0EC1" w14:textId="77777777" w:rsidR="00B574EA" w:rsidRDefault="00B574EA" w:rsidP="00481940"/>
    <w:p w14:paraId="34A7E3C0" w14:textId="77777777" w:rsidR="00B574EA" w:rsidRDefault="00B574EA" w:rsidP="00481940"/>
    <w:p w14:paraId="4D97F849" w14:textId="77777777" w:rsidR="00B574EA" w:rsidRDefault="00B574EA" w:rsidP="00481940"/>
    <w:p w14:paraId="23A2D863" w14:textId="77777777" w:rsidR="00B574EA" w:rsidRDefault="00B574EA" w:rsidP="00481940"/>
    <w:p w14:paraId="67971469" w14:textId="77777777" w:rsidR="00B574EA" w:rsidRDefault="00B574EA" w:rsidP="00481940"/>
    <w:p w14:paraId="7F8B1967" w14:textId="77777777" w:rsidR="00B574EA" w:rsidRDefault="00B574EA" w:rsidP="00481940"/>
    <w:p w14:paraId="3C3A210C" w14:textId="77777777" w:rsidR="007C0040" w:rsidRDefault="007C0040" w:rsidP="002E0E18"/>
    <w:p w14:paraId="6D0EE416" w14:textId="77777777" w:rsidR="007C0040" w:rsidRDefault="007C0040" w:rsidP="002E0E18"/>
    <w:p w14:paraId="69AAF6C7" w14:textId="77777777" w:rsidR="007C0040" w:rsidRPr="00B574EA" w:rsidRDefault="007C0040" w:rsidP="007C0040"/>
    <w:p w14:paraId="5ECA0E67" w14:textId="77777777" w:rsidR="007C0040" w:rsidRDefault="007C0040" w:rsidP="007C0040">
      <w:pPr>
        <w:pStyle w:val="Heading2"/>
      </w:pPr>
      <w:bookmarkStart w:id="7" w:name="_Toc10721116"/>
      <w:r>
        <w:t>INF</w:t>
      </w:r>
      <w:r w:rsidRPr="007C0040">
        <w:t>ORMATIEVERWERKING</w:t>
      </w:r>
      <w:bookmarkEnd w:id="7"/>
    </w:p>
    <w:p w14:paraId="486F1CA6" w14:textId="142212F0" w:rsidR="007C0040" w:rsidRDefault="00AE019D" w:rsidP="002E0E18">
      <w:r>
        <w:t>De</w:t>
      </w:r>
      <w:r w:rsidR="007C0040">
        <w:t xml:space="preserve"> Facebookpagina die de school op dit moment </w:t>
      </w:r>
      <w:r w:rsidR="001A17F6">
        <w:t xml:space="preserve">in gebruik is, </w:t>
      </w:r>
      <w:r w:rsidR="002F33AF">
        <w:t xml:space="preserve">is niet zeker </w:t>
      </w:r>
      <w:r w:rsidR="001A17F6">
        <w:t xml:space="preserve">of </w:t>
      </w:r>
      <w:r w:rsidR="004E41C3">
        <w:t xml:space="preserve">dat </w:t>
      </w:r>
      <w:r w:rsidR="00F67F23">
        <w:t xml:space="preserve">heel </w:t>
      </w:r>
      <w:r w:rsidR="00557013">
        <w:t>interessant blijf</w:t>
      </w:r>
      <w:r w:rsidR="00A10D6D">
        <w:t>t</w:t>
      </w:r>
      <w:r w:rsidR="00B65254">
        <w:t>. D</w:t>
      </w:r>
      <w:r w:rsidR="007C0040">
        <w:t>aarom willen zei een nieuwe pagina voor Alumni waar ze vacatures kunnen delen en gesprekken beginnen</w:t>
      </w:r>
      <w:r w:rsidR="0057313C">
        <w:t>.</w:t>
      </w:r>
    </w:p>
    <w:p w14:paraId="425F4109" w14:textId="16491BA4" w:rsidR="00A53912" w:rsidRDefault="00A53912" w:rsidP="00481940">
      <w:r>
        <w:t>Alumni levert</w:t>
      </w:r>
      <w:r w:rsidR="006C6CB2">
        <w:t xml:space="preserve"> </w:t>
      </w:r>
      <w:r w:rsidR="00601F3C">
        <w:t>z</w:t>
      </w:r>
      <w:r w:rsidR="00DB4CDD">
        <w:t>even</w:t>
      </w:r>
      <w:r w:rsidR="00601F3C">
        <w:t xml:space="preserve"> </w:t>
      </w:r>
      <w:r w:rsidR="000B1B37">
        <w:t>webpagina’s:</w:t>
      </w:r>
    </w:p>
    <w:p w14:paraId="17975053" w14:textId="47A7BA1E" w:rsidR="0027442F" w:rsidRPr="0027442F" w:rsidRDefault="000A3180" w:rsidP="0027442F">
      <w:pPr>
        <w:pStyle w:val="ListParagraph"/>
        <w:numPr>
          <w:ilvl w:val="0"/>
          <w:numId w:val="10"/>
        </w:numPr>
      </w:pPr>
      <w:r>
        <w:t>Home</w:t>
      </w:r>
      <w:r w:rsidR="006B1B34">
        <w:t xml:space="preserve"> </w:t>
      </w:r>
      <w:r>
        <w:t>(thuis pagina)</w:t>
      </w:r>
      <w:r w:rsidR="000F34D0">
        <w:t xml:space="preserve"> -</w:t>
      </w:r>
      <w:r>
        <w:t xml:space="preserve"> hier kan iedereen nieuws bekijken en </w:t>
      </w:r>
      <w:r w:rsidR="002A269C">
        <w:t>informatie van de school</w:t>
      </w:r>
    </w:p>
    <w:p w14:paraId="3E57ECC8" w14:textId="62077521" w:rsidR="0010529F" w:rsidRPr="0010529F" w:rsidRDefault="006000CD" w:rsidP="0010529F">
      <w:pPr>
        <w:pStyle w:val="ListParagraph"/>
        <w:numPr>
          <w:ilvl w:val="0"/>
          <w:numId w:val="10"/>
        </w:numPr>
      </w:pPr>
      <w:r>
        <w:t xml:space="preserve">Vacatures </w:t>
      </w:r>
      <w:r w:rsidR="000F34D0">
        <w:t xml:space="preserve">- </w:t>
      </w:r>
      <w:r>
        <w:t xml:space="preserve">hier kan een leerling of </w:t>
      </w:r>
      <w:r w:rsidR="003D343E">
        <w:t>leraar vacatures bekijken en of plaatsen</w:t>
      </w:r>
    </w:p>
    <w:p w14:paraId="44E4A86B" w14:textId="5D092442" w:rsidR="00476769" w:rsidRPr="00476769" w:rsidRDefault="003F005E" w:rsidP="00476769">
      <w:pPr>
        <w:pStyle w:val="ListParagraph"/>
        <w:numPr>
          <w:ilvl w:val="0"/>
          <w:numId w:val="10"/>
        </w:numPr>
      </w:pPr>
      <w:r>
        <w:t xml:space="preserve">Instellingen </w:t>
      </w:r>
      <w:r w:rsidR="000F34D0">
        <w:t xml:space="preserve">- </w:t>
      </w:r>
      <w:r>
        <w:t xml:space="preserve">hier kan een leerling of leraar profiel bewerken </w:t>
      </w:r>
      <w:r w:rsidR="00041067">
        <w:t>zoals</w:t>
      </w:r>
      <w:r w:rsidR="00283DAE">
        <w:t xml:space="preserve">: </w:t>
      </w:r>
      <w:r w:rsidR="00041067">
        <w:t>profiel foto’s wijzigen/plaatsen</w:t>
      </w:r>
      <w:r w:rsidR="00B574EA">
        <w:t xml:space="preserve">, </w:t>
      </w:r>
      <w:r w:rsidR="006E6940">
        <w:t xml:space="preserve">email adres veranderen, </w:t>
      </w:r>
      <w:r w:rsidR="00A468D2">
        <w:t>wachtwoord wijzigen</w:t>
      </w:r>
    </w:p>
    <w:p w14:paraId="5B29C66A" w14:textId="7CADD488" w:rsidR="009C3D12" w:rsidRDefault="009C3D12" w:rsidP="000A3180">
      <w:pPr>
        <w:pStyle w:val="ListParagraph"/>
        <w:numPr>
          <w:ilvl w:val="0"/>
          <w:numId w:val="10"/>
        </w:numPr>
      </w:pPr>
      <w:r>
        <w:t xml:space="preserve">Gesprekken </w:t>
      </w:r>
      <w:r w:rsidR="000F34D0">
        <w:t xml:space="preserve">- </w:t>
      </w:r>
      <w:r w:rsidR="00754062">
        <w:t xml:space="preserve">hier </w:t>
      </w:r>
      <w:r>
        <w:t xml:space="preserve">kan een gebruiker </w:t>
      </w:r>
      <w:r w:rsidR="00B049CC">
        <w:t>privégesprekken</w:t>
      </w:r>
      <w:r>
        <w:t xml:space="preserve"> starten</w:t>
      </w:r>
    </w:p>
    <w:p w14:paraId="5E748ECF" w14:textId="4ECF98D5" w:rsidR="00A468D2" w:rsidRDefault="00754062" w:rsidP="000A3180">
      <w:pPr>
        <w:pStyle w:val="ListParagraph"/>
        <w:numPr>
          <w:ilvl w:val="0"/>
          <w:numId w:val="10"/>
        </w:numPr>
      </w:pPr>
      <w:r>
        <w:t xml:space="preserve">Forum </w:t>
      </w:r>
      <w:r w:rsidR="000F34D0">
        <w:t xml:space="preserve">- </w:t>
      </w:r>
      <w:r w:rsidR="00B049CC">
        <w:t>hier kan iedereen een berichtplaatsen en lezen</w:t>
      </w:r>
      <w:r>
        <w:t xml:space="preserve"> </w:t>
      </w:r>
      <w:r w:rsidR="00B049CC">
        <w:t>(het moet lijken op de tijdlijn van facebook</w:t>
      </w:r>
    </w:p>
    <w:p w14:paraId="2EC32FCF" w14:textId="2C3D39F9" w:rsidR="00C249C4" w:rsidRDefault="00C249C4" w:rsidP="000A3180">
      <w:pPr>
        <w:pStyle w:val="ListParagraph"/>
        <w:numPr>
          <w:ilvl w:val="0"/>
          <w:numId w:val="10"/>
        </w:numPr>
      </w:pPr>
      <w:r>
        <w:t xml:space="preserve">Inloggen </w:t>
      </w:r>
      <w:r w:rsidR="000F34D0">
        <w:t xml:space="preserve">- </w:t>
      </w:r>
      <w:r>
        <w:t>hier moet een gebruiker kunnen inloggen of naar registreren om te kunnen registreren</w:t>
      </w:r>
    </w:p>
    <w:p w14:paraId="03BA59BB" w14:textId="080DB334" w:rsidR="00C249C4" w:rsidRDefault="00C249C4" w:rsidP="000A3180">
      <w:pPr>
        <w:pStyle w:val="ListParagraph"/>
        <w:numPr>
          <w:ilvl w:val="0"/>
          <w:numId w:val="10"/>
        </w:numPr>
      </w:pPr>
      <w:r>
        <w:t>Registreren</w:t>
      </w:r>
      <w:r w:rsidR="000F34D0">
        <w:t xml:space="preserve"> -</w:t>
      </w:r>
      <w:r>
        <w:t xml:space="preserve"> hier kan een </w:t>
      </w:r>
      <w:r w:rsidR="00BD63C0">
        <w:t>gast registreren of naar de inlog pagina om te kunnen inloggen</w:t>
      </w:r>
    </w:p>
    <w:p w14:paraId="760C3567" w14:textId="2D9F1FD6" w:rsidR="000B1B37" w:rsidRDefault="007C0040" w:rsidP="00481940">
      <w:r w:rsidRPr="00481940">
        <w:rPr>
          <w:noProof/>
        </w:rPr>
        <w:drawing>
          <wp:anchor distT="0" distB="0" distL="114300" distR="114300" simplePos="0" relativeHeight="251658245" behindDoc="0" locked="0" layoutInCell="1" allowOverlap="1" wp14:anchorId="1136283C" wp14:editId="4B97B158">
            <wp:simplePos x="0" y="0"/>
            <wp:positionH relativeFrom="column">
              <wp:posOffset>45720</wp:posOffset>
            </wp:positionH>
            <wp:positionV relativeFrom="paragraph">
              <wp:posOffset>170815</wp:posOffset>
            </wp:positionV>
            <wp:extent cx="5731510" cy="3838575"/>
            <wp:effectExtent l="0" t="0" r="2540" b="9525"/>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838575"/>
                    </a:xfrm>
                    <a:prstGeom prst="rect">
                      <a:avLst/>
                    </a:prstGeom>
                  </pic:spPr>
                </pic:pic>
              </a:graphicData>
            </a:graphic>
            <wp14:sizeRelH relativeFrom="page">
              <wp14:pctWidth>0</wp14:pctWidth>
            </wp14:sizeRelH>
            <wp14:sizeRelV relativeFrom="page">
              <wp14:pctHeight>0</wp14:pctHeight>
            </wp14:sizeRelV>
          </wp:anchor>
        </w:drawing>
      </w:r>
    </w:p>
    <w:p w14:paraId="25DD7992" w14:textId="77777777" w:rsidR="000B1B37" w:rsidRPr="00481940" w:rsidRDefault="000B1B37" w:rsidP="00481940"/>
    <w:p w14:paraId="7735635D" w14:textId="5F5B4A9A" w:rsidR="00F42AF5" w:rsidRDefault="00F42AF5"/>
    <w:p w14:paraId="51917F96" w14:textId="56CBD161" w:rsidR="00F42AF5" w:rsidRDefault="00F42AF5"/>
    <w:p w14:paraId="7FD74C68" w14:textId="65F2C5E7" w:rsidR="00754447" w:rsidRDefault="00754447">
      <w:r>
        <w:br w:type="page"/>
      </w:r>
    </w:p>
    <w:p w14:paraId="766BC004" w14:textId="6782F5F7" w:rsidR="004F0DED" w:rsidRDefault="004F0DED" w:rsidP="00E15987"/>
    <w:p w14:paraId="2622E16B" w14:textId="043B2C9B" w:rsidR="00754447" w:rsidRDefault="00754447" w:rsidP="00E15987"/>
    <w:p w14:paraId="4CE8CF5A" w14:textId="5BF07A22" w:rsidR="00754447" w:rsidRPr="00BA6438" w:rsidRDefault="00E67A38" w:rsidP="00754447">
      <w:pPr>
        <w:pStyle w:val="Heading1"/>
        <w:rPr>
          <w:color w:val="auto"/>
        </w:rPr>
      </w:pPr>
      <w:bookmarkStart w:id="8" w:name="_Toc10721117"/>
      <w:r w:rsidRPr="00BA6438">
        <w:rPr>
          <w:color w:val="auto"/>
        </w:rPr>
        <w:t>GEWENSTE SITUATIE</w:t>
      </w:r>
      <w:bookmarkEnd w:id="8"/>
    </w:p>
    <w:p w14:paraId="338A4949" w14:textId="5B2A54AD" w:rsidR="00F47AF8" w:rsidRDefault="00F47AF8" w:rsidP="00F47AF8"/>
    <w:p w14:paraId="53DD270E" w14:textId="5743ACC6" w:rsidR="00F47AF8" w:rsidRDefault="00445DC5" w:rsidP="00F47AF8">
      <w:pPr>
        <w:pStyle w:val="Heading2"/>
      </w:pPr>
      <w:bookmarkStart w:id="9" w:name="_Toc10721118"/>
      <w:r>
        <w:t>INFORMATIEVERWERKING</w:t>
      </w:r>
      <w:bookmarkEnd w:id="9"/>
    </w:p>
    <w:p w14:paraId="7FD5B8B1" w14:textId="4EBD0889" w:rsidR="00962111" w:rsidRPr="00962111" w:rsidRDefault="3E5272B5" w:rsidP="00962111">
      <w:r>
        <w:br/>
      </w:r>
      <w:r w:rsidR="2B1A10C6">
        <w:t>Gasten kunnen alleen basisinformatie zien.</w:t>
      </w:r>
      <w:r>
        <w:br/>
      </w:r>
      <w:r w:rsidR="2B1A10C6">
        <w:t>Voor gebruikers moeten alle functionaliteiten makkelijk te bereiken zijn.</w:t>
      </w:r>
      <w:r>
        <w:br/>
      </w:r>
      <w:r w:rsidR="2B1A10C6">
        <w:t>De hoofd functionaliteiten zijn:</w:t>
      </w:r>
    </w:p>
    <w:p w14:paraId="39010845" w14:textId="55F4C743" w:rsidR="00E90EA7" w:rsidRPr="00E90EA7" w:rsidRDefault="2B1A10C6" w:rsidP="77A0BCE0">
      <w:pPr>
        <w:pStyle w:val="ListParagraph"/>
        <w:numPr>
          <w:ilvl w:val="0"/>
          <w:numId w:val="7"/>
        </w:numPr>
      </w:pPr>
      <w:r>
        <w:t>Het maken van en reageren op berichten</w:t>
      </w:r>
    </w:p>
    <w:p w14:paraId="66AABDA0" w14:textId="43D1CF52" w:rsidR="0046216D" w:rsidRPr="0046216D" w:rsidRDefault="2B1A10C6" w:rsidP="77A0BCE0">
      <w:pPr>
        <w:pStyle w:val="ListParagraph"/>
        <w:numPr>
          <w:ilvl w:val="0"/>
          <w:numId w:val="7"/>
        </w:numPr>
      </w:pPr>
      <w:r>
        <w:t>Het opstellen van vacatures</w:t>
      </w:r>
    </w:p>
    <w:p w14:paraId="3A63D7D7" w14:textId="647A00B1" w:rsidR="000B1405" w:rsidRPr="000B1405" w:rsidRDefault="2B1A10C6" w:rsidP="000B1405">
      <w:pPr>
        <w:pStyle w:val="ListParagraph"/>
        <w:numPr>
          <w:ilvl w:val="0"/>
          <w:numId w:val="7"/>
        </w:numPr>
      </w:pPr>
      <w:r>
        <w:t>Het wijzigen van instellingen</w:t>
      </w:r>
    </w:p>
    <w:p w14:paraId="676DF454" w14:textId="759041C3" w:rsidR="3CB28BFD" w:rsidRDefault="2B1A10C6" w:rsidP="3CB28BFD">
      <w:pPr>
        <w:pStyle w:val="ListParagraph"/>
        <w:numPr>
          <w:ilvl w:val="0"/>
          <w:numId w:val="7"/>
        </w:numPr>
      </w:pPr>
      <w:r>
        <w:t>Communiceren met andere gebruikers</w:t>
      </w:r>
    </w:p>
    <w:p w14:paraId="3179806A" w14:textId="073FF85C" w:rsidR="00F42AF5" w:rsidRDefault="00F42AF5" w:rsidP="00DB10C6">
      <w:r>
        <w:rPr>
          <w:noProof/>
        </w:rPr>
        <w:drawing>
          <wp:inline distT="0" distB="0" distL="0" distR="0" wp14:anchorId="018630AC" wp14:editId="76700968">
            <wp:extent cx="5731510" cy="4416425"/>
            <wp:effectExtent l="0" t="0" r="2540" b="3175"/>
            <wp:docPr id="40033069"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p>
    <w:p w14:paraId="71DBCD16" w14:textId="77777777" w:rsidR="00F42AF5" w:rsidRDefault="00F42AF5" w:rsidP="00DB10C6"/>
    <w:p w14:paraId="59B3F7CF" w14:textId="77777777" w:rsidR="00F42AF5" w:rsidRDefault="00F42AF5" w:rsidP="00DB10C6"/>
    <w:p w14:paraId="13752FA6" w14:textId="577B4A49" w:rsidR="009E39E2" w:rsidRPr="009E39E2" w:rsidRDefault="09F610AB" w:rsidP="009E39E2">
      <w:r>
        <w:t>Als een gebruiker admin</w:t>
      </w:r>
      <w:r w:rsidR="007F6506">
        <w:t>istrator</w:t>
      </w:r>
      <w:r>
        <w:t xml:space="preserve"> rechten heeft, kan hij/zij daarnaast </w:t>
      </w:r>
      <w:r w:rsidR="0A684E18">
        <w:t xml:space="preserve">de gespreken van andere gebruikers controleren en vacatures en </w:t>
      </w:r>
      <w:r w:rsidR="0015397F">
        <w:t xml:space="preserve">berichten </w:t>
      </w:r>
      <w:r w:rsidR="0A684E18">
        <w:t>verwijderen.</w:t>
      </w:r>
    </w:p>
    <w:p w14:paraId="72C90317" w14:textId="77777777" w:rsidR="00535461" w:rsidRPr="00535461" w:rsidRDefault="00535461" w:rsidP="00535461"/>
    <w:p w14:paraId="6D918F60" w14:textId="77777777" w:rsidR="007C0040" w:rsidRDefault="007C0040" w:rsidP="00DB10C6"/>
    <w:p w14:paraId="7D48FBFF" w14:textId="77777777" w:rsidR="00321423" w:rsidRDefault="00321423" w:rsidP="00DB10C6"/>
    <w:p w14:paraId="40FD24B3" w14:textId="77777777" w:rsidR="00321423" w:rsidRDefault="00321423" w:rsidP="00DB10C6"/>
    <w:p w14:paraId="4FA43257" w14:textId="414199C1" w:rsidR="00F42AF5" w:rsidRDefault="00F42AF5" w:rsidP="00481940">
      <w:r>
        <w:rPr>
          <w:noProof/>
        </w:rPr>
        <w:drawing>
          <wp:inline distT="0" distB="0" distL="0" distR="0" wp14:anchorId="7897DA0F" wp14:editId="24BD0F5F">
            <wp:extent cx="5534026" cy="3836035"/>
            <wp:effectExtent l="0" t="0" r="9525" b="0"/>
            <wp:docPr id="1986657335"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13">
                      <a:extLst>
                        <a:ext uri="{28A0092B-C50C-407E-A947-70E740481C1C}">
                          <a14:useLocalDpi xmlns:a14="http://schemas.microsoft.com/office/drawing/2010/main" val="0"/>
                        </a:ext>
                      </a:extLst>
                    </a:blip>
                    <a:stretch>
                      <a:fillRect/>
                    </a:stretch>
                  </pic:blipFill>
                  <pic:spPr>
                    <a:xfrm>
                      <a:off x="0" y="0"/>
                      <a:ext cx="5534026" cy="3836035"/>
                    </a:xfrm>
                    <a:prstGeom prst="rect">
                      <a:avLst/>
                    </a:prstGeom>
                  </pic:spPr>
                </pic:pic>
              </a:graphicData>
            </a:graphic>
          </wp:inline>
        </w:drawing>
      </w:r>
    </w:p>
    <w:p w14:paraId="1BB08887" w14:textId="603B272C" w:rsidR="6E61DEB2" w:rsidRDefault="5239F5B8" w:rsidP="6E61DEB2">
      <w:r>
        <w:t xml:space="preserve">Om </w:t>
      </w:r>
      <w:r w:rsidR="6F7410A9">
        <w:t>een</w:t>
      </w:r>
      <w:r>
        <w:t xml:space="preserve"> </w:t>
      </w:r>
      <w:r w:rsidR="78AAB738">
        <w:t>gebruiker</w:t>
      </w:r>
      <w:r w:rsidR="6F7410A9">
        <w:t xml:space="preserve"> </w:t>
      </w:r>
      <w:r w:rsidR="3168C788">
        <w:t xml:space="preserve">te kunnen worden moet </w:t>
      </w:r>
      <w:r w:rsidR="00922323">
        <w:t>de</w:t>
      </w:r>
      <w:r w:rsidR="0069473E">
        <w:t xml:space="preserve"> bezoeker van de website </w:t>
      </w:r>
      <w:r w:rsidR="4DE2B6BE">
        <w:t>eerst registreren</w:t>
      </w:r>
      <w:r w:rsidR="07C59703">
        <w:t>.</w:t>
      </w:r>
      <w:r w:rsidR="6F7410A9">
        <w:br/>
      </w:r>
      <w:r w:rsidR="07C59703">
        <w:t xml:space="preserve">Daarna </w:t>
      </w:r>
      <w:r w:rsidR="26A95C13">
        <w:t>moet een</w:t>
      </w:r>
      <w:r w:rsidR="00FA2895">
        <w:t xml:space="preserve"> admin</w:t>
      </w:r>
      <w:r w:rsidR="007F6506">
        <w:t>istrator</w:t>
      </w:r>
      <w:r w:rsidR="00FA2895">
        <w:t xml:space="preserve"> de </w:t>
      </w:r>
      <w:r w:rsidR="4487F63F">
        <w:t xml:space="preserve">registratie </w:t>
      </w:r>
      <w:r w:rsidR="3277F5FE">
        <w:t>accepteren.</w:t>
      </w:r>
      <w:r w:rsidR="6F7410A9">
        <w:br/>
      </w:r>
      <w:r w:rsidR="0D8CE2A7">
        <w:t>Pas dan kan de gast inloggen en een gebruiker worden.</w:t>
      </w:r>
    </w:p>
    <w:p w14:paraId="07C52746" w14:textId="3D3D368F" w:rsidR="00F42AF5" w:rsidRDefault="00F42AF5" w:rsidP="00481940">
      <w:pPr>
        <w:rPr>
          <w:rFonts w:asciiTheme="majorHAnsi" w:eastAsiaTheme="majorEastAsia" w:hAnsiTheme="majorHAnsi" w:cstheme="majorBidi"/>
          <w:color w:val="BF0000" w:themeColor="accent6" w:themeShade="BF"/>
          <w:sz w:val="28"/>
          <w:szCs w:val="28"/>
        </w:rPr>
      </w:pPr>
      <w:r>
        <w:rPr>
          <w:noProof/>
        </w:rPr>
        <w:drawing>
          <wp:inline distT="0" distB="0" distL="0" distR="0" wp14:anchorId="2B445F48" wp14:editId="1BE51914">
            <wp:extent cx="5731510" cy="3063240"/>
            <wp:effectExtent l="0" t="0" r="2540" b="3810"/>
            <wp:docPr id="2100084237"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14">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inline>
        </w:drawing>
      </w:r>
      <w:r>
        <w:br w:type="page"/>
      </w:r>
    </w:p>
    <w:p w14:paraId="1D2455E9" w14:textId="5788F7B7" w:rsidR="00F731CE" w:rsidRDefault="00F731CE" w:rsidP="00F731CE"/>
    <w:p w14:paraId="3387A7F7" w14:textId="77777777" w:rsidR="00F731CE" w:rsidRDefault="00F731CE" w:rsidP="00F731CE"/>
    <w:p w14:paraId="2EB19C10" w14:textId="77777777" w:rsidR="00F731CE" w:rsidRPr="00F731CE" w:rsidRDefault="00F731CE" w:rsidP="00F731CE"/>
    <w:p w14:paraId="773D1494" w14:textId="518AD81C" w:rsidR="00445DC5" w:rsidRDefault="00445DC5" w:rsidP="00445DC5">
      <w:pPr>
        <w:pStyle w:val="Heading2"/>
      </w:pPr>
      <w:bookmarkStart w:id="10" w:name="_Toc10721119"/>
      <w:r>
        <w:t>INFRASTRUCTUUR</w:t>
      </w:r>
      <w:bookmarkEnd w:id="10"/>
    </w:p>
    <w:p w14:paraId="228CD742" w14:textId="5D9607D6" w:rsidR="00B171E8" w:rsidRDefault="00BB7F96" w:rsidP="00445DC5">
      <w:r>
        <w:t>Om de website te gebruiken is een hosting provider nodig</w:t>
      </w:r>
      <w:r w:rsidR="00AD08D3">
        <w:t>.</w:t>
      </w:r>
      <w:r w:rsidR="00AD08D3" w:rsidRPr="00AD08D3">
        <w:t xml:space="preserve"> </w:t>
      </w:r>
      <w:r w:rsidR="00AD08D3">
        <w:t>Voor het opslaan van de data dient een SQL Server database beschikbaar te zijn.</w:t>
      </w:r>
      <w:r w:rsidR="00B83773">
        <w:t xml:space="preserve"> </w:t>
      </w:r>
    </w:p>
    <w:p w14:paraId="55C4CADE" w14:textId="102AD3A6" w:rsidR="00445DC5" w:rsidRDefault="00AD08D3" w:rsidP="00445DC5">
      <w:r>
        <w:t>Verder hebben beheerders en bezoekers slechts een browser nodig om de beschikbare functionaliteiten te kunnen gebruiken.</w:t>
      </w:r>
    </w:p>
    <w:p w14:paraId="058B677A" w14:textId="77777777" w:rsidR="0055485F" w:rsidRDefault="0055485F">
      <w:pPr>
        <w:rPr>
          <w:rFonts w:asciiTheme="majorHAnsi" w:eastAsiaTheme="majorEastAsia" w:hAnsiTheme="majorHAnsi" w:cstheme="majorBidi"/>
          <w:color w:val="BF0000" w:themeColor="accent1" w:themeShade="BF"/>
          <w:sz w:val="28"/>
          <w:szCs w:val="28"/>
        </w:rPr>
      </w:pPr>
    </w:p>
    <w:p w14:paraId="15ABCA0F" w14:textId="77777777" w:rsidR="003E323E" w:rsidRPr="00E42D52" w:rsidRDefault="00826FA6">
      <w:pPr>
        <w:rPr>
          <w:rFonts w:asciiTheme="majorHAnsi" w:eastAsiaTheme="majorEastAsia" w:hAnsiTheme="majorHAnsi" w:cstheme="majorBidi"/>
          <w:color w:val="BF0000" w:themeColor="accent1" w:themeShade="BF"/>
          <w:sz w:val="28"/>
          <w:szCs w:val="28"/>
        </w:rPr>
      </w:pPr>
      <w:r w:rsidRPr="00E42D52">
        <w:rPr>
          <w:rFonts w:asciiTheme="majorHAnsi" w:eastAsiaTheme="majorEastAsia" w:hAnsiTheme="majorHAnsi" w:cstheme="majorBidi"/>
          <w:color w:val="BF0000" w:themeColor="accent1" w:themeShade="BF"/>
          <w:sz w:val="28"/>
          <w:szCs w:val="28"/>
        </w:rPr>
        <w:t>CONSEQUENTIES</w:t>
      </w:r>
    </w:p>
    <w:p w14:paraId="595D2619" w14:textId="3F011EAB" w:rsidR="00BA6438" w:rsidRPr="00E42D52" w:rsidRDefault="007B4816">
      <w:r>
        <w:rPr>
          <w:lang w:val="nl"/>
        </w:rPr>
        <w:t>A</w:t>
      </w:r>
      <w:r w:rsidR="00B900E0">
        <w:rPr>
          <w:lang w:val="nl"/>
        </w:rPr>
        <w:t>l</w:t>
      </w:r>
      <w:r>
        <w:rPr>
          <w:lang w:val="nl"/>
        </w:rPr>
        <w:t xml:space="preserve">leen </w:t>
      </w:r>
      <w:r w:rsidR="0055485F">
        <w:rPr>
          <w:lang w:val="nl"/>
        </w:rPr>
        <w:t>bepaalde</w:t>
      </w:r>
      <w:r w:rsidR="000068E1">
        <w:rPr>
          <w:lang w:val="nl"/>
        </w:rPr>
        <w:t xml:space="preserve"> docenten </w:t>
      </w:r>
      <w:r w:rsidR="0055485F">
        <w:rPr>
          <w:lang w:val="nl"/>
        </w:rPr>
        <w:t>krijgen administratie rechten</w:t>
      </w:r>
      <w:r w:rsidR="00FB157E" w:rsidRPr="00E42D52">
        <w:t>.</w:t>
      </w:r>
      <w:r w:rsidR="00EC48B9" w:rsidRPr="00EC48B9">
        <w:t xml:space="preserve"> </w:t>
      </w:r>
      <w:r w:rsidR="00EC48B9">
        <w:t>Daarvoor is enige scholing noodzakelijk, maar een sessie van een dagdeel zou voldoende moeten zijn.</w:t>
      </w:r>
      <w:r w:rsidR="00CB55B8">
        <w:t xml:space="preserve"> </w:t>
      </w:r>
      <w:r w:rsidR="00BA6438" w:rsidRPr="00E42D52">
        <w:br w:type="page"/>
      </w:r>
    </w:p>
    <w:p w14:paraId="47AE2F73" w14:textId="005F1BF5" w:rsidR="00445DC5" w:rsidRPr="00E42D52" w:rsidRDefault="00445DC5" w:rsidP="00445DC5"/>
    <w:p w14:paraId="5BC03CED" w14:textId="78EE2F68" w:rsidR="00BA6438" w:rsidRPr="00E42D52" w:rsidRDefault="00BA6438" w:rsidP="00445DC5"/>
    <w:p w14:paraId="39FCB6F8" w14:textId="02467F77" w:rsidR="00BA6438" w:rsidRPr="006B0A19" w:rsidRDefault="00BA6438" w:rsidP="00BA6438">
      <w:pPr>
        <w:pStyle w:val="Heading1"/>
        <w:rPr>
          <w:color w:val="auto"/>
          <w:lang w:val="en-US"/>
        </w:rPr>
      </w:pPr>
      <w:bookmarkStart w:id="11" w:name="_Toc10721120"/>
      <w:r w:rsidRPr="006B0A19">
        <w:rPr>
          <w:color w:val="auto"/>
          <w:lang w:val="en-US"/>
        </w:rPr>
        <w:t>PLANNING</w:t>
      </w:r>
      <w:bookmarkEnd w:id="11"/>
    </w:p>
    <w:p w14:paraId="6594B705" w14:textId="3C6F1640" w:rsidR="00BA6438" w:rsidRDefault="00CB55B8" w:rsidP="00BA6438">
      <w:pPr>
        <w:rPr>
          <w:noProof/>
        </w:rPr>
      </w:pPr>
      <w:r>
        <w:rPr>
          <w:noProof/>
        </w:rPr>
        <w:drawing>
          <wp:inline distT="0" distB="0" distL="0" distR="0" wp14:anchorId="3DF7B8C7" wp14:editId="6783560A">
            <wp:extent cx="5731510" cy="1593215"/>
            <wp:effectExtent l="0" t="0" r="2540" b="6985"/>
            <wp:docPr id="519575661" name="Afbeelding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15">
                      <a:extLst>
                        <a:ext uri="{28A0092B-C50C-407E-A947-70E740481C1C}">
                          <a14:useLocalDpi xmlns:a14="http://schemas.microsoft.com/office/drawing/2010/main" val="0"/>
                        </a:ext>
                      </a:extLst>
                    </a:blip>
                    <a:stretch>
                      <a:fillRect/>
                    </a:stretch>
                  </pic:blipFill>
                  <pic:spPr>
                    <a:xfrm>
                      <a:off x="0" y="0"/>
                      <a:ext cx="5731510" cy="1593215"/>
                    </a:xfrm>
                    <a:prstGeom prst="rect">
                      <a:avLst/>
                    </a:prstGeom>
                  </pic:spPr>
                </pic:pic>
              </a:graphicData>
            </a:graphic>
          </wp:inline>
        </w:drawing>
      </w:r>
    </w:p>
    <w:p w14:paraId="247CB92C" w14:textId="77777777" w:rsidR="000B1A0E" w:rsidRPr="000B1A0E" w:rsidRDefault="000B1A0E" w:rsidP="000B1A0E">
      <w:pPr>
        <w:rPr>
          <w:lang w:val="en-US"/>
        </w:rPr>
      </w:pPr>
    </w:p>
    <w:p w14:paraId="11C4A986" w14:textId="77777777" w:rsidR="000B1A0E" w:rsidRPr="000B1A0E" w:rsidRDefault="000B1A0E" w:rsidP="000B1A0E">
      <w:pPr>
        <w:rPr>
          <w:lang w:val="en-US"/>
        </w:rPr>
      </w:pPr>
    </w:p>
    <w:p w14:paraId="0E15B200" w14:textId="77777777" w:rsidR="000B1A0E" w:rsidRPr="000B1A0E" w:rsidRDefault="000B1A0E" w:rsidP="000B1A0E">
      <w:pPr>
        <w:rPr>
          <w:lang w:val="en-US"/>
        </w:rPr>
      </w:pPr>
    </w:p>
    <w:p w14:paraId="34700F98" w14:textId="77777777" w:rsidR="000B1A0E" w:rsidRPr="000B1A0E" w:rsidRDefault="000B1A0E" w:rsidP="000B1A0E">
      <w:pPr>
        <w:rPr>
          <w:lang w:val="en-US"/>
        </w:rPr>
      </w:pPr>
    </w:p>
    <w:p w14:paraId="583D5D66" w14:textId="77777777" w:rsidR="000B1A0E" w:rsidRPr="000B1A0E" w:rsidRDefault="000B1A0E" w:rsidP="000B1A0E">
      <w:pPr>
        <w:rPr>
          <w:lang w:val="en-US"/>
        </w:rPr>
      </w:pPr>
    </w:p>
    <w:p w14:paraId="19814AEB" w14:textId="77777777" w:rsidR="000B1A0E" w:rsidRPr="000B1A0E" w:rsidRDefault="000B1A0E" w:rsidP="000B1A0E">
      <w:pPr>
        <w:rPr>
          <w:lang w:val="en-US"/>
        </w:rPr>
      </w:pPr>
    </w:p>
    <w:p w14:paraId="4B61D0E1" w14:textId="77777777" w:rsidR="000B1A0E" w:rsidRPr="000B1A0E" w:rsidRDefault="000B1A0E" w:rsidP="000B1A0E">
      <w:pPr>
        <w:rPr>
          <w:lang w:val="en-US"/>
        </w:rPr>
      </w:pPr>
    </w:p>
    <w:p w14:paraId="7B46388E" w14:textId="77777777" w:rsidR="000B1A0E" w:rsidRPr="000B1A0E" w:rsidRDefault="000B1A0E" w:rsidP="000B1A0E">
      <w:pPr>
        <w:rPr>
          <w:lang w:val="en-US"/>
        </w:rPr>
      </w:pPr>
    </w:p>
    <w:p w14:paraId="754A0093" w14:textId="77777777" w:rsidR="000B1A0E" w:rsidRPr="000B1A0E" w:rsidRDefault="000B1A0E" w:rsidP="000B1A0E">
      <w:pPr>
        <w:rPr>
          <w:lang w:val="en-US"/>
        </w:rPr>
      </w:pPr>
    </w:p>
    <w:p w14:paraId="60F38EA5" w14:textId="77777777" w:rsidR="000B1A0E" w:rsidRPr="000B1A0E" w:rsidRDefault="000B1A0E" w:rsidP="000B1A0E">
      <w:pPr>
        <w:rPr>
          <w:lang w:val="en-US"/>
        </w:rPr>
      </w:pPr>
    </w:p>
    <w:p w14:paraId="706B2485" w14:textId="77777777" w:rsidR="000B1A0E" w:rsidRPr="000B1A0E" w:rsidRDefault="000B1A0E" w:rsidP="000B1A0E">
      <w:pPr>
        <w:rPr>
          <w:lang w:val="en-US"/>
        </w:rPr>
      </w:pPr>
    </w:p>
    <w:p w14:paraId="0FDCDF92" w14:textId="77777777" w:rsidR="000B1A0E" w:rsidRPr="000B1A0E" w:rsidRDefault="000B1A0E" w:rsidP="000B1A0E">
      <w:pPr>
        <w:rPr>
          <w:lang w:val="en-US"/>
        </w:rPr>
      </w:pPr>
    </w:p>
    <w:p w14:paraId="0090BF4A" w14:textId="77777777" w:rsidR="000B1A0E" w:rsidRPr="000B1A0E" w:rsidRDefault="000B1A0E" w:rsidP="000B1A0E">
      <w:pPr>
        <w:rPr>
          <w:lang w:val="en-US"/>
        </w:rPr>
      </w:pPr>
    </w:p>
    <w:p w14:paraId="4BE802A3" w14:textId="77777777" w:rsidR="000B1A0E" w:rsidRPr="000B1A0E" w:rsidRDefault="000B1A0E" w:rsidP="000B1A0E">
      <w:pPr>
        <w:rPr>
          <w:lang w:val="en-US"/>
        </w:rPr>
      </w:pPr>
    </w:p>
    <w:p w14:paraId="5F8B15FB" w14:textId="77777777" w:rsidR="000B1A0E" w:rsidRPr="000B1A0E" w:rsidRDefault="000B1A0E" w:rsidP="000B1A0E">
      <w:pPr>
        <w:rPr>
          <w:lang w:val="en-US"/>
        </w:rPr>
      </w:pPr>
    </w:p>
    <w:p w14:paraId="5C61BA91" w14:textId="77777777" w:rsidR="000B1A0E" w:rsidRPr="000B1A0E" w:rsidRDefault="000B1A0E" w:rsidP="000B1A0E">
      <w:pPr>
        <w:rPr>
          <w:lang w:val="en-US"/>
        </w:rPr>
      </w:pPr>
    </w:p>
    <w:p w14:paraId="11EE3700" w14:textId="77777777" w:rsidR="000B1A0E" w:rsidRDefault="000B1A0E" w:rsidP="000B1A0E">
      <w:pPr>
        <w:rPr>
          <w:noProof/>
        </w:rPr>
      </w:pPr>
    </w:p>
    <w:p w14:paraId="5061E86B" w14:textId="77777777" w:rsidR="000B1A0E" w:rsidRDefault="000B1A0E" w:rsidP="000B1A0E">
      <w:pPr>
        <w:rPr>
          <w:noProof/>
        </w:rPr>
      </w:pPr>
    </w:p>
    <w:p w14:paraId="3C05D208" w14:textId="77777777" w:rsidR="000B1A0E" w:rsidRDefault="000B1A0E" w:rsidP="000B1A0E">
      <w:pPr>
        <w:rPr>
          <w:lang w:val="en-US"/>
        </w:rPr>
      </w:pPr>
    </w:p>
    <w:p w14:paraId="6D0B2C11" w14:textId="77777777" w:rsidR="000B1A0E" w:rsidRPr="000B1A0E" w:rsidRDefault="000B1A0E" w:rsidP="000B1A0E">
      <w:pPr>
        <w:rPr>
          <w:lang w:val="en-US"/>
        </w:rPr>
      </w:pPr>
    </w:p>
    <w:p w14:paraId="6BD130C4" w14:textId="77777777" w:rsidR="000B1A0E" w:rsidRPr="000B1A0E" w:rsidRDefault="000B1A0E" w:rsidP="000B1A0E">
      <w:pPr>
        <w:rPr>
          <w:lang w:val="en-US"/>
        </w:rPr>
      </w:pPr>
    </w:p>
    <w:p w14:paraId="26AC2F9C" w14:textId="77777777" w:rsidR="000B1A0E" w:rsidRPr="000B1A0E" w:rsidRDefault="000B1A0E" w:rsidP="000B1A0E">
      <w:pPr>
        <w:rPr>
          <w:lang w:val="en-US"/>
        </w:rPr>
      </w:pPr>
    </w:p>
    <w:p w14:paraId="5FD5C54B" w14:textId="77777777" w:rsidR="000B1A0E" w:rsidRDefault="000B1A0E" w:rsidP="000B1A0E">
      <w:pPr>
        <w:rPr>
          <w:lang w:val="en-US"/>
        </w:rPr>
      </w:pPr>
    </w:p>
    <w:p w14:paraId="1496EDBE" w14:textId="77777777" w:rsidR="000B1A0E" w:rsidRDefault="000B1A0E" w:rsidP="000B1A0E">
      <w:pPr>
        <w:rPr>
          <w:lang w:val="en-US"/>
        </w:rPr>
      </w:pPr>
    </w:p>
    <w:p w14:paraId="70AD03F2" w14:textId="77777777" w:rsidR="000B1A0E" w:rsidRDefault="000B1A0E" w:rsidP="000B1A0E">
      <w:pPr>
        <w:rPr>
          <w:lang w:val="en-US"/>
        </w:rPr>
      </w:pPr>
    </w:p>
    <w:p w14:paraId="379F9360" w14:textId="77777777" w:rsidR="000B1A0E" w:rsidRPr="000B1A0E" w:rsidRDefault="000B1A0E" w:rsidP="000B1A0E">
      <w:pPr>
        <w:rPr>
          <w:lang w:val="en-US"/>
        </w:rPr>
      </w:pPr>
    </w:p>
    <w:p w14:paraId="28928BF9" w14:textId="77777777" w:rsidR="000B1A0E" w:rsidRPr="000B1A0E" w:rsidRDefault="000B1A0E" w:rsidP="000B1A0E">
      <w:pPr>
        <w:rPr>
          <w:lang w:val="en-US"/>
        </w:rPr>
      </w:pPr>
    </w:p>
    <w:p w14:paraId="21F93F07" w14:textId="08CF857D" w:rsidR="000B1A0E" w:rsidRPr="00F31DF3" w:rsidRDefault="006F006F" w:rsidP="000B1A0E">
      <w:pPr>
        <w:pStyle w:val="Heading1"/>
        <w:rPr>
          <w:color w:val="auto"/>
        </w:rPr>
      </w:pPr>
      <w:r w:rsidRPr="00F31DF3">
        <w:rPr>
          <w:color w:val="auto"/>
        </w:rPr>
        <w:t>AKKOORD</w:t>
      </w:r>
    </w:p>
    <w:p w14:paraId="0CE80A4C" w14:textId="77777777" w:rsidR="00F31DF3" w:rsidRDefault="00F31DF3" w:rsidP="00F31DF3"/>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8"/>
        <w:gridCol w:w="3544"/>
        <w:gridCol w:w="3686"/>
      </w:tblGrid>
      <w:tr w:rsidR="00F31DF3" w14:paraId="012A6A5D" w14:textId="77777777" w:rsidTr="00F31DF3">
        <w:tc>
          <w:tcPr>
            <w:tcW w:w="5812" w:type="dxa"/>
            <w:gridSpan w:val="2"/>
            <w:tcBorders>
              <w:top w:val="single" w:sz="6" w:space="0" w:color="auto"/>
              <w:left w:val="single" w:sz="6" w:space="0" w:color="auto"/>
              <w:bottom w:val="nil"/>
              <w:right w:val="single" w:sz="6" w:space="0" w:color="auto"/>
            </w:tcBorders>
            <w:hideMark/>
          </w:tcPr>
          <w:p w14:paraId="3CDFC560" w14:textId="2F06E368" w:rsidR="00F31DF3" w:rsidRPr="00817A3A" w:rsidRDefault="00F31DF3">
            <w:pPr>
              <w:rPr>
                <w:b/>
                <w:iCs/>
                <w:sz w:val="28"/>
                <w:szCs w:val="28"/>
              </w:rPr>
            </w:pPr>
            <w:r w:rsidRPr="00817A3A">
              <w:rPr>
                <w:b/>
                <w:iCs/>
                <w:sz w:val="28"/>
                <w:szCs w:val="28"/>
              </w:rPr>
              <w:t xml:space="preserve">Project </w:t>
            </w:r>
            <w:r w:rsidR="00F2553E" w:rsidRPr="00817A3A">
              <w:rPr>
                <w:b/>
                <w:iCs/>
                <w:sz w:val="28"/>
                <w:szCs w:val="28"/>
              </w:rPr>
              <w:t>Alumni</w:t>
            </w:r>
          </w:p>
        </w:tc>
        <w:tc>
          <w:tcPr>
            <w:tcW w:w="3686" w:type="dxa"/>
            <w:tcBorders>
              <w:top w:val="single" w:sz="6" w:space="0" w:color="auto"/>
              <w:left w:val="single" w:sz="6" w:space="0" w:color="auto"/>
              <w:bottom w:val="single" w:sz="6" w:space="0" w:color="auto"/>
              <w:right w:val="single" w:sz="6" w:space="0" w:color="auto"/>
            </w:tcBorders>
            <w:hideMark/>
          </w:tcPr>
          <w:p w14:paraId="6FA3BD74" w14:textId="086051C8" w:rsidR="00F31DF3" w:rsidRPr="00817A3A" w:rsidRDefault="00F31DF3">
            <w:pPr>
              <w:rPr>
                <w:b/>
                <w:iCs/>
                <w:sz w:val="22"/>
                <w:szCs w:val="20"/>
              </w:rPr>
            </w:pPr>
            <w:r w:rsidRPr="00817A3A">
              <w:rPr>
                <w:b/>
                <w:iCs/>
              </w:rPr>
              <w:t>Versie: 0.</w:t>
            </w:r>
            <w:r w:rsidR="006055A6" w:rsidRPr="00817A3A">
              <w:rPr>
                <w:b/>
                <w:iCs/>
              </w:rPr>
              <w:t>5</w:t>
            </w:r>
          </w:p>
          <w:p w14:paraId="77A7F337" w14:textId="624DA181" w:rsidR="00F31DF3" w:rsidRPr="00817A3A" w:rsidRDefault="00F31DF3">
            <w:pPr>
              <w:rPr>
                <w:b/>
                <w:iCs/>
                <w:sz w:val="16"/>
                <w:szCs w:val="16"/>
              </w:rPr>
            </w:pPr>
            <w:r w:rsidRPr="00817A3A">
              <w:rPr>
                <w:b/>
                <w:iCs/>
              </w:rPr>
              <w:t xml:space="preserve">Bestandsnaam: </w:t>
            </w:r>
            <w:r w:rsidR="004F0103" w:rsidRPr="001C264E">
              <w:rPr>
                <w:bCs/>
                <w:i/>
                <w:sz w:val="16"/>
                <w:szCs w:val="16"/>
              </w:rPr>
              <w:t>Fu-Ontwerp-ALUMNI</w:t>
            </w:r>
            <w:r w:rsidRPr="001C264E">
              <w:rPr>
                <w:bCs/>
                <w:i/>
                <w:sz w:val="16"/>
                <w:szCs w:val="16"/>
              </w:rPr>
              <w:t>.docx</w:t>
            </w:r>
          </w:p>
        </w:tc>
      </w:tr>
      <w:tr w:rsidR="00F31DF3" w14:paraId="5F59DA48" w14:textId="77777777" w:rsidTr="00F31DF3">
        <w:tc>
          <w:tcPr>
            <w:tcW w:w="5812" w:type="dxa"/>
            <w:gridSpan w:val="2"/>
            <w:tcBorders>
              <w:top w:val="nil"/>
              <w:left w:val="single" w:sz="6" w:space="0" w:color="auto"/>
              <w:bottom w:val="single" w:sz="6" w:space="0" w:color="auto"/>
              <w:right w:val="single" w:sz="6" w:space="0" w:color="auto"/>
            </w:tcBorders>
          </w:tcPr>
          <w:p w14:paraId="533F1C1E" w14:textId="77777777" w:rsidR="00F31DF3" w:rsidRPr="00817A3A" w:rsidRDefault="00F31DF3">
            <w:pPr>
              <w:rPr>
                <w:b/>
                <w:iCs/>
                <w:sz w:val="22"/>
                <w:szCs w:val="20"/>
              </w:rPr>
            </w:pPr>
          </w:p>
        </w:tc>
        <w:tc>
          <w:tcPr>
            <w:tcW w:w="3686" w:type="dxa"/>
            <w:tcBorders>
              <w:top w:val="single" w:sz="6" w:space="0" w:color="auto"/>
              <w:left w:val="single" w:sz="6" w:space="0" w:color="auto"/>
              <w:bottom w:val="single" w:sz="6" w:space="0" w:color="auto"/>
              <w:right w:val="single" w:sz="6" w:space="0" w:color="auto"/>
            </w:tcBorders>
            <w:hideMark/>
          </w:tcPr>
          <w:p w14:paraId="37269CCB" w14:textId="368A9A2F" w:rsidR="00F31DF3" w:rsidRPr="00817A3A" w:rsidRDefault="00F31DF3">
            <w:pPr>
              <w:rPr>
                <w:b/>
                <w:iCs/>
              </w:rPr>
            </w:pPr>
            <w:r w:rsidRPr="00817A3A">
              <w:rPr>
                <w:b/>
                <w:iCs/>
              </w:rPr>
              <w:t xml:space="preserve">Datum opgesteld: </w:t>
            </w:r>
            <w:r w:rsidR="004F0103" w:rsidRPr="001C264E">
              <w:rPr>
                <w:bCs/>
                <w:i/>
              </w:rPr>
              <w:t>7 juni 2019</w:t>
            </w:r>
          </w:p>
        </w:tc>
      </w:tr>
      <w:tr w:rsidR="00F31DF3" w14:paraId="6487A273" w14:textId="77777777" w:rsidTr="00F31DF3">
        <w:tc>
          <w:tcPr>
            <w:tcW w:w="2268" w:type="dxa"/>
            <w:tcBorders>
              <w:top w:val="single" w:sz="6" w:space="0" w:color="auto"/>
              <w:left w:val="single" w:sz="6" w:space="0" w:color="auto"/>
              <w:bottom w:val="single" w:sz="6" w:space="0" w:color="auto"/>
              <w:right w:val="single" w:sz="6" w:space="0" w:color="auto"/>
            </w:tcBorders>
          </w:tcPr>
          <w:p w14:paraId="1517E163" w14:textId="77777777" w:rsidR="00F31DF3" w:rsidRPr="00817A3A" w:rsidRDefault="00F31DF3">
            <w:pPr>
              <w:rPr>
                <w:b/>
                <w:iCs/>
              </w:rPr>
            </w:pPr>
            <w:r w:rsidRPr="00817A3A">
              <w:rPr>
                <w:b/>
                <w:iCs/>
              </w:rPr>
              <w:t>Naam opdrachtgever</w:t>
            </w:r>
          </w:p>
          <w:p w14:paraId="502E55A6" w14:textId="77777777" w:rsidR="00F31DF3" w:rsidRPr="00817A3A" w:rsidRDefault="00F31DF3">
            <w:pPr>
              <w:rPr>
                <w:b/>
                <w:iCs/>
              </w:rPr>
            </w:pPr>
          </w:p>
          <w:p w14:paraId="1C98B479" w14:textId="77777777" w:rsidR="00F31DF3" w:rsidRPr="00817A3A" w:rsidRDefault="00F31DF3">
            <w:pPr>
              <w:rPr>
                <w:b/>
                <w:iCs/>
              </w:rPr>
            </w:pPr>
            <w:r w:rsidRPr="00817A3A">
              <w:rPr>
                <w:b/>
                <w:iCs/>
              </w:rPr>
              <w:t>Contactgegevens</w:t>
            </w:r>
          </w:p>
        </w:tc>
        <w:tc>
          <w:tcPr>
            <w:tcW w:w="3544" w:type="dxa"/>
            <w:tcBorders>
              <w:top w:val="single" w:sz="6" w:space="0" w:color="auto"/>
              <w:left w:val="single" w:sz="6" w:space="0" w:color="auto"/>
              <w:bottom w:val="single" w:sz="6" w:space="0" w:color="auto"/>
              <w:right w:val="single" w:sz="6" w:space="0" w:color="auto"/>
            </w:tcBorders>
          </w:tcPr>
          <w:p w14:paraId="1507CBF2" w14:textId="191A571D" w:rsidR="00F31DF3" w:rsidRPr="00817A3A" w:rsidRDefault="00F31DF3" w:rsidP="004F0103">
            <w:pPr>
              <w:pStyle w:val="GeenAfstand"/>
              <w:framePr w:wrap="auto"/>
              <w:spacing w:line="276" w:lineRule="auto"/>
              <w:rPr>
                <w:b/>
                <w:iCs/>
              </w:rPr>
            </w:pPr>
          </w:p>
          <w:p w14:paraId="3A52B1A7" w14:textId="77777777" w:rsidR="004F0103" w:rsidRPr="00817A3A" w:rsidRDefault="004F0103" w:rsidP="004F0103">
            <w:pPr>
              <w:pStyle w:val="GeenAfstand"/>
              <w:framePr w:wrap="auto"/>
              <w:spacing w:line="276" w:lineRule="auto"/>
              <w:rPr>
                <w:b/>
                <w:iCs/>
              </w:rPr>
            </w:pPr>
          </w:p>
          <w:p w14:paraId="7C7D9440" w14:textId="77777777" w:rsidR="004F0103" w:rsidRPr="00817A3A" w:rsidRDefault="004F0103" w:rsidP="004F0103">
            <w:pPr>
              <w:pStyle w:val="GeenAfstand"/>
              <w:framePr w:wrap="auto"/>
              <w:spacing w:line="276" w:lineRule="auto"/>
              <w:rPr>
                <w:b/>
                <w:iCs/>
              </w:rPr>
            </w:pPr>
          </w:p>
          <w:p w14:paraId="149E0FDC" w14:textId="7E42BBFA" w:rsidR="00F31DF3" w:rsidRPr="00817A3A" w:rsidRDefault="00F31DF3">
            <w:pPr>
              <w:pStyle w:val="GeenAfstand"/>
              <w:framePr w:wrap="auto"/>
              <w:spacing w:line="276" w:lineRule="auto"/>
              <w:rPr>
                <w:b/>
                <w:iCs/>
              </w:rPr>
            </w:pPr>
          </w:p>
        </w:tc>
        <w:tc>
          <w:tcPr>
            <w:tcW w:w="3686" w:type="dxa"/>
            <w:tcBorders>
              <w:top w:val="single" w:sz="6" w:space="0" w:color="auto"/>
              <w:left w:val="single" w:sz="6" w:space="0" w:color="auto"/>
              <w:bottom w:val="single" w:sz="6" w:space="0" w:color="auto"/>
              <w:right w:val="single" w:sz="6" w:space="0" w:color="auto"/>
            </w:tcBorders>
          </w:tcPr>
          <w:p w14:paraId="0ED335A1" w14:textId="77777777" w:rsidR="00F31DF3" w:rsidRPr="00817A3A" w:rsidRDefault="00F31DF3">
            <w:pPr>
              <w:rPr>
                <w:b/>
                <w:iCs/>
              </w:rPr>
            </w:pPr>
            <w:r w:rsidRPr="00817A3A">
              <w:rPr>
                <w:b/>
                <w:iCs/>
              </w:rPr>
              <w:t>Voor akkoord:</w:t>
            </w:r>
          </w:p>
          <w:p w14:paraId="57BD18A2" w14:textId="77777777" w:rsidR="00F31DF3" w:rsidRPr="00817A3A" w:rsidRDefault="00F31DF3">
            <w:pPr>
              <w:rPr>
                <w:b/>
                <w:iCs/>
              </w:rPr>
            </w:pPr>
          </w:p>
          <w:p w14:paraId="0C66F312" w14:textId="77777777" w:rsidR="00F31DF3" w:rsidRPr="00817A3A" w:rsidRDefault="00F31DF3">
            <w:pPr>
              <w:rPr>
                <w:b/>
                <w:iCs/>
              </w:rPr>
            </w:pPr>
            <w:r w:rsidRPr="00817A3A">
              <w:rPr>
                <w:b/>
                <w:iCs/>
              </w:rPr>
              <w:t>Datum:</w:t>
            </w:r>
          </w:p>
        </w:tc>
      </w:tr>
      <w:tr w:rsidR="00F31DF3" w:rsidRPr="00F31DF3" w14:paraId="45D35C94" w14:textId="77777777" w:rsidTr="00F31DF3">
        <w:tc>
          <w:tcPr>
            <w:tcW w:w="2268" w:type="dxa"/>
            <w:tcBorders>
              <w:top w:val="single" w:sz="6" w:space="0" w:color="auto"/>
              <w:left w:val="single" w:sz="6" w:space="0" w:color="auto"/>
              <w:bottom w:val="single" w:sz="6" w:space="0" w:color="auto"/>
              <w:right w:val="single" w:sz="6" w:space="0" w:color="auto"/>
            </w:tcBorders>
          </w:tcPr>
          <w:p w14:paraId="426FF65C" w14:textId="77777777" w:rsidR="00F31DF3" w:rsidRPr="00817A3A" w:rsidRDefault="00F31DF3">
            <w:pPr>
              <w:rPr>
                <w:b/>
                <w:iCs/>
              </w:rPr>
            </w:pPr>
            <w:r w:rsidRPr="00817A3A">
              <w:rPr>
                <w:b/>
                <w:iCs/>
              </w:rPr>
              <w:t xml:space="preserve">Naam projectleider </w:t>
            </w:r>
          </w:p>
          <w:p w14:paraId="5C4B066E" w14:textId="77777777" w:rsidR="00F31DF3" w:rsidRPr="00817A3A" w:rsidRDefault="00F31DF3">
            <w:pPr>
              <w:rPr>
                <w:b/>
                <w:iCs/>
              </w:rPr>
            </w:pPr>
          </w:p>
          <w:p w14:paraId="45429017" w14:textId="77777777" w:rsidR="00F31DF3" w:rsidRPr="00817A3A" w:rsidRDefault="00F31DF3">
            <w:pPr>
              <w:rPr>
                <w:b/>
                <w:iCs/>
              </w:rPr>
            </w:pPr>
            <w:r w:rsidRPr="00817A3A">
              <w:rPr>
                <w:b/>
                <w:iCs/>
              </w:rP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259E8BF0" w14:textId="460CED9D" w:rsidR="00F31DF3" w:rsidRPr="008809D3" w:rsidRDefault="00206C89">
            <w:pPr>
              <w:rPr>
                <w:b/>
                <w:iCs/>
              </w:rPr>
            </w:pPr>
            <w:r w:rsidRPr="00206C89">
              <w:rPr>
                <w:b/>
                <w:i/>
              </w:rPr>
              <w:t>Bert van de Woord</w:t>
            </w:r>
          </w:p>
          <w:p w14:paraId="4E6B37E6" w14:textId="77777777" w:rsidR="00F31DF3" w:rsidRPr="008809D3" w:rsidRDefault="00F31DF3">
            <w:pPr>
              <w:rPr>
                <w:b/>
                <w:iCs/>
              </w:rPr>
            </w:pPr>
          </w:p>
          <w:p w14:paraId="024C57DD" w14:textId="510684AB" w:rsidR="00F31DF3" w:rsidRPr="001C264E" w:rsidRDefault="00206C89">
            <w:pPr>
              <w:rPr>
                <w:b/>
                <w:i/>
                <w:iCs/>
              </w:rPr>
            </w:pPr>
            <w:r w:rsidRPr="00674A80">
              <w:rPr>
                <w:rStyle w:val="Hyperlink"/>
                <w:i/>
                <w:iCs/>
              </w:rPr>
              <w:t>bvandewoord@rocvantwente.nl</w:t>
            </w:r>
          </w:p>
        </w:tc>
      </w:tr>
      <w:tr w:rsidR="00F31DF3" w14:paraId="640E7FE8" w14:textId="77777777" w:rsidTr="00F31DF3">
        <w:trPr>
          <w:cantSplit/>
        </w:trPr>
        <w:tc>
          <w:tcPr>
            <w:tcW w:w="2268" w:type="dxa"/>
            <w:tcBorders>
              <w:top w:val="single" w:sz="6" w:space="0" w:color="auto"/>
              <w:left w:val="single" w:sz="6" w:space="0" w:color="auto"/>
              <w:bottom w:val="single" w:sz="6" w:space="0" w:color="auto"/>
              <w:right w:val="single" w:sz="6" w:space="0" w:color="auto"/>
            </w:tcBorders>
            <w:hideMark/>
          </w:tcPr>
          <w:p w14:paraId="58936272" w14:textId="77777777" w:rsidR="00F31DF3" w:rsidRPr="00817A3A" w:rsidRDefault="00F31DF3">
            <w:pPr>
              <w:rPr>
                <w:b/>
                <w:iCs/>
              </w:rPr>
            </w:pPr>
            <w:r w:rsidRPr="00817A3A">
              <w:rPr>
                <w:b/>
                <w:iCs/>
              </w:rPr>
              <w:t>Projectcode</w:t>
            </w:r>
          </w:p>
        </w:tc>
        <w:tc>
          <w:tcPr>
            <w:tcW w:w="7230" w:type="dxa"/>
            <w:gridSpan w:val="2"/>
            <w:tcBorders>
              <w:top w:val="single" w:sz="6" w:space="0" w:color="auto"/>
              <w:left w:val="single" w:sz="6" w:space="0" w:color="auto"/>
              <w:bottom w:val="single" w:sz="6" w:space="0" w:color="auto"/>
              <w:right w:val="single" w:sz="6" w:space="0" w:color="auto"/>
            </w:tcBorders>
            <w:hideMark/>
          </w:tcPr>
          <w:p w14:paraId="2934A79A" w14:textId="2E1072E2" w:rsidR="00F31DF3" w:rsidRPr="001C264E" w:rsidRDefault="002E26E7">
            <w:pPr>
              <w:rPr>
                <w:bCs/>
                <w:i/>
              </w:rPr>
            </w:pPr>
            <w:r w:rsidRPr="001C264E">
              <w:rPr>
                <w:bCs/>
                <w:i/>
              </w:rPr>
              <w:t>Project-Alumni</w:t>
            </w:r>
          </w:p>
        </w:tc>
      </w:tr>
    </w:tbl>
    <w:p w14:paraId="2B928471" w14:textId="27E1C2D8" w:rsidR="000B1A0E" w:rsidRPr="000B1A0E" w:rsidRDefault="000B1A0E" w:rsidP="000B1A0E">
      <w:pPr>
        <w:rPr>
          <w:rFonts w:asciiTheme="majorHAnsi" w:hAnsiTheme="majorHAnsi" w:cstheme="majorHAnsi"/>
          <w:sz w:val="36"/>
          <w:szCs w:val="36"/>
          <w:lang w:val="en-US"/>
        </w:rPr>
      </w:pPr>
    </w:p>
    <w:p w14:paraId="798B4CDC" w14:textId="0616675C" w:rsidR="000B1A0E" w:rsidRPr="000B1A0E" w:rsidRDefault="000B1A0E" w:rsidP="000B1A0E">
      <w:pPr>
        <w:rPr>
          <w:lang w:val="en-US"/>
        </w:rPr>
      </w:pPr>
      <w:bookmarkStart w:id="12" w:name="_GoBack"/>
      <w:bookmarkEnd w:id="12"/>
    </w:p>
    <w:sectPr w:rsidR="000B1A0E" w:rsidRPr="000B1A0E" w:rsidSect="00B33243">
      <w:headerReference w:type="even" r:id="rId16"/>
      <w:headerReference w:type="default" r:id="rId17"/>
      <w:footerReference w:type="defaul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CABF3" w14:textId="77777777" w:rsidR="002F77A6" w:rsidRDefault="002F77A6" w:rsidP="008C1393">
      <w:pPr>
        <w:spacing w:after="0" w:line="240" w:lineRule="auto"/>
      </w:pPr>
      <w:r>
        <w:separator/>
      </w:r>
    </w:p>
  </w:endnote>
  <w:endnote w:type="continuationSeparator" w:id="0">
    <w:p w14:paraId="7A61E837" w14:textId="77777777" w:rsidR="002F77A6" w:rsidRDefault="002F77A6" w:rsidP="008C1393">
      <w:pPr>
        <w:spacing w:after="0" w:line="240" w:lineRule="auto"/>
      </w:pPr>
      <w:r>
        <w:continuationSeparator/>
      </w:r>
    </w:p>
  </w:endnote>
  <w:endnote w:type="continuationNotice" w:id="1">
    <w:p w14:paraId="0D6C0A2D" w14:textId="77777777" w:rsidR="002F77A6" w:rsidRDefault="002F77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432399397"/>
      <w:docPartObj>
        <w:docPartGallery w:val="Page Numbers (Bottom of Page)"/>
        <w:docPartUnique/>
      </w:docPartObj>
    </w:sdtPr>
    <w:sdtEndPr/>
    <w:sdtContent>
      <w:p w14:paraId="55BCF820" w14:textId="45495A2B" w:rsidR="008C1393" w:rsidRPr="00C47AA6" w:rsidRDefault="0097672F">
        <w:pPr>
          <w:pStyle w:val="Footer"/>
          <w:rPr>
            <w:lang w:val="en-US"/>
          </w:rPr>
        </w:pPr>
        <w:r w:rsidRPr="0097672F">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8242" behindDoc="0" locked="0" layoutInCell="1" allowOverlap="1" wp14:anchorId="4B59ED52" wp14:editId="13C4122C">
                  <wp:simplePos x="0" y="0"/>
                  <wp:positionH relativeFrom="rightMargin">
                    <wp:align>center</wp:align>
                  </wp:positionH>
                  <wp:positionV relativeFrom="bottomMargin">
                    <wp:align>center</wp:align>
                  </wp:positionV>
                  <wp:extent cx="512445" cy="441325"/>
                  <wp:effectExtent l="0" t="0" r="1905" b="0"/>
                  <wp:wrapNone/>
                  <wp:docPr id="1" name="Stroomdiagram: Alternatief proc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3F2385B" w14:textId="77777777" w:rsidR="0097672F" w:rsidRDefault="0097672F">
                              <w:pPr>
                                <w:pStyle w:val="Footer"/>
                                <w:pBdr>
                                  <w:top w:val="single" w:sz="12" w:space="1" w:color="FF0000" w:themeColor="accent3"/>
                                  <w:bottom w:val="single" w:sz="48" w:space="1" w:color="FF0000"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9ED5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 o:spid="_x0000_s1027" type="#_x0000_t176" style="position:absolute;margin-left:0;margin-top:0;width:40.35pt;height:34.75pt;z-index:25165824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" filled="f" fillcolor="#5c83b4" stroked="f" strokecolor="#737373">
                  <v:textbox>
                    <w:txbxContent>
                      <w:p w14:paraId="53F2385B" w14:textId="77777777" w:rsidR="0097672F" w:rsidRDefault="0097672F">
                        <w:pPr>
                          <w:pStyle w:val="Footer"/>
                          <w:pBdr>
                            <w:top w:val="single" w:sz="12" w:space="1" w:color="FF0000" w:themeColor="accent3"/>
                            <w:bottom w:val="single" w:sz="48" w:space="1" w:color="FF0000"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v:textbox>
                  <w10:wrap anchorx="margin" anchory="margin"/>
                </v:shape>
              </w:pict>
            </mc:Fallback>
          </mc:AlternateContent>
        </w:r>
        <w:r w:rsidR="004A72CF">
          <w:rPr>
            <w:lang w:val="en-US"/>
          </w:rPr>
          <w:t>Versie 0.</w:t>
        </w:r>
        <w:r w:rsidR="00A469A3">
          <w:rPr>
            <w:lang w:val="en-US"/>
          </w:rPr>
          <w:t>6</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3ACF5" w14:textId="77777777" w:rsidR="002F77A6" w:rsidRDefault="002F77A6" w:rsidP="008C1393">
      <w:pPr>
        <w:spacing w:after="0" w:line="240" w:lineRule="auto"/>
      </w:pPr>
      <w:r>
        <w:separator/>
      </w:r>
    </w:p>
  </w:footnote>
  <w:footnote w:type="continuationSeparator" w:id="0">
    <w:p w14:paraId="0E9643CC" w14:textId="77777777" w:rsidR="002F77A6" w:rsidRDefault="002F77A6" w:rsidP="008C1393">
      <w:pPr>
        <w:spacing w:after="0" w:line="240" w:lineRule="auto"/>
      </w:pPr>
      <w:r>
        <w:continuationSeparator/>
      </w:r>
    </w:p>
  </w:footnote>
  <w:footnote w:type="continuationNotice" w:id="1">
    <w:p w14:paraId="469F1742" w14:textId="77777777" w:rsidR="002F77A6" w:rsidRDefault="002F77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448CC" w14:textId="77777777" w:rsidR="008C1393" w:rsidRDefault="00D40777">
    <w:pPr>
      <w:pStyle w:val="Header"/>
    </w:pPr>
    <w:r>
      <w:rPr>
        <w:noProof/>
      </w:rPr>
      <w:pict w14:anchorId="3D29A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5719" o:spid="_x0000_s2050" type="#_x0000_t75" style="position:absolute;margin-left:0;margin-top:0;width:595.2pt;height:841.9pt;z-index:-251658240;mso-position-horizontal:center;mso-position-horizontal-relative:margin;mso-position-vertical:center;mso-position-vertical-relative:margin"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3E0F8" w14:textId="46008F51" w:rsidR="008C1393" w:rsidRPr="008C1393" w:rsidRDefault="00D40777">
    <w:pPr>
      <w:pStyle w:val="Header"/>
      <w:rPr>
        <w:color w:val="FFFFFF" w:themeColor="background1"/>
      </w:rPr>
    </w:pPr>
    <w:r>
      <w:rPr>
        <w:noProof/>
      </w:rPr>
      <w:pict w14:anchorId="0127F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5720" o:spid="_x0000_s2051" type="#_x0000_t75" style="position:absolute;margin-left:0;margin-top:0;width:595.2pt;height:841.9pt;z-index:-251658239;mso-position-horizontal:center;mso-position-horizontal-relative:margin;mso-position-vertical:center;mso-position-vertical-relative:margin" o:allowincell="f">
          <v:imagedata r:id="rId1" o:title="background"/>
          <w10:wrap anchorx="margin" anchory="margin"/>
        </v:shape>
      </w:pict>
    </w:r>
    <w:r w:rsidR="008C1393">
      <w:tab/>
    </w:r>
    <w:r w:rsidR="008C1393">
      <w:tab/>
    </w:r>
    <w:r w:rsidR="008C1393">
      <w:rPr>
        <w:color w:val="FFFFFF" w:themeColor="background1"/>
      </w:rPr>
      <w:t>PROJECT:</w:t>
    </w:r>
    <w:r w:rsidR="006172F4">
      <w:rPr>
        <w:color w:val="FFFFFF" w:themeColor="background1"/>
      </w:rPr>
      <w:t xml:space="preserve"> ALUMNI</w:t>
    </w:r>
    <w:r w:rsidR="008C1393">
      <w:rPr>
        <w:color w:val="FFFFFF" w:themeColor="background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0868"/>
    <w:multiLevelType w:val="hybridMultilevel"/>
    <w:tmpl w:val="FFFFFFFF"/>
    <w:lvl w:ilvl="0" w:tplc="786C2F38">
      <w:start w:val="1"/>
      <w:numFmt w:val="bullet"/>
      <w:lvlText w:val=""/>
      <w:lvlJc w:val="left"/>
      <w:pPr>
        <w:ind w:left="720" w:hanging="360"/>
      </w:pPr>
      <w:rPr>
        <w:rFonts w:ascii="Symbol" w:hAnsi="Symbol" w:hint="default"/>
      </w:rPr>
    </w:lvl>
    <w:lvl w:ilvl="1" w:tplc="BFEC7228">
      <w:start w:val="1"/>
      <w:numFmt w:val="bullet"/>
      <w:lvlText w:val="o"/>
      <w:lvlJc w:val="left"/>
      <w:pPr>
        <w:ind w:left="1440" w:hanging="360"/>
      </w:pPr>
      <w:rPr>
        <w:rFonts w:ascii="Courier New" w:hAnsi="Courier New" w:hint="default"/>
      </w:rPr>
    </w:lvl>
    <w:lvl w:ilvl="2" w:tplc="FD5AF3B4">
      <w:start w:val="1"/>
      <w:numFmt w:val="bullet"/>
      <w:lvlText w:val=""/>
      <w:lvlJc w:val="left"/>
      <w:pPr>
        <w:ind w:left="2160" w:hanging="360"/>
      </w:pPr>
      <w:rPr>
        <w:rFonts w:ascii="Wingdings" w:hAnsi="Wingdings" w:hint="default"/>
      </w:rPr>
    </w:lvl>
    <w:lvl w:ilvl="3" w:tplc="000C4528">
      <w:start w:val="1"/>
      <w:numFmt w:val="bullet"/>
      <w:lvlText w:val=""/>
      <w:lvlJc w:val="left"/>
      <w:pPr>
        <w:ind w:left="2880" w:hanging="360"/>
      </w:pPr>
      <w:rPr>
        <w:rFonts w:ascii="Symbol" w:hAnsi="Symbol" w:hint="default"/>
      </w:rPr>
    </w:lvl>
    <w:lvl w:ilvl="4" w:tplc="A68A7446">
      <w:start w:val="1"/>
      <w:numFmt w:val="bullet"/>
      <w:lvlText w:val="o"/>
      <w:lvlJc w:val="left"/>
      <w:pPr>
        <w:ind w:left="3600" w:hanging="360"/>
      </w:pPr>
      <w:rPr>
        <w:rFonts w:ascii="Courier New" w:hAnsi="Courier New" w:hint="default"/>
      </w:rPr>
    </w:lvl>
    <w:lvl w:ilvl="5" w:tplc="15A49ACC">
      <w:start w:val="1"/>
      <w:numFmt w:val="bullet"/>
      <w:lvlText w:val=""/>
      <w:lvlJc w:val="left"/>
      <w:pPr>
        <w:ind w:left="4320" w:hanging="360"/>
      </w:pPr>
      <w:rPr>
        <w:rFonts w:ascii="Wingdings" w:hAnsi="Wingdings" w:hint="default"/>
      </w:rPr>
    </w:lvl>
    <w:lvl w:ilvl="6" w:tplc="F32CA8DC">
      <w:start w:val="1"/>
      <w:numFmt w:val="bullet"/>
      <w:lvlText w:val=""/>
      <w:lvlJc w:val="left"/>
      <w:pPr>
        <w:ind w:left="5040" w:hanging="360"/>
      </w:pPr>
      <w:rPr>
        <w:rFonts w:ascii="Symbol" w:hAnsi="Symbol" w:hint="default"/>
      </w:rPr>
    </w:lvl>
    <w:lvl w:ilvl="7" w:tplc="6A524D7A">
      <w:start w:val="1"/>
      <w:numFmt w:val="bullet"/>
      <w:lvlText w:val="o"/>
      <w:lvlJc w:val="left"/>
      <w:pPr>
        <w:ind w:left="5760" w:hanging="360"/>
      </w:pPr>
      <w:rPr>
        <w:rFonts w:ascii="Courier New" w:hAnsi="Courier New" w:hint="default"/>
      </w:rPr>
    </w:lvl>
    <w:lvl w:ilvl="8" w:tplc="9242678A">
      <w:start w:val="1"/>
      <w:numFmt w:val="bullet"/>
      <w:lvlText w:val=""/>
      <w:lvlJc w:val="left"/>
      <w:pPr>
        <w:ind w:left="6480" w:hanging="360"/>
      </w:pPr>
      <w:rPr>
        <w:rFonts w:ascii="Wingdings" w:hAnsi="Wingdings" w:hint="default"/>
      </w:rPr>
    </w:lvl>
  </w:abstractNum>
  <w:abstractNum w:abstractNumId="1" w15:restartNumberingAfterBreak="0">
    <w:nsid w:val="16BF409F"/>
    <w:multiLevelType w:val="hybridMultilevel"/>
    <w:tmpl w:val="FFFFFFFF"/>
    <w:lvl w:ilvl="0" w:tplc="B06A5868">
      <w:start w:val="1"/>
      <w:numFmt w:val="bullet"/>
      <w:lvlText w:val=""/>
      <w:lvlJc w:val="left"/>
      <w:pPr>
        <w:ind w:left="720" w:hanging="360"/>
      </w:pPr>
      <w:rPr>
        <w:rFonts w:ascii="Symbol" w:hAnsi="Symbol" w:hint="default"/>
      </w:rPr>
    </w:lvl>
    <w:lvl w:ilvl="1" w:tplc="292C0130">
      <w:start w:val="1"/>
      <w:numFmt w:val="bullet"/>
      <w:lvlText w:val="o"/>
      <w:lvlJc w:val="left"/>
      <w:pPr>
        <w:ind w:left="1440" w:hanging="360"/>
      </w:pPr>
      <w:rPr>
        <w:rFonts w:ascii="Courier New" w:hAnsi="Courier New" w:hint="default"/>
      </w:rPr>
    </w:lvl>
    <w:lvl w:ilvl="2" w:tplc="0D8AE5C2">
      <w:start w:val="1"/>
      <w:numFmt w:val="bullet"/>
      <w:lvlText w:val=""/>
      <w:lvlJc w:val="left"/>
      <w:pPr>
        <w:ind w:left="2160" w:hanging="360"/>
      </w:pPr>
      <w:rPr>
        <w:rFonts w:ascii="Wingdings" w:hAnsi="Wingdings" w:hint="default"/>
      </w:rPr>
    </w:lvl>
    <w:lvl w:ilvl="3" w:tplc="F89E8C22">
      <w:start w:val="1"/>
      <w:numFmt w:val="bullet"/>
      <w:lvlText w:val=""/>
      <w:lvlJc w:val="left"/>
      <w:pPr>
        <w:ind w:left="2880" w:hanging="360"/>
      </w:pPr>
      <w:rPr>
        <w:rFonts w:ascii="Symbol" w:hAnsi="Symbol" w:hint="default"/>
      </w:rPr>
    </w:lvl>
    <w:lvl w:ilvl="4" w:tplc="94DC2172">
      <w:start w:val="1"/>
      <w:numFmt w:val="bullet"/>
      <w:lvlText w:val="o"/>
      <w:lvlJc w:val="left"/>
      <w:pPr>
        <w:ind w:left="3600" w:hanging="360"/>
      </w:pPr>
      <w:rPr>
        <w:rFonts w:ascii="Courier New" w:hAnsi="Courier New" w:hint="default"/>
      </w:rPr>
    </w:lvl>
    <w:lvl w:ilvl="5" w:tplc="8144B0B4">
      <w:start w:val="1"/>
      <w:numFmt w:val="bullet"/>
      <w:lvlText w:val=""/>
      <w:lvlJc w:val="left"/>
      <w:pPr>
        <w:ind w:left="4320" w:hanging="360"/>
      </w:pPr>
      <w:rPr>
        <w:rFonts w:ascii="Wingdings" w:hAnsi="Wingdings" w:hint="default"/>
      </w:rPr>
    </w:lvl>
    <w:lvl w:ilvl="6" w:tplc="951A84EC">
      <w:start w:val="1"/>
      <w:numFmt w:val="bullet"/>
      <w:lvlText w:val=""/>
      <w:lvlJc w:val="left"/>
      <w:pPr>
        <w:ind w:left="5040" w:hanging="360"/>
      </w:pPr>
      <w:rPr>
        <w:rFonts w:ascii="Symbol" w:hAnsi="Symbol" w:hint="default"/>
      </w:rPr>
    </w:lvl>
    <w:lvl w:ilvl="7" w:tplc="B5F4EDC0">
      <w:start w:val="1"/>
      <w:numFmt w:val="bullet"/>
      <w:lvlText w:val="o"/>
      <w:lvlJc w:val="left"/>
      <w:pPr>
        <w:ind w:left="5760" w:hanging="360"/>
      </w:pPr>
      <w:rPr>
        <w:rFonts w:ascii="Courier New" w:hAnsi="Courier New" w:hint="default"/>
      </w:rPr>
    </w:lvl>
    <w:lvl w:ilvl="8" w:tplc="761A57DA">
      <w:start w:val="1"/>
      <w:numFmt w:val="bullet"/>
      <w:lvlText w:val=""/>
      <w:lvlJc w:val="left"/>
      <w:pPr>
        <w:ind w:left="6480" w:hanging="360"/>
      </w:pPr>
      <w:rPr>
        <w:rFonts w:ascii="Wingdings" w:hAnsi="Wingdings" w:hint="default"/>
      </w:rPr>
    </w:lvl>
  </w:abstractNum>
  <w:abstractNum w:abstractNumId="2" w15:restartNumberingAfterBreak="0">
    <w:nsid w:val="17665E4C"/>
    <w:multiLevelType w:val="hybridMultilevel"/>
    <w:tmpl w:val="5E04595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566607D"/>
    <w:multiLevelType w:val="hybridMultilevel"/>
    <w:tmpl w:val="FFFFFFFF"/>
    <w:lvl w:ilvl="0" w:tplc="BC48A4A6">
      <w:start w:val="1"/>
      <w:numFmt w:val="bullet"/>
      <w:lvlText w:val=""/>
      <w:lvlJc w:val="left"/>
      <w:pPr>
        <w:ind w:left="720" w:hanging="360"/>
      </w:pPr>
      <w:rPr>
        <w:rFonts w:ascii="Symbol" w:hAnsi="Symbol" w:hint="default"/>
      </w:rPr>
    </w:lvl>
    <w:lvl w:ilvl="1" w:tplc="F45AD666">
      <w:start w:val="1"/>
      <w:numFmt w:val="bullet"/>
      <w:lvlText w:val="o"/>
      <w:lvlJc w:val="left"/>
      <w:pPr>
        <w:ind w:left="1440" w:hanging="360"/>
      </w:pPr>
      <w:rPr>
        <w:rFonts w:ascii="Courier New" w:hAnsi="Courier New" w:hint="default"/>
      </w:rPr>
    </w:lvl>
    <w:lvl w:ilvl="2" w:tplc="85C8B35A">
      <w:start w:val="1"/>
      <w:numFmt w:val="bullet"/>
      <w:lvlText w:val=""/>
      <w:lvlJc w:val="left"/>
      <w:pPr>
        <w:ind w:left="2160" w:hanging="360"/>
      </w:pPr>
      <w:rPr>
        <w:rFonts w:ascii="Wingdings" w:hAnsi="Wingdings" w:hint="default"/>
      </w:rPr>
    </w:lvl>
    <w:lvl w:ilvl="3" w:tplc="0E30900E">
      <w:start w:val="1"/>
      <w:numFmt w:val="bullet"/>
      <w:lvlText w:val=""/>
      <w:lvlJc w:val="left"/>
      <w:pPr>
        <w:ind w:left="2880" w:hanging="360"/>
      </w:pPr>
      <w:rPr>
        <w:rFonts w:ascii="Symbol" w:hAnsi="Symbol" w:hint="default"/>
      </w:rPr>
    </w:lvl>
    <w:lvl w:ilvl="4" w:tplc="CEBCB99A">
      <w:start w:val="1"/>
      <w:numFmt w:val="bullet"/>
      <w:lvlText w:val="o"/>
      <w:lvlJc w:val="left"/>
      <w:pPr>
        <w:ind w:left="3600" w:hanging="360"/>
      </w:pPr>
      <w:rPr>
        <w:rFonts w:ascii="Courier New" w:hAnsi="Courier New" w:hint="default"/>
      </w:rPr>
    </w:lvl>
    <w:lvl w:ilvl="5" w:tplc="FF7271FE">
      <w:start w:val="1"/>
      <w:numFmt w:val="bullet"/>
      <w:lvlText w:val=""/>
      <w:lvlJc w:val="left"/>
      <w:pPr>
        <w:ind w:left="4320" w:hanging="360"/>
      </w:pPr>
      <w:rPr>
        <w:rFonts w:ascii="Wingdings" w:hAnsi="Wingdings" w:hint="default"/>
      </w:rPr>
    </w:lvl>
    <w:lvl w:ilvl="6" w:tplc="A3B4C8C0">
      <w:start w:val="1"/>
      <w:numFmt w:val="bullet"/>
      <w:lvlText w:val=""/>
      <w:lvlJc w:val="left"/>
      <w:pPr>
        <w:ind w:left="5040" w:hanging="360"/>
      </w:pPr>
      <w:rPr>
        <w:rFonts w:ascii="Symbol" w:hAnsi="Symbol" w:hint="default"/>
      </w:rPr>
    </w:lvl>
    <w:lvl w:ilvl="7" w:tplc="148470E0">
      <w:start w:val="1"/>
      <w:numFmt w:val="bullet"/>
      <w:lvlText w:val="o"/>
      <w:lvlJc w:val="left"/>
      <w:pPr>
        <w:ind w:left="5760" w:hanging="360"/>
      </w:pPr>
      <w:rPr>
        <w:rFonts w:ascii="Courier New" w:hAnsi="Courier New" w:hint="default"/>
      </w:rPr>
    </w:lvl>
    <w:lvl w:ilvl="8" w:tplc="9C62DFC4">
      <w:start w:val="1"/>
      <w:numFmt w:val="bullet"/>
      <w:lvlText w:val=""/>
      <w:lvlJc w:val="left"/>
      <w:pPr>
        <w:ind w:left="6480" w:hanging="360"/>
      </w:pPr>
      <w:rPr>
        <w:rFonts w:ascii="Wingdings" w:hAnsi="Wingdings" w:hint="default"/>
      </w:rPr>
    </w:lvl>
  </w:abstractNum>
  <w:abstractNum w:abstractNumId="4" w15:restartNumberingAfterBreak="0">
    <w:nsid w:val="29136B71"/>
    <w:multiLevelType w:val="hybridMultilevel"/>
    <w:tmpl w:val="FFFFFFFF"/>
    <w:lvl w:ilvl="0" w:tplc="2CEE079A">
      <w:start w:val="1"/>
      <w:numFmt w:val="bullet"/>
      <w:lvlText w:val=""/>
      <w:lvlJc w:val="left"/>
      <w:pPr>
        <w:ind w:left="720" w:hanging="360"/>
      </w:pPr>
      <w:rPr>
        <w:rFonts w:ascii="Symbol" w:hAnsi="Symbol" w:hint="default"/>
      </w:rPr>
    </w:lvl>
    <w:lvl w:ilvl="1" w:tplc="1AF69B16">
      <w:start w:val="1"/>
      <w:numFmt w:val="bullet"/>
      <w:lvlText w:val="o"/>
      <w:lvlJc w:val="left"/>
      <w:pPr>
        <w:ind w:left="1440" w:hanging="360"/>
      </w:pPr>
      <w:rPr>
        <w:rFonts w:ascii="Courier New" w:hAnsi="Courier New" w:hint="default"/>
      </w:rPr>
    </w:lvl>
    <w:lvl w:ilvl="2" w:tplc="497EC902">
      <w:start w:val="1"/>
      <w:numFmt w:val="bullet"/>
      <w:lvlText w:val=""/>
      <w:lvlJc w:val="left"/>
      <w:pPr>
        <w:ind w:left="2160" w:hanging="360"/>
      </w:pPr>
      <w:rPr>
        <w:rFonts w:ascii="Wingdings" w:hAnsi="Wingdings" w:hint="default"/>
      </w:rPr>
    </w:lvl>
    <w:lvl w:ilvl="3" w:tplc="F59E440C">
      <w:start w:val="1"/>
      <w:numFmt w:val="bullet"/>
      <w:lvlText w:val=""/>
      <w:lvlJc w:val="left"/>
      <w:pPr>
        <w:ind w:left="2880" w:hanging="360"/>
      </w:pPr>
      <w:rPr>
        <w:rFonts w:ascii="Symbol" w:hAnsi="Symbol" w:hint="default"/>
      </w:rPr>
    </w:lvl>
    <w:lvl w:ilvl="4" w:tplc="FD843AD4">
      <w:start w:val="1"/>
      <w:numFmt w:val="bullet"/>
      <w:lvlText w:val="o"/>
      <w:lvlJc w:val="left"/>
      <w:pPr>
        <w:ind w:left="3600" w:hanging="360"/>
      </w:pPr>
      <w:rPr>
        <w:rFonts w:ascii="Courier New" w:hAnsi="Courier New" w:hint="default"/>
      </w:rPr>
    </w:lvl>
    <w:lvl w:ilvl="5" w:tplc="2434317A">
      <w:start w:val="1"/>
      <w:numFmt w:val="bullet"/>
      <w:lvlText w:val=""/>
      <w:lvlJc w:val="left"/>
      <w:pPr>
        <w:ind w:left="4320" w:hanging="360"/>
      </w:pPr>
      <w:rPr>
        <w:rFonts w:ascii="Wingdings" w:hAnsi="Wingdings" w:hint="default"/>
      </w:rPr>
    </w:lvl>
    <w:lvl w:ilvl="6" w:tplc="7DBC21DC">
      <w:start w:val="1"/>
      <w:numFmt w:val="bullet"/>
      <w:lvlText w:val=""/>
      <w:lvlJc w:val="left"/>
      <w:pPr>
        <w:ind w:left="5040" w:hanging="360"/>
      </w:pPr>
      <w:rPr>
        <w:rFonts w:ascii="Symbol" w:hAnsi="Symbol" w:hint="default"/>
      </w:rPr>
    </w:lvl>
    <w:lvl w:ilvl="7" w:tplc="785A7D48">
      <w:start w:val="1"/>
      <w:numFmt w:val="bullet"/>
      <w:lvlText w:val="o"/>
      <w:lvlJc w:val="left"/>
      <w:pPr>
        <w:ind w:left="5760" w:hanging="360"/>
      </w:pPr>
      <w:rPr>
        <w:rFonts w:ascii="Courier New" w:hAnsi="Courier New" w:hint="default"/>
      </w:rPr>
    </w:lvl>
    <w:lvl w:ilvl="8" w:tplc="BBC2AAAA">
      <w:start w:val="1"/>
      <w:numFmt w:val="bullet"/>
      <w:lvlText w:val=""/>
      <w:lvlJc w:val="left"/>
      <w:pPr>
        <w:ind w:left="6480" w:hanging="360"/>
      </w:pPr>
      <w:rPr>
        <w:rFonts w:ascii="Wingdings" w:hAnsi="Wingdings" w:hint="default"/>
      </w:rPr>
    </w:lvl>
  </w:abstractNum>
  <w:abstractNum w:abstractNumId="5" w15:restartNumberingAfterBreak="0">
    <w:nsid w:val="2A16400C"/>
    <w:multiLevelType w:val="hybridMultilevel"/>
    <w:tmpl w:val="FFFFFFFF"/>
    <w:lvl w:ilvl="0" w:tplc="76028E76">
      <w:start w:val="1"/>
      <w:numFmt w:val="bullet"/>
      <w:lvlText w:val=""/>
      <w:lvlJc w:val="left"/>
      <w:pPr>
        <w:ind w:left="720" w:hanging="360"/>
      </w:pPr>
      <w:rPr>
        <w:rFonts w:ascii="Symbol" w:hAnsi="Symbol" w:hint="default"/>
      </w:rPr>
    </w:lvl>
    <w:lvl w:ilvl="1" w:tplc="BD9CB89A">
      <w:start w:val="1"/>
      <w:numFmt w:val="bullet"/>
      <w:lvlText w:val="o"/>
      <w:lvlJc w:val="left"/>
      <w:pPr>
        <w:ind w:left="1440" w:hanging="360"/>
      </w:pPr>
      <w:rPr>
        <w:rFonts w:ascii="Courier New" w:hAnsi="Courier New" w:hint="default"/>
      </w:rPr>
    </w:lvl>
    <w:lvl w:ilvl="2" w:tplc="5DDC3262">
      <w:start w:val="1"/>
      <w:numFmt w:val="bullet"/>
      <w:lvlText w:val=""/>
      <w:lvlJc w:val="left"/>
      <w:pPr>
        <w:ind w:left="2160" w:hanging="360"/>
      </w:pPr>
      <w:rPr>
        <w:rFonts w:ascii="Wingdings" w:hAnsi="Wingdings" w:hint="default"/>
      </w:rPr>
    </w:lvl>
    <w:lvl w:ilvl="3" w:tplc="30E04AFA">
      <w:start w:val="1"/>
      <w:numFmt w:val="bullet"/>
      <w:lvlText w:val=""/>
      <w:lvlJc w:val="left"/>
      <w:pPr>
        <w:ind w:left="2880" w:hanging="360"/>
      </w:pPr>
      <w:rPr>
        <w:rFonts w:ascii="Symbol" w:hAnsi="Symbol" w:hint="default"/>
      </w:rPr>
    </w:lvl>
    <w:lvl w:ilvl="4" w:tplc="C6624924">
      <w:start w:val="1"/>
      <w:numFmt w:val="bullet"/>
      <w:lvlText w:val="o"/>
      <w:lvlJc w:val="left"/>
      <w:pPr>
        <w:ind w:left="3600" w:hanging="360"/>
      </w:pPr>
      <w:rPr>
        <w:rFonts w:ascii="Courier New" w:hAnsi="Courier New" w:hint="default"/>
      </w:rPr>
    </w:lvl>
    <w:lvl w:ilvl="5" w:tplc="6D4C69AC">
      <w:start w:val="1"/>
      <w:numFmt w:val="bullet"/>
      <w:lvlText w:val=""/>
      <w:lvlJc w:val="left"/>
      <w:pPr>
        <w:ind w:left="4320" w:hanging="360"/>
      </w:pPr>
      <w:rPr>
        <w:rFonts w:ascii="Wingdings" w:hAnsi="Wingdings" w:hint="default"/>
      </w:rPr>
    </w:lvl>
    <w:lvl w:ilvl="6" w:tplc="576AEF0C">
      <w:start w:val="1"/>
      <w:numFmt w:val="bullet"/>
      <w:lvlText w:val=""/>
      <w:lvlJc w:val="left"/>
      <w:pPr>
        <w:ind w:left="5040" w:hanging="360"/>
      </w:pPr>
      <w:rPr>
        <w:rFonts w:ascii="Symbol" w:hAnsi="Symbol" w:hint="default"/>
      </w:rPr>
    </w:lvl>
    <w:lvl w:ilvl="7" w:tplc="4BD48CCA">
      <w:start w:val="1"/>
      <w:numFmt w:val="bullet"/>
      <w:lvlText w:val="o"/>
      <w:lvlJc w:val="left"/>
      <w:pPr>
        <w:ind w:left="5760" w:hanging="360"/>
      </w:pPr>
      <w:rPr>
        <w:rFonts w:ascii="Courier New" w:hAnsi="Courier New" w:hint="default"/>
      </w:rPr>
    </w:lvl>
    <w:lvl w:ilvl="8" w:tplc="BD060632">
      <w:start w:val="1"/>
      <w:numFmt w:val="bullet"/>
      <w:lvlText w:val=""/>
      <w:lvlJc w:val="left"/>
      <w:pPr>
        <w:ind w:left="6480" w:hanging="360"/>
      </w:pPr>
      <w:rPr>
        <w:rFonts w:ascii="Wingdings" w:hAnsi="Wingdings" w:hint="default"/>
      </w:rPr>
    </w:lvl>
  </w:abstractNum>
  <w:abstractNum w:abstractNumId="6" w15:restartNumberingAfterBreak="0">
    <w:nsid w:val="494066F9"/>
    <w:multiLevelType w:val="hybridMultilevel"/>
    <w:tmpl w:val="5FD60D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9BD1F52"/>
    <w:multiLevelType w:val="hybridMultilevel"/>
    <w:tmpl w:val="FFFFFFFF"/>
    <w:lvl w:ilvl="0" w:tplc="71B0EE50">
      <w:start w:val="1"/>
      <w:numFmt w:val="bullet"/>
      <w:lvlText w:val=""/>
      <w:lvlJc w:val="left"/>
      <w:pPr>
        <w:ind w:left="720" w:hanging="360"/>
      </w:pPr>
      <w:rPr>
        <w:rFonts w:ascii="Symbol" w:hAnsi="Symbol" w:hint="default"/>
      </w:rPr>
    </w:lvl>
    <w:lvl w:ilvl="1" w:tplc="0BE46D82">
      <w:start w:val="1"/>
      <w:numFmt w:val="bullet"/>
      <w:lvlText w:val="o"/>
      <w:lvlJc w:val="left"/>
      <w:pPr>
        <w:ind w:left="1440" w:hanging="360"/>
      </w:pPr>
      <w:rPr>
        <w:rFonts w:ascii="Courier New" w:hAnsi="Courier New" w:hint="default"/>
      </w:rPr>
    </w:lvl>
    <w:lvl w:ilvl="2" w:tplc="AC7C9D70">
      <w:start w:val="1"/>
      <w:numFmt w:val="bullet"/>
      <w:lvlText w:val=""/>
      <w:lvlJc w:val="left"/>
      <w:pPr>
        <w:ind w:left="2160" w:hanging="360"/>
      </w:pPr>
      <w:rPr>
        <w:rFonts w:ascii="Wingdings" w:hAnsi="Wingdings" w:hint="default"/>
      </w:rPr>
    </w:lvl>
    <w:lvl w:ilvl="3" w:tplc="728A8EEA">
      <w:start w:val="1"/>
      <w:numFmt w:val="bullet"/>
      <w:lvlText w:val=""/>
      <w:lvlJc w:val="left"/>
      <w:pPr>
        <w:ind w:left="2880" w:hanging="360"/>
      </w:pPr>
      <w:rPr>
        <w:rFonts w:ascii="Symbol" w:hAnsi="Symbol" w:hint="default"/>
      </w:rPr>
    </w:lvl>
    <w:lvl w:ilvl="4" w:tplc="2C587A40">
      <w:start w:val="1"/>
      <w:numFmt w:val="bullet"/>
      <w:lvlText w:val="o"/>
      <w:lvlJc w:val="left"/>
      <w:pPr>
        <w:ind w:left="3600" w:hanging="360"/>
      </w:pPr>
      <w:rPr>
        <w:rFonts w:ascii="Courier New" w:hAnsi="Courier New" w:hint="default"/>
      </w:rPr>
    </w:lvl>
    <w:lvl w:ilvl="5" w:tplc="512A5112">
      <w:start w:val="1"/>
      <w:numFmt w:val="bullet"/>
      <w:lvlText w:val=""/>
      <w:lvlJc w:val="left"/>
      <w:pPr>
        <w:ind w:left="4320" w:hanging="360"/>
      </w:pPr>
      <w:rPr>
        <w:rFonts w:ascii="Wingdings" w:hAnsi="Wingdings" w:hint="default"/>
      </w:rPr>
    </w:lvl>
    <w:lvl w:ilvl="6" w:tplc="94A27A1A">
      <w:start w:val="1"/>
      <w:numFmt w:val="bullet"/>
      <w:lvlText w:val=""/>
      <w:lvlJc w:val="left"/>
      <w:pPr>
        <w:ind w:left="5040" w:hanging="360"/>
      </w:pPr>
      <w:rPr>
        <w:rFonts w:ascii="Symbol" w:hAnsi="Symbol" w:hint="default"/>
      </w:rPr>
    </w:lvl>
    <w:lvl w:ilvl="7" w:tplc="A73C24AA">
      <w:start w:val="1"/>
      <w:numFmt w:val="bullet"/>
      <w:lvlText w:val="o"/>
      <w:lvlJc w:val="left"/>
      <w:pPr>
        <w:ind w:left="5760" w:hanging="360"/>
      </w:pPr>
      <w:rPr>
        <w:rFonts w:ascii="Courier New" w:hAnsi="Courier New" w:hint="default"/>
      </w:rPr>
    </w:lvl>
    <w:lvl w:ilvl="8" w:tplc="D0D29926">
      <w:start w:val="1"/>
      <w:numFmt w:val="bullet"/>
      <w:lvlText w:val=""/>
      <w:lvlJc w:val="left"/>
      <w:pPr>
        <w:ind w:left="6480" w:hanging="360"/>
      </w:pPr>
      <w:rPr>
        <w:rFonts w:ascii="Wingdings" w:hAnsi="Wingdings" w:hint="default"/>
      </w:rPr>
    </w:lvl>
  </w:abstractNum>
  <w:abstractNum w:abstractNumId="8" w15:restartNumberingAfterBreak="0">
    <w:nsid w:val="4FAE7CEC"/>
    <w:multiLevelType w:val="hybridMultilevel"/>
    <w:tmpl w:val="78F0EB1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3163204"/>
    <w:multiLevelType w:val="hybridMultilevel"/>
    <w:tmpl w:val="FFFFFFFF"/>
    <w:lvl w:ilvl="0" w:tplc="DCC06ADE">
      <w:start w:val="1"/>
      <w:numFmt w:val="bullet"/>
      <w:lvlText w:val=""/>
      <w:lvlJc w:val="left"/>
      <w:pPr>
        <w:ind w:left="720" w:hanging="360"/>
      </w:pPr>
      <w:rPr>
        <w:rFonts w:ascii="Symbol" w:hAnsi="Symbol" w:hint="default"/>
      </w:rPr>
    </w:lvl>
    <w:lvl w:ilvl="1" w:tplc="4EF46F04">
      <w:start w:val="1"/>
      <w:numFmt w:val="bullet"/>
      <w:lvlText w:val="o"/>
      <w:lvlJc w:val="left"/>
      <w:pPr>
        <w:ind w:left="1440" w:hanging="360"/>
      </w:pPr>
      <w:rPr>
        <w:rFonts w:ascii="Courier New" w:hAnsi="Courier New" w:hint="default"/>
      </w:rPr>
    </w:lvl>
    <w:lvl w:ilvl="2" w:tplc="4FC46FBE">
      <w:start w:val="1"/>
      <w:numFmt w:val="bullet"/>
      <w:lvlText w:val=""/>
      <w:lvlJc w:val="left"/>
      <w:pPr>
        <w:ind w:left="2160" w:hanging="360"/>
      </w:pPr>
      <w:rPr>
        <w:rFonts w:ascii="Wingdings" w:hAnsi="Wingdings" w:hint="default"/>
      </w:rPr>
    </w:lvl>
    <w:lvl w:ilvl="3" w:tplc="46766FD4">
      <w:start w:val="1"/>
      <w:numFmt w:val="bullet"/>
      <w:lvlText w:val=""/>
      <w:lvlJc w:val="left"/>
      <w:pPr>
        <w:ind w:left="2880" w:hanging="360"/>
      </w:pPr>
      <w:rPr>
        <w:rFonts w:ascii="Symbol" w:hAnsi="Symbol" w:hint="default"/>
      </w:rPr>
    </w:lvl>
    <w:lvl w:ilvl="4" w:tplc="95A8D4D2">
      <w:start w:val="1"/>
      <w:numFmt w:val="bullet"/>
      <w:lvlText w:val="o"/>
      <w:lvlJc w:val="left"/>
      <w:pPr>
        <w:ind w:left="3600" w:hanging="360"/>
      </w:pPr>
      <w:rPr>
        <w:rFonts w:ascii="Courier New" w:hAnsi="Courier New" w:hint="default"/>
      </w:rPr>
    </w:lvl>
    <w:lvl w:ilvl="5" w:tplc="F440F1F8">
      <w:start w:val="1"/>
      <w:numFmt w:val="bullet"/>
      <w:lvlText w:val=""/>
      <w:lvlJc w:val="left"/>
      <w:pPr>
        <w:ind w:left="4320" w:hanging="360"/>
      </w:pPr>
      <w:rPr>
        <w:rFonts w:ascii="Wingdings" w:hAnsi="Wingdings" w:hint="default"/>
      </w:rPr>
    </w:lvl>
    <w:lvl w:ilvl="6" w:tplc="53263F80">
      <w:start w:val="1"/>
      <w:numFmt w:val="bullet"/>
      <w:lvlText w:val=""/>
      <w:lvlJc w:val="left"/>
      <w:pPr>
        <w:ind w:left="5040" w:hanging="360"/>
      </w:pPr>
      <w:rPr>
        <w:rFonts w:ascii="Symbol" w:hAnsi="Symbol" w:hint="default"/>
      </w:rPr>
    </w:lvl>
    <w:lvl w:ilvl="7" w:tplc="83860DD0">
      <w:start w:val="1"/>
      <w:numFmt w:val="bullet"/>
      <w:lvlText w:val="o"/>
      <w:lvlJc w:val="left"/>
      <w:pPr>
        <w:ind w:left="5760" w:hanging="360"/>
      </w:pPr>
      <w:rPr>
        <w:rFonts w:ascii="Courier New" w:hAnsi="Courier New" w:hint="default"/>
      </w:rPr>
    </w:lvl>
    <w:lvl w:ilvl="8" w:tplc="5CE2D976">
      <w:start w:val="1"/>
      <w:numFmt w:val="bullet"/>
      <w:lvlText w:val=""/>
      <w:lvlJc w:val="left"/>
      <w:pPr>
        <w:ind w:left="6480" w:hanging="360"/>
      </w:pPr>
      <w:rPr>
        <w:rFonts w:ascii="Wingdings" w:hAnsi="Wingdings" w:hint="default"/>
      </w:rPr>
    </w:lvl>
  </w:abstractNum>
  <w:abstractNum w:abstractNumId="10" w15:restartNumberingAfterBreak="0">
    <w:nsid w:val="6F6724A4"/>
    <w:multiLevelType w:val="hybridMultilevel"/>
    <w:tmpl w:val="FFFFFFFF"/>
    <w:lvl w:ilvl="0" w:tplc="D7ECFB0E">
      <w:start w:val="1"/>
      <w:numFmt w:val="bullet"/>
      <w:lvlText w:val=""/>
      <w:lvlJc w:val="left"/>
      <w:pPr>
        <w:ind w:left="720" w:hanging="360"/>
      </w:pPr>
      <w:rPr>
        <w:rFonts w:ascii="Symbol" w:hAnsi="Symbol" w:hint="default"/>
      </w:rPr>
    </w:lvl>
    <w:lvl w:ilvl="1" w:tplc="D5C6B2DC">
      <w:start w:val="1"/>
      <w:numFmt w:val="bullet"/>
      <w:lvlText w:val="o"/>
      <w:lvlJc w:val="left"/>
      <w:pPr>
        <w:ind w:left="1440" w:hanging="360"/>
      </w:pPr>
      <w:rPr>
        <w:rFonts w:ascii="Courier New" w:hAnsi="Courier New" w:hint="default"/>
      </w:rPr>
    </w:lvl>
    <w:lvl w:ilvl="2" w:tplc="48544FE4">
      <w:start w:val="1"/>
      <w:numFmt w:val="bullet"/>
      <w:lvlText w:val=""/>
      <w:lvlJc w:val="left"/>
      <w:pPr>
        <w:ind w:left="2160" w:hanging="360"/>
      </w:pPr>
      <w:rPr>
        <w:rFonts w:ascii="Wingdings" w:hAnsi="Wingdings" w:hint="default"/>
      </w:rPr>
    </w:lvl>
    <w:lvl w:ilvl="3" w:tplc="5734BC4C">
      <w:start w:val="1"/>
      <w:numFmt w:val="bullet"/>
      <w:lvlText w:val=""/>
      <w:lvlJc w:val="left"/>
      <w:pPr>
        <w:ind w:left="2880" w:hanging="360"/>
      </w:pPr>
      <w:rPr>
        <w:rFonts w:ascii="Symbol" w:hAnsi="Symbol" w:hint="default"/>
      </w:rPr>
    </w:lvl>
    <w:lvl w:ilvl="4" w:tplc="5FB885AC">
      <w:start w:val="1"/>
      <w:numFmt w:val="bullet"/>
      <w:lvlText w:val="o"/>
      <w:lvlJc w:val="left"/>
      <w:pPr>
        <w:ind w:left="3600" w:hanging="360"/>
      </w:pPr>
      <w:rPr>
        <w:rFonts w:ascii="Courier New" w:hAnsi="Courier New" w:hint="default"/>
      </w:rPr>
    </w:lvl>
    <w:lvl w:ilvl="5" w:tplc="BC7699A0">
      <w:start w:val="1"/>
      <w:numFmt w:val="bullet"/>
      <w:lvlText w:val=""/>
      <w:lvlJc w:val="left"/>
      <w:pPr>
        <w:ind w:left="4320" w:hanging="360"/>
      </w:pPr>
      <w:rPr>
        <w:rFonts w:ascii="Wingdings" w:hAnsi="Wingdings" w:hint="default"/>
      </w:rPr>
    </w:lvl>
    <w:lvl w:ilvl="6" w:tplc="F99EC20E">
      <w:start w:val="1"/>
      <w:numFmt w:val="bullet"/>
      <w:lvlText w:val=""/>
      <w:lvlJc w:val="left"/>
      <w:pPr>
        <w:ind w:left="5040" w:hanging="360"/>
      </w:pPr>
      <w:rPr>
        <w:rFonts w:ascii="Symbol" w:hAnsi="Symbol" w:hint="default"/>
      </w:rPr>
    </w:lvl>
    <w:lvl w:ilvl="7" w:tplc="264C9F08">
      <w:start w:val="1"/>
      <w:numFmt w:val="bullet"/>
      <w:lvlText w:val="o"/>
      <w:lvlJc w:val="left"/>
      <w:pPr>
        <w:ind w:left="5760" w:hanging="360"/>
      </w:pPr>
      <w:rPr>
        <w:rFonts w:ascii="Courier New" w:hAnsi="Courier New" w:hint="default"/>
      </w:rPr>
    </w:lvl>
    <w:lvl w:ilvl="8" w:tplc="755CBF08">
      <w:start w:val="1"/>
      <w:numFmt w:val="bullet"/>
      <w:lvlText w:val=""/>
      <w:lvlJc w:val="left"/>
      <w:pPr>
        <w:ind w:left="6480" w:hanging="360"/>
      </w:pPr>
      <w:rPr>
        <w:rFonts w:ascii="Wingdings" w:hAnsi="Wingdings" w:hint="default"/>
      </w:rPr>
    </w:lvl>
  </w:abstractNum>
  <w:abstractNum w:abstractNumId="11" w15:restartNumberingAfterBreak="0">
    <w:nsid w:val="7CEA6199"/>
    <w:multiLevelType w:val="hybridMultilevel"/>
    <w:tmpl w:val="FFFFFFFF"/>
    <w:lvl w:ilvl="0" w:tplc="CE2600FC">
      <w:start w:val="1"/>
      <w:numFmt w:val="bullet"/>
      <w:lvlText w:val=""/>
      <w:lvlJc w:val="left"/>
      <w:pPr>
        <w:ind w:left="720" w:hanging="360"/>
      </w:pPr>
      <w:rPr>
        <w:rFonts w:ascii="Symbol" w:hAnsi="Symbol" w:hint="default"/>
      </w:rPr>
    </w:lvl>
    <w:lvl w:ilvl="1" w:tplc="151C40D6">
      <w:start w:val="1"/>
      <w:numFmt w:val="bullet"/>
      <w:lvlText w:val="o"/>
      <w:lvlJc w:val="left"/>
      <w:pPr>
        <w:ind w:left="1440" w:hanging="360"/>
      </w:pPr>
      <w:rPr>
        <w:rFonts w:ascii="Courier New" w:hAnsi="Courier New" w:hint="default"/>
      </w:rPr>
    </w:lvl>
    <w:lvl w:ilvl="2" w:tplc="C090D572">
      <w:start w:val="1"/>
      <w:numFmt w:val="bullet"/>
      <w:lvlText w:val=""/>
      <w:lvlJc w:val="left"/>
      <w:pPr>
        <w:ind w:left="2160" w:hanging="360"/>
      </w:pPr>
      <w:rPr>
        <w:rFonts w:ascii="Wingdings" w:hAnsi="Wingdings" w:hint="default"/>
      </w:rPr>
    </w:lvl>
    <w:lvl w:ilvl="3" w:tplc="2078E38C">
      <w:start w:val="1"/>
      <w:numFmt w:val="bullet"/>
      <w:lvlText w:val=""/>
      <w:lvlJc w:val="left"/>
      <w:pPr>
        <w:ind w:left="2880" w:hanging="360"/>
      </w:pPr>
      <w:rPr>
        <w:rFonts w:ascii="Symbol" w:hAnsi="Symbol" w:hint="default"/>
      </w:rPr>
    </w:lvl>
    <w:lvl w:ilvl="4" w:tplc="FD66B80E">
      <w:start w:val="1"/>
      <w:numFmt w:val="bullet"/>
      <w:lvlText w:val="o"/>
      <w:lvlJc w:val="left"/>
      <w:pPr>
        <w:ind w:left="3600" w:hanging="360"/>
      </w:pPr>
      <w:rPr>
        <w:rFonts w:ascii="Courier New" w:hAnsi="Courier New" w:hint="default"/>
      </w:rPr>
    </w:lvl>
    <w:lvl w:ilvl="5" w:tplc="83AE1C06">
      <w:start w:val="1"/>
      <w:numFmt w:val="bullet"/>
      <w:lvlText w:val=""/>
      <w:lvlJc w:val="left"/>
      <w:pPr>
        <w:ind w:left="4320" w:hanging="360"/>
      </w:pPr>
      <w:rPr>
        <w:rFonts w:ascii="Wingdings" w:hAnsi="Wingdings" w:hint="default"/>
      </w:rPr>
    </w:lvl>
    <w:lvl w:ilvl="6" w:tplc="7ED4F900">
      <w:start w:val="1"/>
      <w:numFmt w:val="bullet"/>
      <w:lvlText w:val=""/>
      <w:lvlJc w:val="left"/>
      <w:pPr>
        <w:ind w:left="5040" w:hanging="360"/>
      </w:pPr>
      <w:rPr>
        <w:rFonts w:ascii="Symbol" w:hAnsi="Symbol" w:hint="default"/>
      </w:rPr>
    </w:lvl>
    <w:lvl w:ilvl="7" w:tplc="2E025F12">
      <w:start w:val="1"/>
      <w:numFmt w:val="bullet"/>
      <w:lvlText w:val="o"/>
      <w:lvlJc w:val="left"/>
      <w:pPr>
        <w:ind w:left="5760" w:hanging="360"/>
      </w:pPr>
      <w:rPr>
        <w:rFonts w:ascii="Courier New" w:hAnsi="Courier New" w:hint="default"/>
      </w:rPr>
    </w:lvl>
    <w:lvl w:ilvl="8" w:tplc="B6743756">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11"/>
  </w:num>
  <w:num w:numId="6">
    <w:abstractNumId w:val="4"/>
  </w:num>
  <w:num w:numId="7">
    <w:abstractNumId w:val="7"/>
  </w:num>
  <w:num w:numId="8">
    <w:abstractNumId w:val="3"/>
  </w:num>
  <w:num w:numId="9">
    <w:abstractNumId w:val="0"/>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55"/>
    <w:rsid w:val="000029C9"/>
    <w:rsid w:val="00005AAB"/>
    <w:rsid w:val="000068E1"/>
    <w:rsid w:val="00011C59"/>
    <w:rsid w:val="000159B7"/>
    <w:rsid w:val="00015C6B"/>
    <w:rsid w:val="000167EB"/>
    <w:rsid w:val="00021148"/>
    <w:rsid w:val="000273C6"/>
    <w:rsid w:val="00027433"/>
    <w:rsid w:val="00041067"/>
    <w:rsid w:val="000438C6"/>
    <w:rsid w:val="000449E0"/>
    <w:rsid w:val="0004531B"/>
    <w:rsid w:val="000509BA"/>
    <w:rsid w:val="000560D0"/>
    <w:rsid w:val="00057D38"/>
    <w:rsid w:val="00061FBF"/>
    <w:rsid w:val="0006260B"/>
    <w:rsid w:val="0006510A"/>
    <w:rsid w:val="00065606"/>
    <w:rsid w:val="00076516"/>
    <w:rsid w:val="000867A1"/>
    <w:rsid w:val="00086D9C"/>
    <w:rsid w:val="00087CD1"/>
    <w:rsid w:val="00091763"/>
    <w:rsid w:val="00092815"/>
    <w:rsid w:val="00094118"/>
    <w:rsid w:val="00094B2C"/>
    <w:rsid w:val="000961D0"/>
    <w:rsid w:val="000A294A"/>
    <w:rsid w:val="000A3180"/>
    <w:rsid w:val="000A6337"/>
    <w:rsid w:val="000B06B2"/>
    <w:rsid w:val="000B1405"/>
    <w:rsid w:val="000B1A0E"/>
    <w:rsid w:val="000B1B37"/>
    <w:rsid w:val="000B2287"/>
    <w:rsid w:val="000B38B0"/>
    <w:rsid w:val="000B4250"/>
    <w:rsid w:val="000B54D8"/>
    <w:rsid w:val="000B67EF"/>
    <w:rsid w:val="000B6A35"/>
    <w:rsid w:val="000B7334"/>
    <w:rsid w:val="000B76B3"/>
    <w:rsid w:val="000C0B3A"/>
    <w:rsid w:val="000C172B"/>
    <w:rsid w:val="000C3AFD"/>
    <w:rsid w:val="000C3DE4"/>
    <w:rsid w:val="000D1B1C"/>
    <w:rsid w:val="000D3183"/>
    <w:rsid w:val="000D532C"/>
    <w:rsid w:val="000E2818"/>
    <w:rsid w:val="000E5A70"/>
    <w:rsid w:val="000F07AB"/>
    <w:rsid w:val="000F2C55"/>
    <w:rsid w:val="000F34D0"/>
    <w:rsid w:val="000F468F"/>
    <w:rsid w:val="000F5C17"/>
    <w:rsid w:val="000F6C13"/>
    <w:rsid w:val="00100028"/>
    <w:rsid w:val="00100C7A"/>
    <w:rsid w:val="00102E91"/>
    <w:rsid w:val="00103FBA"/>
    <w:rsid w:val="0010529F"/>
    <w:rsid w:val="00110E3F"/>
    <w:rsid w:val="00112FC4"/>
    <w:rsid w:val="00113AE6"/>
    <w:rsid w:val="0012037B"/>
    <w:rsid w:val="00122DB2"/>
    <w:rsid w:val="00123D7C"/>
    <w:rsid w:val="00124238"/>
    <w:rsid w:val="0012424A"/>
    <w:rsid w:val="001244F9"/>
    <w:rsid w:val="00125392"/>
    <w:rsid w:val="00125592"/>
    <w:rsid w:val="00125793"/>
    <w:rsid w:val="00130491"/>
    <w:rsid w:val="00131C57"/>
    <w:rsid w:val="00136E70"/>
    <w:rsid w:val="00141E95"/>
    <w:rsid w:val="001463A5"/>
    <w:rsid w:val="001475DE"/>
    <w:rsid w:val="001509B0"/>
    <w:rsid w:val="0015397F"/>
    <w:rsid w:val="00153F0A"/>
    <w:rsid w:val="0015684B"/>
    <w:rsid w:val="00162BD0"/>
    <w:rsid w:val="00175C48"/>
    <w:rsid w:val="00181F43"/>
    <w:rsid w:val="00182693"/>
    <w:rsid w:val="001855FA"/>
    <w:rsid w:val="0018692E"/>
    <w:rsid w:val="00186CDA"/>
    <w:rsid w:val="001909EB"/>
    <w:rsid w:val="00196511"/>
    <w:rsid w:val="001977E7"/>
    <w:rsid w:val="001A17F6"/>
    <w:rsid w:val="001A33F3"/>
    <w:rsid w:val="001A3D0C"/>
    <w:rsid w:val="001A7888"/>
    <w:rsid w:val="001B2FBC"/>
    <w:rsid w:val="001B742E"/>
    <w:rsid w:val="001B750D"/>
    <w:rsid w:val="001C1158"/>
    <w:rsid w:val="001C264E"/>
    <w:rsid w:val="001C2ACA"/>
    <w:rsid w:val="001C316E"/>
    <w:rsid w:val="001C3285"/>
    <w:rsid w:val="001C7708"/>
    <w:rsid w:val="001D484E"/>
    <w:rsid w:val="001E059C"/>
    <w:rsid w:val="001E4426"/>
    <w:rsid w:val="001E4432"/>
    <w:rsid w:val="001E52FB"/>
    <w:rsid w:val="001F0FDB"/>
    <w:rsid w:val="001F50F5"/>
    <w:rsid w:val="001F6D2C"/>
    <w:rsid w:val="001F72FC"/>
    <w:rsid w:val="002028E6"/>
    <w:rsid w:val="00203C23"/>
    <w:rsid w:val="00206B8A"/>
    <w:rsid w:val="00206C89"/>
    <w:rsid w:val="002072E6"/>
    <w:rsid w:val="00207B80"/>
    <w:rsid w:val="00210F3E"/>
    <w:rsid w:val="00211B4E"/>
    <w:rsid w:val="00215C6A"/>
    <w:rsid w:val="0021635E"/>
    <w:rsid w:val="00217FF5"/>
    <w:rsid w:val="002224E6"/>
    <w:rsid w:val="002239D9"/>
    <w:rsid w:val="002240BA"/>
    <w:rsid w:val="0022547F"/>
    <w:rsid w:val="00225CF5"/>
    <w:rsid w:val="0022672C"/>
    <w:rsid w:val="002268D2"/>
    <w:rsid w:val="00231C6D"/>
    <w:rsid w:val="00231E1D"/>
    <w:rsid w:val="002445E5"/>
    <w:rsid w:val="0024477E"/>
    <w:rsid w:val="00246F67"/>
    <w:rsid w:val="00251043"/>
    <w:rsid w:val="00266BB3"/>
    <w:rsid w:val="00272D86"/>
    <w:rsid w:val="0027442F"/>
    <w:rsid w:val="0028298B"/>
    <w:rsid w:val="00282CA2"/>
    <w:rsid w:val="00283DAE"/>
    <w:rsid w:val="002845FF"/>
    <w:rsid w:val="002859D4"/>
    <w:rsid w:val="002942C4"/>
    <w:rsid w:val="00296A7E"/>
    <w:rsid w:val="002A269C"/>
    <w:rsid w:val="002A3E28"/>
    <w:rsid w:val="002A498F"/>
    <w:rsid w:val="002A6692"/>
    <w:rsid w:val="002B0028"/>
    <w:rsid w:val="002B186F"/>
    <w:rsid w:val="002B4470"/>
    <w:rsid w:val="002B49D6"/>
    <w:rsid w:val="002B7116"/>
    <w:rsid w:val="002C35B0"/>
    <w:rsid w:val="002C3E81"/>
    <w:rsid w:val="002C4368"/>
    <w:rsid w:val="002C50BF"/>
    <w:rsid w:val="002C79E5"/>
    <w:rsid w:val="002D0115"/>
    <w:rsid w:val="002D0546"/>
    <w:rsid w:val="002D14DF"/>
    <w:rsid w:val="002D1C90"/>
    <w:rsid w:val="002D2621"/>
    <w:rsid w:val="002E076B"/>
    <w:rsid w:val="002E0E18"/>
    <w:rsid w:val="002E1F7D"/>
    <w:rsid w:val="002E26E7"/>
    <w:rsid w:val="002E3D8F"/>
    <w:rsid w:val="002E5092"/>
    <w:rsid w:val="002E5FEA"/>
    <w:rsid w:val="002F0B5C"/>
    <w:rsid w:val="002F33AF"/>
    <w:rsid w:val="002F5CAB"/>
    <w:rsid w:val="002F77A6"/>
    <w:rsid w:val="002F7B96"/>
    <w:rsid w:val="00300C88"/>
    <w:rsid w:val="00304E80"/>
    <w:rsid w:val="0030565B"/>
    <w:rsid w:val="00310C7D"/>
    <w:rsid w:val="00315E31"/>
    <w:rsid w:val="00320934"/>
    <w:rsid w:val="00321423"/>
    <w:rsid w:val="00321B6E"/>
    <w:rsid w:val="003256D4"/>
    <w:rsid w:val="0032686D"/>
    <w:rsid w:val="00330BCD"/>
    <w:rsid w:val="0033319D"/>
    <w:rsid w:val="00333B3C"/>
    <w:rsid w:val="00336990"/>
    <w:rsid w:val="00341336"/>
    <w:rsid w:val="00343DB8"/>
    <w:rsid w:val="00346F02"/>
    <w:rsid w:val="003470FA"/>
    <w:rsid w:val="00347CFA"/>
    <w:rsid w:val="0035066F"/>
    <w:rsid w:val="003514BB"/>
    <w:rsid w:val="00351A13"/>
    <w:rsid w:val="00357AB0"/>
    <w:rsid w:val="00360551"/>
    <w:rsid w:val="00361000"/>
    <w:rsid w:val="00361151"/>
    <w:rsid w:val="00364512"/>
    <w:rsid w:val="00366905"/>
    <w:rsid w:val="00374630"/>
    <w:rsid w:val="00375D0B"/>
    <w:rsid w:val="00375E3E"/>
    <w:rsid w:val="003766B9"/>
    <w:rsid w:val="00380036"/>
    <w:rsid w:val="003800C3"/>
    <w:rsid w:val="003802A5"/>
    <w:rsid w:val="00380EA1"/>
    <w:rsid w:val="003A13BF"/>
    <w:rsid w:val="003A4AA2"/>
    <w:rsid w:val="003A6962"/>
    <w:rsid w:val="003A7697"/>
    <w:rsid w:val="003B1B5A"/>
    <w:rsid w:val="003B280B"/>
    <w:rsid w:val="003B2C28"/>
    <w:rsid w:val="003B3A1F"/>
    <w:rsid w:val="003B5985"/>
    <w:rsid w:val="003C0EE7"/>
    <w:rsid w:val="003C24F2"/>
    <w:rsid w:val="003C36AE"/>
    <w:rsid w:val="003C47B8"/>
    <w:rsid w:val="003C7C6F"/>
    <w:rsid w:val="003D21E3"/>
    <w:rsid w:val="003D2B91"/>
    <w:rsid w:val="003D343E"/>
    <w:rsid w:val="003D3B38"/>
    <w:rsid w:val="003E0A1D"/>
    <w:rsid w:val="003E1031"/>
    <w:rsid w:val="003E1352"/>
    <w:rsid w:val="003E19DA"/>
    <w:rsid w:val="003E2A1E"/>
    <w:rsid w:val="003E323E"/>
    <w:rsid w:val="003F005E"/>
    <w:rsid w:val="003F2C1A"/>
    <w:rsid w:val="003F3FCB"/>
    <w:rsid w:val="003F7A23"/>
    <w:rsid w:val="003F7CEB"/>
    <w:rsid w:val="0040122B"/>
    <w:rsid w:val="00402481"/>
    <w:rsid w:val="004024E4"/>
    <w:rsid w:val="00403670"/>
    <w:rsid w:val="0040372A"/>
    <w:rsid w:val="00404C91"/>
    <w:rsid w:val="0040610F"/>
    <w:rsid w:val="00407CA1"/>
    <w:rsid w:val="00407F0F"/>
    <w:rsid w:val="00413167"/>
    <w:rsid w:val="0041490C"/>
    <w:rsid w:val="0041587D"/>
    <w:rsid w:val="00415F60"/>
    <w:rsid w:val="00416FE3"/>
    <w:rsid w:val="00417167"/>
    <w:rsid w:val="00420167"/>
    <w:rsid w:val="00422CFC"/>
    <w:rsid w:val="004341FF"/>
    <w:rsid w:val="00437293"/>
    <w:rsid w:val="0043763D"/>
    <w:rsid w:val="004403B0"/>
    <w:rsid w:val="00442604"/>
    <w:rsid w:val="004446C6"/>
    <w:rsid w:val="00445697"/>
    <w:rsid w:val="00445DB0"/>
    <w:rsid w:val="00445DC5"/>
    <w:rsid w:val="00447CAF"/>
    <w:rsid w:val="00447D17"/>
    <w:rsid w:val="00452288"/>
    <w:rsid w:val="004522DC"/>
    <w:rsid w:val="00452745"/>
    <w:rsid w:val="0045778F"/>
    <w:rsid w:val="004610E7"/>
    <w:rsid w:val="0046216D"/>
    <w:rsid w:val="00462778"/>
    <w:rsid w:val="004650CE"/>
    <w:rsid w:val="00466CBB"/>
    <w:rsid w:val="00474A00"/>
    <w:rsid w:val="00476769"/>
    <w:rsid w:val="00477D28"/>
    <w:rsid w:val="00480408"/>
    <w:rsid w:val="004812CD"/>
    <w:rsid w:val="00481940"/>
    <w:rsid w:val="00481FCD"/>
    <w:rsid w:val="00482401"/>
    <w:rsid w:val="004922AD"/>
    <w:rsid w:val="00492303"/>
    <w:rsid w:val="00492F73"/>
    <w:rsid w:val="004976AF"/>
    <w:rsid w:val="004A139D"/>
    <w:rsid w:val="004A72CF"/>
    <w:rsid w:val="004B0690"/>
    <w:rsid w:val="004B3AD3"/>
    <w:rsid w:val="004B58DE"/>
    <w:rsid w:val="004B6FCC"/>
    <w:rsid w:val="004B70BE"/>
    <w:rsid w:val="004D2323"/>
    <w:rsid w:val="004D6E5B"/>
    <w:rsid w:val="004E41C3"/>
    <w:rsid w:val="004E6099"/>
    <w:rsid w:val="004E61D5"/>
    <w:rsid w:val="004E6E5F"/>
    <w:rsid w:val="004F0103"/>
    <w:rsid w:val="004F0DED"/>
    <w:rsid w:val="004F147B"/>
    <w:rsid w:val="004F1AB9"/>
    <w:rsid w:val="004F59C8"/>
    <w:rsid w:val="004F63CB"/>
    <w:rsid w:val="005005D2"/>
    <w:rsid w:val="00503FB0"/>
    <w:rsid w:val="00506AFE"/>
    <w:rsid w:val="00507296"/>
    <w:rsid w:val="00507B54"/>
    <w:rsid w:val="00511B03"/>
    <w:rsid w:val="00513E0E"/>
    <w:rsid w:val="005164AC"/>
    <w:rsid w:val="005204D0"/>
    <w:rsid w:val="0052383C"/>
    <w:rsid w:val="005239CB"/>
    <w:rsid w:val="005308A4"/>
    <w:rsid w:val="00533712"/>
    <w:rsid w:val="00535461"/>
    <w:rsid w:val="00541728"/>
    <w:rsid w:val="00543729"/>
    <w:rsid w:val="00545C21"/>
    <w:rsid w:val="0054756B"/>
    <w:rsid w:val="00550EFC"/>
    <w:rsid w:val="00552F07"/>
    <w:rsid w:val="00553A78"/>
    <w:rsid w:val="005543FA"/>
    <w:rsid w:val="0055485F"/>
    <w:rsid w:val="00555AC7"/>
    <w:rsid w:val="005563A6"/>
    <w:rsid w:val="00557013"/>
    <w:rsid w:val="00557636"/>
    <w:rsid w:val="0056607C"/>
    <w:rsid w:val="00566FEF"/>
    <w:rsid w:val="005714D0"/>
    <w:rsid w:val="00571A44"/>
    <w:rsid w:val="00571BE2"/>
    <w:rsid w:val="0057313C"/>
    <w:rsid w:val="005769C7"/>
    <w:rsid w:val="0058239D"/>
    <w:rsid w:val="00583A20"/>
    <w:rsid w:val="00584F8C"/>
    <w:rsid w:val="00585AA5"/>
    <w:rsid w:val="00592121"/>
    <w:rsid w:val="00592A27"/>
    <w:rsid w:val="00593F32"/>
    <w:rsid w:val="00595F01"/>
    <w:rsid w:val="00597F11"/>
    <w:rsid w:val="005A0FB1"/>
    <w:rsid w:val="005A16EA"/>
    <w:rsid w:val="005A32DB"/>
    <w:rsid w:val="005A4C5C"/>
    <w:rsid w:val="005A5A1B"/>
    <w:rsid w:val="005B338E"/>
    <w:rsid w:val="005B3F7C"/>
    <w:rsid w:val="005B6C92"/>
    <w:rsid w:val="005C3E9E"/>
    <w:rsid w:val="005C54DE"/>
    <w:rsid w:val="005C7231"/>
    <w:rsid w:val="005D2284"/>
    <w:rsid w:val="005D2391"/>
    <w:rsid w:val="005D4BF0"/>
    <w:rsid w:val="005D4FF1"/>
    <w:rsid w:val="005D588D"/>
    <w:rsid w:val="005D6F9B"/>
    <w:rsid w:val="005E23CF"/>
    <w:rsid w:val="005E6D6E"/>
    <w:rsid w:val="005E7CB2"/>
    <w:rsid w:val="005F08E3"/>
    <w:rsid w:val="005F1BDD"/>
    <w:rsid w:val="005F36A7"/>
    <w:rsid w:val="005F3B47"/>
    <w:rsid w:val="005F3FCE"/>
    <w:rsid w:val="005F49A1"/>
    <w:rsid w:val="005F7ECD"/>
    <w:rsid w:val="006000CD"/>
    <w:rsid w:val="00601F3C"/>
    <w:rsid w:val="006055A6"/>
    <w:rsid w:val="00605826"/>
    <w:rsid w:val="00607D9F"/>
    <w:rsid w:val="00611C66"/>
    <w:rsid w:val="00611FA7"/>
    <w:rsid w:val="006131A6"/>
    <w:rsid w:val="0061379A"/>
    <w:rsid w:val="006172F4"/>
    <w:rsid w:val="006209DA"/>
    <w:rsid w:val="00621152"/>
    <w:rsid w:val="006263CD"/>
    <w:rsid w:val="006324CB"/>
    <w:rsid w:val="00634567"/>
    <w:rsid w:val="00636746"/>
    <w:rsid w:val="006370C6"/>
    <w:rsid w:val="00637B2D"/>
    <w:rsid w:val="006409E9"/>
    <w:rsid w:val="0064265F"/>
    <w:rsid w:val="00647992"/>
    <w:rsid w:val="00650477"/>
    <w:rsid w:val="00650DFB"/>
    <w:rsid w:val="00653C00"/>
    <w:rsid w:val="006552EE"/>
    <w:rsid w:val="00655AB6"/>
    <w:rsid w:val="006720B6"/>
    <w:rsid w:val="00674A80"/>
    <w:rsid w:val="006761C8"/>
    <w:rsid w:val="0067666E"/>
    <w:rsid w:val="0067765C"/>
    <w:rsid w:val="00681EFD"/>
    <w:rsid w:val="00682478"/>
    <w:rsid w:val="00686F1E"/>
    <w:rsid w:val="00691E91"/>
    <w:rsid w:val="0069473E"/>
    <w:rsid w:val="006954F4"/>
    <w:rsid w:val="00696DAD"/>
    <w:rsid w:val="006A48E4"/>
    <w:rsid w:val="006B0A19"/>
    <w:rsid w:val="006B0DB1"/>
    <w:rsid w:val="006B1B34"/>
    <w:rsid w:val="006C4519"/>
    <w:rsid w:val="006C6CB2"/>
    <w:rsid w:val="006D15CB"/>
    <w:rsid w:val="006D33A1"/>
    <w:rsid w:val="006D372D"/>
    <w:rsid w:val="006D7FB9"/>
    <w:rsid w:val="006E090F"/>
    <w:rsid w:val="006E3046"/>
    <w:rsid w:val="006E5A8B"/>
    <w:rsid w:val="006E6940"/>
    <w:rsid w:val="006F006F"/>
    <w:rsid w:val="006F4872"/>
    <w:rsid w:val="006F7AB3"/>
    <w:rsid w:val="00704238"/>
    <w:rsid w:val="00710101"/>
    <w:rsid w:val="00711B2E"/>
    <w:rsid w:val="00713D73"/>
    <w:rsid w:val="00715541"/>
    <w:rsid w:val="00715696"/>
    <w:rsid w:val="00717D95"/>
    <w:rsid w:val="007203B1"/>
    <w:rsid w:val="00721600"/>
    <w:rsid w:val="00722254"/>
    <w:rsid w:val="00723179"/>
    <w:rsid w:val="00723703"/>
    <w:rsid w:val="00726414"/>
    <w:rsid w:val="007271C7"/>
    <w:rsid w:val="00731C2B"/>
    <w:rsid w:val="007339EC"/>
    <w:rsid w:val="00733D4B"/>
    <w:rsid w:val="00736A02"/>
    <w:rsid w:val="00736AA0"/>
    <w:rsid w:val="00736D70"/>
    <w:rsid w:val="00737C77"/>
    <w:rsid w:val="007407EE"/>
    <w:rsid w:val="00743C75"/>
    <w:rsid w:val="00747FCB"/>
    <w:rsid w:val="007500DB"/>
    <w:rsid w:val="00750E86"/>
    <w:rsid w:val="00754062"/>
    <w:rsid w:val="00754447"/>
    <w:rsid w:val="007557A2"/>
    <w:rsid w:val="00755817"/>
    <w:rsid w:val="00761E8C"/>
    <w:rsid w:val="007663EA"/>
    <w:rsid w:val="0077172D"/>
    <w:rsid w:val="0077498E"/>
    <w:rsid w:val="00777815"/>
    <w:rsid w:val="0078571C"/>
    <w:rsid w:val="00791733"/>
    <w:rsid w:val="00791F01"/>
    <w:rsid w:val="007A4C22"/>
    <w:rsid w:val="007A5475"/>
    <w:rsid w:val="007A6D50"/>
    <w:rsid w:val="007B4816"/>
    <w:rsid w:val="007B5124"/>
    <w:rsid w:val="007B6CBD"/>
    <w:rsid w:val="007B70F5"/>
    <w:rsid w:val="007B7955"/>
    <w:rsid w:val="007B7D90"/>
    <w:rsid w:val="007C0040"/>
    <w:rsid w:val="007C0469"/>
    <w:rsid w:val="007C2307"/>
    <w:rsid w:val="007C254D"/>
    <w:rsid w:val="007C369D"/>
    <w:rsid w:val="007C548D"/>
    <w:rsid w:val="007C6DC8"/>
    <w:rsid w:val="007C722B"/>
    <w:rsid w:val="007D2820"/>
    <w:rsid w:val="007D405F"/>
    <w:rsid w:val="007D4726"/>
    <w:rsid w:val="007E0814"/>
    <w:rsid w:val="007E0B81"/>
    <w:rsid w:val="007E297A"/>
    <w:rsid w:val="007E59AB"/>
    <w:rsid w:val="007E5E89"/>
    <w:rsid w:val="007E67AF"/>
    <w:rsid w:val="007F2A62"/>
    <w:rsid w:val="007F3931"/>
    <w:rsid w:val="007F4A57"/>
    <w:rsid w:val="007F6506"/>
    <w:rsid w:val="00801B1D"/>
    <w:rsid w:val="00812707"/>
    <w:rsid w:val="008175F4"/>
    <w:rsid w:val="00817A3A"/>
    <w:rsid w:val="00817B88"/>
    <w:rsid w:val="00822F40"/>
    <w:rsid w:val="00822FBD"/>
    <w:rsid w:val="0082556E"/>
    <w:rsid w:val="00826FA6"/>
    <w:rsid w:val="00827619"/>
    <w:rsid w:val="008277EF"/>
    <w:rsid w:val="008304F0"/>
    <w:rsid w:val="00833953"/>
    <w:rsid w:val="00835880"/>
    <w:rsid w:val="00836600"/>
    <w:rsid w:val="00836AA3"/>
    <w:rsid w:val="008433BD"/>
    <w:rsid w:val="00843443"/>
    <w:rsid w:val="0084353C"/>
    <w:rsid w:val="008449E0"/>
    <w:rsid w:val="00845B4F"/>
    <w:rsid w:val="0084753C"/>
    <w:rsid w:val="00847C6E"/>
    <w:rsid w:val="008504D7"/>
    <w:rsid w:val="00851D24"/>
    <w:rsid w:val="008521FD"/>
    <w:rsid w:val="008524C1"/>
    <w:rsid w:val="00860B19"/>
    <w:rsid w:val="00860E98"/>
    <w:rsid w:val="00861075"/>
    <w:rsid w:val="00861EA4"/>
    <w:rsid w:val="008639D8"/>
    <w:rsid w:val="0087083D"/>
    <w:rsid w:val="0087424A"/>
    <w:rsid w:val="00875483"/>
    <w:rsid w:val="008758F5"/>
    <w:rsid w:val="00875F6D"/>
    <w:rsid w:val="00877637"/>
    <w:rsid w:val="00880355"/>
    <w:rsid w:val="008809D3"/>
    <w:rsid w:val="00883F30"/>
    <w:rsid w:val="00885AA5"/>
    <w:rsid w:val="00887139"/>
    <w:rsid w:val="00891989"/>
    <w:rsid w:val="00893591"/>
    <w:rsid w:val="00894043"/>
    <w:rsid w:val="00894790"/>
    <w:rsid w:val="00894812"/>
    <w:rsid w:val="00896216"/>
    <w:rsid w:val="00896EE5"/>
    <w:rsid w:val="008A0D78"/>
    <w:rsid w:val="008A45E4"/>
    <w:rsid w:val="008A5F0A"/>
    <w:rsid w:val="008A5F66"/>
    <w:rsid w:val="008B1870"/>
    <w:rsid w:val="008B3DDB"/>
    <w:rsid w:val="008B6927"/>
    <w:rsid w:val="008B6D50"/>
    <w:rsid w:val="008C1393"/>
    <w:rsid w:val="008C5B89"/>
    <w:rsid w:val="008D02C7"/>
    <w:rsid w:val="008D2F9D"/>
    <w:rsid w:val="008D3013"/>
    <w:rsid w:val="008D3865"/>
    <w:rsid w:val="008D42C0"/>
    <w:rsid w:val="008E003C"/>
    <w:rsid w:val="008E2D0F"/>
    <w:rsid w:val="008E3102"/>
    <w:rsid w:val="008E42FC"/>
    <w:rsid w:val="008E457C"/>
    <w:rsid w:val="008F1309"/>
    <w:rsid w:val="008F1873"/>
    <w:rsid w:val="008F3D19"/>
    <w:rsid w:val="008F5B40"/>
    <w:rsid w:val="008F661A"/>
    <w:rsid w:val="00902894"/>
    <w:rsid w:val="00902E2D"/>
    <w:rsid w:val="00905380"/>
    <w:rsid w:val="00906FC9"/>
    <w:rsid w:val="009214EA"/>
    <w:rsid w:val="00922323"/>
    <w:rsid w:val="00923B24"/>
    <w:rsid w:val="00927D13"/>
    <w:rsid w:val="00931C24"/>
    <w:rsid w:val="00932369"/>
    <w:rsid w:val="009333D2"/>
    <w:rsid w:val="00934AB2"/>
    <w:rsid w:val="009356A6"/>
    <w:rsid w:val="0093643F"/>
    <w:rsid w:val="00941881"/>
    <w:rsid w:val="00944371"/>
    <w:rsid w:val="009445CC"/>
    <w:rsid w:val="009459CD"/>
    <w:rsid w:val="00950219"/>
    <w:rsid w:val="00951809"/>
    <w:rsid w:val="009555A5"/>
    <w:rsid w:val="0095572D"/>
    <w:rsid w:val="00955849"/>
    <w:rsid w:val="00957009"/>
    <w:rsid w:val="009575D8"/>
    <w:rsid w:val="00962111"/>
    <w:rsid w:val="009745D5"/>
    <w:rsid w:val="0097541A"/>
    <w:rsid w:val="00975A96"/>
    <w:rsid w:val="0097672F"/>
    <w:rsid w:val="00977417"/>
    <w:rsid w:val="009848B2"/>
    <w:rsid w:val="0098496B"/>
    <w:rsid w:val="009878D6"/>
    <w:rsid w:val="00987986"/>
    <w:rsid w:val="009910CD"/>
    <w:rsid w:val="00994C11"/>
    <w:rsid w:val="0099705F"/>
    <w:rsid w:val="009971A5"/>
    <w:rsid w:val="009971F3"/>
    <w:rsid w:val="009A17AE"/>
    <w:rsid w:val="009A225D"/>
    <w:rsid w:val="009A3002"/>
    <w:rsid w:val="009A5A0A"/>
    <w:rsid w:val="009B46A6"/>
    <w:rsid w:val="009B493D"/>
    <w:rsid w:val="009B4F8E"/>
    <w:rsid w:val="009C2789"/>
    <w:rsid w:val="009C2CFB"/>
    <w:rsid w:val="009C3D12"/>
    <w:rsid w:val="009D1D4F"/>
    <w:rsid w:val="009D1EB3"/>
    <w:rsid w:val="009D20C9"/>
    <w:rsid w:val="009D2D85"/>
    <w:rsid w:val="009D3B42"/>
    <w:rsid w:val="009E09D1"/>
    <w:rsid w:val="009E2044"/>
    <w:rsid w:val="009E223B"/>
    <w:rsid w:val="009E39E2"/>
    <w:rsid w:val="009E5D1B"/>
    <w:rsid w:val="009F5AB3"/>
    <w:rsid w:val="009F741E"/>
    <w:rsid w:val="009F7D83"/>
    <w:rsid w:val="00A016B9"/>
    <w:rsid w:val="00A073EC"/>
    <w:rsid w:val="00A10D68"/>
    <w:rsid w:val="00A10D6D"/>
    <w:rsid w:val="00A113FA"/>
    <w:rsid w:val="00A1186E"/>
    <w:rsid w:val="00A14ED7"/>
    <w:rsid w:val="00A16EF7"/>
    <w:rsid w:val="00A2099F"/>
    <w:rsid w:val="00A226C2"/>
    <w:rsid w:val="00A23BF5"/>
    <w:rsid w:val="00A26600"/>
    <w:rsid w:val="00A26B18"/>
    <w:rsid w:val="00A30345"/>
    <w:rsid w:val="00A31C5D"/>
    <w:rsid w:val="00A32314"/>
    <w:rsid w:val="00A32EAC"/>
    <w:rsid w:val="00A33A4D"/>
    <w:rsid w:val="00A33B5A"/>
    <w:rsid w:val="00A35ADF"/>
    <w:rsid w:val="00A4065F"/>
    <w:rsid w:val="00A42A25"/>
    <w:rsid w:val="00A44A0A"/>
    <w:rsid w:val="00A468D2"/>
    <w:rsid w:val="00A469A3"/>
    <w:rsid w:val="00A527EF"/>
    <w:rsid w:val="00A53912"/>
    <w:rsid w:val="00A5573A"/>
    <w:rsid w:val="00A61F5F"/>
    <w:rsid w:val="00A642AD"/>
    <w:rsid w:val="00A65A95"/>
    <w:rsid w:val="00A66CF0"/>
    <w:rsid w:val="00A66D8B"/>
    <w:rsid w:val="00A67575"/>
    <w:rsid w:val="00A719B4"/>
    <w:rsid w:val="00A72245"/>
    <w:rsid w:val="00A7669F"/>
    <w:rsid w:val="00A76BA9"/>
    <w:rsid w:val="00A77035"/>
    <w:rsid w:val="00A7716C"/>
    <w:rsid w:val="00A8093A"/>
    <w:rsid w:val="00A81E8A"/>
    <w:rsid w:val="00A8570E"/>
    <w:rsid w:val="00A90A63"/>
    <w:rsid w:val="00A913B3"/>
    <w:rsid w:val="00A925AF"/>
    <w:rsid w:val="00A92618"/>
    <w:rsid w:val="00A97D6D"/>
    <w:rsid w:val="00AA0DFD"/>
    <w:rsid w:val="00AA6B50"/>
    <w:rsid w:val="00AB02AA"/>
    <w:rsid w:val="00AB05D7"/>
    <w:rsid w:val="00AB138B"/>
    <w:rsid w:val="00AB2C8B"/>
    <w:rsid w:val="00AB3E20"/>
    <w:rsid w:val="00AB74A2"/>
    <w:rsid w:val="00AC0527"/>
    <w:rsid w:val="00AC0F26"/>
    <w:rsid w:val="00AC2E85"/>
    <w:rsid w:val="00AC34D7"/>
    <w:rsid w:val="00AC3966"/>
    <w:rsid w:val="00AC3B6D"/>
    <w:rsid w:val="00AC45A9"/>
    <w:rsid w:val="00AC6817"/>
    <w:rsid w:val="00AD08D3"/>
    <w:rsid w:val="00AD5546"/>
    <w:rsid w:val="00AD7EAD"/>
    <w:rsid w:val="00AE019D"/>
    <w:rsid w:val="00AF06AF"/>
    <w:rsid w:val="00AF44CD"/>
    <w:rsid w:val="00B01005"/>
    <w:rsid w:val="00B010C7"/>
    <w:rsid w:val="00B0292B"/>
    <w:rsid w:val="00B049CC"/>
    <w:rsid w:val="00B07B46"/>
    <w:rsid w:val="00B12E54"/>
    <w:rsid w:val="00B171E8"/>
    <w:rsid w:val="00B17B53"/>
    <w:rsid w:val="00B20491"/>
    <w:rsid w:val="00B20D0B"/>
    <w:rsid w:val="00B23187"/>
    <w:rsid w:val="00B259F7"/>
    <w:rsid w:val="00B33243"/>
    <w:rsid w:val="00B3391F"/>
    <w:rsid w:val="00B34712"/>
    <w:rsid w:val="00B4055A"/>
    <w:rsid w:val="00B41B8E"/>
    <w:rsid w:val="00B43F53"/>
    <w:rsid w:val="00B4610B"/>
    <w:rsid w:val="00B470BD"/>
    <w:rsid w:val="00B524B5"/>
    <w:rsid w:val="00B52F50"/>
    <w:rsid w:val="00B57243"/>
    <w:rsid w:val="00B574EA"/>
    <w:rsid w:val="00B57BF9"/>
    <w:rsid w:val="00B633BC"/>
    <w:rsid w:val="00B64849"/>
    <w:rsid w:val="00B64FC7"/>
    <w:rsid w:val="00B65254"/>
    <w:rsid w:val="00B70B7C"/>
    <w:rsid w:val="00B737A9"/>
    <w:rsid w:val="00B77E30"/>
    <w:rsid w:val="00B81DCF"/>
    <w:rsid w:val="00B83773"/>
    <w:rsid w:val="00B85887"/>
    <w:rsid w:val="00B85A01"/>
    <w:rsid w:val="00B900E0"/>
    <w:rsid w:val="00B96CA8"/>
    <w:rsid w:val="00BA4110"/>
    <w:rsid w:val="00BA4AFB"/>
    <w:rsid w:val="00BA6438"/>
    <w:rsid w:val="00BA6565"/>
    <w:rsid w:val="00BA744A"/>
    <w:rsid w:val="00BB16DF"/>
    <w:rsid w:val="00BB23FF"/>
    <w:rsid w:val="00BB403E"/>
    <w:rsid w:val="00BB7F96"/>
    <w:rsid w:val="00BC149D"/>
    <w:rsid w:val="00BC2E07"/>
    <w:rsid w:val="00BC6BC2"/>
    <w:rsid w:val="00BD5773"/>
    <w:rsid w:val="00BD57B9"/>
    <w:rsid w:val="00BD590C"/>
    <w:rsid w:val="00BD6065"/>
    <w:rsid w:val="00BD63C0"/>
    <w:rsid w:val="00BE00EF"/>
    <w:rsid w:val="00BE43CD"/>
    <w:rsid w:val="00BE4E85"/>
    <w:rsid w:val="00BE5B0D"/>
    <w:rsid w:val="00BE7869"/>
    <w:rsid w:val="00BF1783"/>
    <w:rsid w:val="00BF261F"/>
    <w:rsid w:val="00BF290C"/>
    <w:rsid w:val="00BF2DBE"/>
    <w:rsid w:val="00BF2E13"/>
    <w:rsid w:val="00BF44AE"/>
    <w:rsid w:val="00BF70FF"/>
    <w:rsid w:val="00C057B3"/>
    <w:rsid w:val="00C0586E"/>
    <w:rsid w:val="00C06164"/>
    <w:rsid w:val="00C11C1B"/>
    <w:rsid w:val="00C13C3D"/>
    <w:rsid w:val="00C16AE9"/>
    <w:rsid w:val="00C1706D"/>
    <w:rsid w:val="00C178CA"/>
    <w:rsid w:val="00C201E9"/>
    <w:rsid w:val="00C202EE"/>
    <w:rsid w:val="00C21848"/>
    <w:rsid w:val="00C239AD"/>
    <w:rsid w:val="00C249C4"/>
    <w:rsid w:val="00C24D55"/>
    <w:rsid w:val="00C25F1D"/>
    <w:rsid w:val="00C268F3"/>
    <w:rsid w:val="00C30CD2"/>
    <w:rsid w:val="00C33ABF"/>
    <w:rsid w:val="00C36542"/>
    <w:rsid w:val="00C46FE9"/>
    <w:rsid w:val="00C47AA6"/>
    <w:rsid w:val="00C51EC8"/>
    <w:rsid w:val="00C60019"/>
    <w:rsid w:val="00C63D0E"/>
    <w:rsid w:val="00C71A4E"/>
    <w:rsid w:val="00C77577"/>
    <w:rsid w:val="00C81679"/>
    <w:rsid w:val="00C86F0B"/>
    <w:rsid w:val="00C95170"/>
    <w:rsid w:val="00C958DD"/>
    <w:rsid w:val="00C97B71"/>
    <w:rsid w:val="00CA1A13"/>
    <w:rsid w:val="00CA2764"/>
    <w:rsid w:val="00CA292A"/>
    <w:rsid w:val="00CA400B"/>
    <w:rsid w:val="00CA40F5"/>
    <w:rsid w:val="00CB55B8"/>
    <w:rsid w:val="00CC44C6"/>
    <w:rsid w:val="00CC61B6"/>
    <w:rsid w:val="00CC6BAD"/>
    <w:rsid w:val="00CC719B"/>
    <w:rsid w:val="00CC7242"/>
    <w:rsid w:val="00CD0C61"/>
    <w:rsid w:val="00CD0EE9"/>
    <w:rsid w:val="00CD0FB0"/>
    <w:rsid w:val="00CD1209"/>
    <w:rsid w:val="00CD41D9"/>
    <w:rsid w:val="00CD50EB"/>
    <w:rsid w:val="00CE4D29"/>
    <w:rsid w:val="00CE5113"/>
    <w:rsid w:val="00CE57CD"/>
    <w:rsid w:val="00CE61C9"/>
    <w:rsid w:val="00CE6EC0"/>
    <w:rsid w:val="00CE8389"/>
    <w:rsid w:val="00CF0ECE"/>
    <w:rsid w:val="00CF2F80"/>
    <w:rsid w:val="00CF5FEC"/>
    <w:rsid w:val="00CF752C"/>
    <w:rsid w:val="00D02F8C"/>
    <w:rsid w:val="00D053ED"/>
    <w:rsid w:val="00D11A80"/>
    <w:rsid w:val="00D126E5"/>
    <w:rsid w:val="00D12893"/>
    <w:rsid w:val="00D14305"/>
    <w:rsid w:val="00D15B1D"/>
    <w:rsid w:val="00D169C4"/>
    <w:rsid w:val="00D242F1"/>
    <w:rsid w:val="00D25280"/>
    <w:rsid w:val="00D25B99"/>
    <w:rsid w:val="00D26783"/>
    <w:rsid w:val="00D276C6"/>
    <w:rsid w:val="00D34913"/>
    <w:rsid w:val="00D36F39"/>
    <w:rsid w:val="00D40777"/>
    <w:rsid w:val="00D432F8"/>
    <w:rsid w:val="00D4551D"/>
    <w:rsid w:val="00D46939"/>
    <w:rsid w:val="00D53437"/>
    <w:rsid w:val="00D53C13"/>
    <w:rsid w:val="00D56190"/>
    <w:rsid w:val="00D57FE9"/>
    <w:rsid w:val="00D64CD0"/>
    <w:rsid w:val="00D66FCD"/>
    <w:rsid w:val="00D67A64"/>
    <w:rsid w:val="00D73544"/>
    <w:rsid w:val="00D73BBD"/>
    <w:rsid w:val="00D84F6A"/>
    <w:rsid w:val="00D85204"/>
    <w:rsid w:val="00D87209"/>
    <w:rsid w:val="00D87362"/>
    <w:rsid w:val="00D90910"/>
    <w:rsid w:val="00D90B99"/>
    <w:rsid w:val="00D91BA8"/>
    <w:rsid w:val="00D96177"/>
    <w:rsid w:val="00D963F6"/>
    <w:rsid w:val="00DA1E50"/>
    <w:rsid w:val="00DA7BFE"/>
    <w:rsid w:val="00DB10C6"/>
    <w:rsid w:val="00DB11FB"/>
    <w:rsid w:val="00DB4CDD"/>
    <w:rsid w:val="00DB69E8"/>
    <w:rsid w:val="00DB7AAE"/>
    <w:rsid w:val="00DB7ADC"/>
    <w:rsid w:val="00DC7789"/>
    <w:rsid w:val="00DE0D34"/>
    <w:rsid w:val="00DE1B83"/>
    <w:rsid w:val="00DE36CC"/>
    <w:rsid w:val="00DE4FBF"/>
    <w:rsid w:val="00DE77CE"/>
    <w:rsid w:val="00DF2D5F"/>
    <w:rsid w:val="00DF53CE"/>
    <w:rsid w:val="00E00550"/>
    <w:rsid w:val="00E02DDE"/>
    <w:rsid w:val="00E04613"/>
    <w:rsid w:val="00E05B52"/>
    <w:rsid w:val="00E10A55"/>
    <w:rsid w:val="00E10E8F"/>
    <w:rsid w:val="00E116FA"/>
    <w:rsid w:val="00E15987"/>
    <w:rsid w:val="00E178CD"/>
    <w:rsid w:val="00E17AD9"/>
    <w:rsid w:val="00E17B26"/>
    <w:rsid w:val="00E207CD"/>
    <w:rsid w:val="00E2442E"/>
    <w:rsid w:val="00E24A31"/>
    <w:rsid w:val="00E26430"/>
    <w:rsid w:val="00E36F5C"/>
    <w:rsid w:val="00E37601"/>
    <w:rsid w:val="00E42D52"/>
    <w:rsid w:val="00E44D23"/>
    <w:rsid w:val="00E4610A"/>
    <w:rsid w:val="00E5019D"/>
    <w:rsid w:val="00E518BB"/>
    <w:rsid w:val="00E54F17"/>
    <w:rsid w:val="00E55EFD"/>
    <w:rsid w:val="00E5636C"/>
    <w:rsid w:val="00E60293"/>
    <w:rsid w:val="00E62DC1"/>
    <w:rsid w:val="00E6709D"/>
    <w:rsid w:val="00E678B2"/>
    <w:rsid w:val="00E67A38"/>
    <w:rsid w:val="00E712B6"/>
    <w:rsid w:val="00E74FAE"/>
    <w:rsid w:val="00E77900"/>
    <w:rsid w:val="00E83902"/>
    <w:rsid w:val="00E8665C"/>
    <w:rsid w:val="00E86FC8"/>
    <w:rsid w:val="00E870EF"/>
    <w:rsid w:val="00E875D7"/>
    <w:rsid w:val="00E90EA7"/>
    <w:rsid w:val="00E92500"/>
    <w:rsid w:val="00E93267"/>
    <w:rsid w:val="00E97F79"/>
    <w:rsid w:val="00EA19AF"/>
    <w:rsid w:val="00EA35B3"/>
    <w:rsid w:val="00EA509E"/>
    <w:rsid w:val="00EA7E04"/>
    <w:rsid w:val="00EA7FB4"/>
    <w:rsid w:val="00EB2705"/>
    <w:rsid w:val="00EB2D10"/>
    <w:rsid w:val="00EB3FA5"/>
    <w:rsid w:val="00EB5205"/>
    <w:rsid w:val="00EC0413"/>
    <w:rsid w:val="00EC30E8"/>
    <w:rsid w:val="00EC3739"/>
    <w:rsid w:val="00EC48B9"/>
    <w:rsid w:val="00EC5B63"/>
    <w:rsid w:val="00EC5D12"/>
    <w:rsid w:val="00EC7ADA"/>
    <w:rsid w:val="00ED1517"/>
    <w:rsid w:val="00ED1E5E"/>
    <w:rsid w:val="00ED7504"/>
    <w:rsid w:val="00EF066F"/>
    <w:rsid w:val="00EF1666"/>
    <w:rsid w:val="00EF42D7"/>
    <w:rsid w:val="00F03545"/>
    <w:rsid w:val="00F05363"/>
    <w:rsid w:val="00F154F4"/>
    <w:rsid w:val="00F15E0A"/>
    <w:rsid w:val="00F20DFF"/>
    <w:rsid w:val="00F2553E"/>
    <w:rsid w:val="00F2557A"/>
    <w:rsid w:val="00F30428"/>
    <w:rsid w:val="00F31DF3"/>
    <w:rsid w:val="00F409BF"/>
    <w:rsid w:val="00F42AF5"/>
    <w:rsid w:val="00F43ECC"/>
    <w:rsid w:val="00F47AF8"/>
    <w:rsid w:val="00F55489"/>
    <w:rsid w:val="00F55515"/>
    <w:rsid w:val="00F64B39"/>
    <w:rsid w:val="00F67F23"/>
    <w:rsid w:val="00F727E9"/>
    <w:rsid w:val="00F72BF2"/>
    <w:rsid w:val="00F731CE"/>
    <w:rsid w:val="00F747A8"/>
    <w:rsid w:val="00F75130"/>
    <w:rsid w:val="00F80C29"/>
    <w:rsid w:val="00F81203"/>
    <w:rsid w:val="00F81658"/>
    <w:rsid w:val="00F819E6"/>
    <w:rsid w:val="00F82559"/>
    <w:rsid w:val="00F83FF3"/>
    <w:rsid w:val="00F84EF2"/>
    <w:rsid w:val="00F90585"/>
    <w:rsid w:val="00F9313E"/>
    <w:rsid w:val="00F95B53"/>
    <w:rsid w:val="00F972ED"/>
    <w:rsid w:val="00FA0E21"/>
    <w:rsid w:val="00FA2895"/>
    <w:rsid w:val="00FA2E8D"/>
    <w:rsid w:val="00FA623F"/>
    <w:rsid w:val="00FB157E"/>
    <w:rsid w:val="00FC04C0"/>
    <w:rsid w:val="00FC139F"/>
    <w:rsid w:val="00FC603E"/>
    <w:rsid w:val="00FD087B"/>
    <w:rsid w:val="00FD24A8"/>
    <w:rsid w:val="00FD695F"/>
    <w:rsid w:val="00FD7235"/>
    <w:rsid w:val="00FE30AC"/>
    <w:rsid w:val="00FE68F5"/>
    <w:rsid w:val="00FF263C"/>
    <w:rsid w:val="00FF4CF1"/>
    <w:rsid w:val="00FF623E"/>
    <w:rsid w:val="01043FEC"/>
    <w:rsid w:val="02EC1031"/>
    <w:rsid w:val="04B2B602"/>
    <w:rsid w:val="06B18D32"/>
    <w:rsid w:val="06E1FADE"/>
    <w:rsid w:val="07C59703"/>
    <w:rsid w:val="08AF96B4"/>
    <w:rsid w:val="09F610AB"/>
    <w:rsid w:val="0A684E18"/>
    <w:rsid w:val="0CCC4ACF"/>
    <w:rsid w:val="0D673419"/>
    <w:rsid w:val="0D6B8360"/>
    <w:rsid w:val="0D8CE2A7"/>
    <w:rsid w:val="0E691332"/>
    <w:rsid w:val="0ECCEF9A"/>
    <w:rsid w:val="0F0D480E"/>
    <w:rsid w:val="0FDE78AD"/>
    <w:rsid w:val="1165677B"/>
    <w:rsid w:val="12499D76"/>
    <w:rsid w:val="15121FBF"/>
    <w:rsid w:val="153628A8"/>
    <w:rsid w:val="15C3F5EF"/>
    <w:rsid w:val="1873FB7C"/>
    <w:rsid w:val="18D68D30"/>
    <w:rsid w:val="19AF2ACC"/>
    <w:rsid w:val="1BC1BFEF"/>
    <w:rsid w:val="206CB54C"/>
    <w:rsid w:val="2112165E"/>
    <w:rsid w:val="2656BB3A"/>
    <w:rsid w:val="26A95C13"/>
    <w:rsid w:val="2B1A10C6"/>
    <w:rsid w:val="3168C788"/>
    <w:rsid w:val="3277F5FE"/>
    <w:rsid w:val="3A1226F2"/>
    <w:rsid w:val="3CB28BFD"/>
    <w:rsid w:val="3CFD6610"/>
    <w:rsid w:val="3E5272B5"/>
    <w:rsid w:val="3F16198E"/>
    <w:rsid w:val="3F479889"/>
    <w:rsid w:val="40BB8B17"/>
    <w:rsid w:val="4107D2B9"/>
    <w:rsid w:val="435E5C74"/>
    <w:rsid w:val="43BB2334"/>
    <w:rsid w:val="4487F63F"/>
    <w:rsid w:val="463EC45D"/>
    <w:rsid w:val="46479794"/>
    <w:rsid w:val="4C2E7ED1"/>
    <w:rsid w:val="4D224624"/>
    <w:rsid w:val="4DE2B6BE"/>
    <w:rsid w:val="4FB3FB0F"/>
    <w:rsid w:val="5239F5B8"/>
    <w:rsid w:val="55922C73"/>
    <w:rsid w:val="5B35DC52"/>
    <w:rsid w:val="5CD01202"/>
    <w:rsid w:val="5DB7E584"/>
    <w:rsid w:val="6360C6DD"/>
    <w:rsid w:val="63DC285B"/>
    <w:rsid w:val="6538ABFE"/>
    <w:rsid w:val="67C106F9"/>
    <w:rsid w:val="6823EC52"/>
    <w:rsid w:val="694A5C91"/>
    <w:rsid w:val="69C5221E"/>
    <w:rsid w:val="6ADA3FDF"/>
    <w:rsid w:val="6D7158B9"/>
    <w:rsid w:val="6E61DEB2"/>
    <w:rsid w:val="6E7B859F"/>
    <w:rsid w:val="6F71B2C9"/>
    <w:rsid w:val="6F7410A9"/>
    <w:rsid w:val="73DD8AE8"/>
    <w:rsid w:val="7501D7E2"/>
    <w:rsid w:val="75920726"/>
    <w:rsid w:val="7669FC37"/>
    <w:rsid w:val="77A0BCE0"/>
    <w:rsid w:val="78AAB738"/>
    <w:rsid w:val="7B7FDEC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31492B"/>
  <w15:chartTrackingRefBased/>
  <w15:docId w15:val="{2E23D46C-6C92-4581-BDE3-1C836326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49E0"/>
  </w:style>
  <w:style w:type="paragraph" w:styleId="Heading1">
    <w:name w:val="heading 1"/>
    <w:basedOn w:val="Normal"/>
    <w:next w:val="Normal"/>
    <w:link w:val="Heading1Char"/>
    <w:uiPriority w:val="9"/>
    <w:qFormat/>
    <w:rsid w:val="008449E0"/>
    <w:pPr>
      <w:keepNext/>
      <w:keepLines/>
      <w:pBdr>
        <w:bottom w:val="single" w:sz="4" w:space="1" w:color="FF0000" w:themeColor="accent1"/>
      </w:pBdr>
      <w:spacing w:before="400" w:after="40" w:line="240" w:lineRule="auto"/>
      <w:outlineLvl w:val="0"/>
    </w:pPr>
    <w:rPr>
      <w:rFonts w:asciiTheme="majorHAnsi" w:eastAsiaTheme="majorEastAsia" w:hAnsiTheme="majorHAnsi" w:cstheme="majorBidi"/>
      <w:color w:val="BF0000" w:themeColor="accent1" w:themeShade="BF"/>
      <w:sz w:val="36"/>
      <w:szCs w:val="36"/>
    </w:rPr>
  </w:style>
  <w:style w:type="paragraph" w:styleId="Heading2">
    <w:name w:val="heading 2"/>
    <w:basedOn w:val="Normal"/>
    <w:next w:val="Normal"/>
    <w:link w:val="Heading2Char"/>
    <w:uiPriority w:val="9"/>
    <w:unhideWhenUsed/>
    <w:qFormat/>
    <w:rsid w:val="008449E0"/>
    <w:pPr>
      <w:keepNext/>
      <w:keepLines/>
      <w:spacing w:before="160" w:after="0" w:line="240" w:lineRule="auto"/>
      <w:outlineLvl w:val="1"/>
    </w:pPr>
    <w:rPr>
      <w:rFonts w:asciiTheme="majorHAnsi" w:eastAsiaTheme="majorEastAsia" w:hAnsiTheme="majorHAnsi" w:cstheme="majorBidi"/>
      <w:color w:val="BF0000" w:themeColor="accent1" w:themeShade="BF"/>
      <w:sz w:val="28"/>
      <w:szCs w:val="28"/>
    </w:rPr>
  </w:style>
  <w:style w:type="paragraph" w:styleId="Heading3">
    <w:name w:val="heading 3"/>
    <w:basedOn w:val="Normal"/>
    <w:next w:val="Normal"/>
    <w:link w:val="Heading3Char"/>
    <w:uiPriority w:val="9"/>
    <w:semiHidden/>
    <w:unhideWhenUsed/>
    <w:qFormat/>
    <w:rsid w:val="008449E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449E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449E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449E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449E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449E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449E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393"/>
  </w:style>
  <w:style w:type="paragraph" w:styleId="Footer">
    <w:name w:val="footer"/>
    <w:basedOn w:val="Normal"/>
    <w:link w:val="FooterChar"/>
    <w:uiPriority w:val="99"/>
    <w:unhideWhenUsed/>
    <w:rsid w:val="008C1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393"/>
  </w:style>
  <w:style w:type="character" w:customStyle="1" w:styleId="Heading1Char">
    <w:name w:val="Heading 1 Char"/>
    <w:basedOn w:val="DefaultParagraphFont"/>
    <w:link w:val="Heading1"/>
    <w:uiPriority w:val="9"/>
    <w:rsid w:val="008449E0"/>
    <w:rPr>
      <w:rFonts w:asciiTheme="majorHAnsi" w:eastAsiaTheme="majorEastAsia" w:hAnsiTheme="majorHAnsi" w:cstheme="majorBidi"/>
      <w:color w:val="BF0000" w:themeColor="accent1" w:themeShade="BF"/>
      <w:sz w:val="36"/>
      <w:szCs w:val="36"/>
    </w:rPr>
  </w:style>
  <w:style w:type="character" w:customStyle="1" w:styleId="Heading2Char">
    <w:name w:val="Heading 2 Char"/>
    <w:basedOn w:val="DefaultParagraphFont"/>
    <w:link w:val="Heading2"/>
    <w:uiPriority w:val="9"/>
    <w:rsid w:val="008449E0"/>
    <w:rPr>
      <w:rFonts w:asciiTheme="majorHAnsi" w:eastAsiaTheme="majorEastAsia" w:hAnsiTheme="majorHAnsi" w:cstheme="majorBidi"/>
      <w:color w:val="BF0000" w:themeColor="accent1" w:themeShade="BF"/>
      <w:sz w:val="28"/>
      <w:szCs w:val="28"/>
    </w:rPr>
  </w:style>
  <w:style w:type="character" w:customStyle="1" w:styleId="Heading3Char">
    <w:name w:val="Heading 3 Char"/>
    <w:basedOn w:val="DefaultParagraphFont"/>
    <w:link w:val="Heading3"/>
    <w:uiPriority w:val="9"/>
    <w:semiHidden/>
    <w:rsid w:val="008449E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449E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449E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449E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449E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449E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449E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449E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449E0"/>
    <w:pPr>
      <w:spacing w:after="0" w:line="240" w:lineRule="auto"/>
      <w:contextualSpacing/>
    </w:pPr>
    <w:rPr>
      <w:rFonts w:asciiTheme="majorHAnsi" w:eastAsiaTheme="majorEastAsia" w:hAnsiTheme="majorHAnsi" w:cstheme="majorBidi"/>
      <w:color w:val="BF0000" w:themeColor="accent1" w:themeShade="BF"/>
      <w:spacing w:val="-7"/>
      <w:sz w:val="80"/>
      <w:szCs w:val="80"/>
    </w:rPr>
  </w:style>
  <w:style w:type="character" w:customStyle="1" w:styleId="TitleChar">
    <w:name w:val="Title Char"/>
    <w:basedOn w:val="DefaultParagraphFont"/>
    <w:link w:val="Title"/>
    <w:uiPriority w:val="10"/>
    <w:rsid w:val="008449E0"/>
    <w:rPr>
      <w:rFonts w:asciiTheme="majorHAnsi" w:eastAsiaTheme="majorEastAsia" w:hAnsiTheme="majorHAnsi" w:cstheme="majorBidi"/>
      <w:color w:val="BF0000" w:themeColor="accent1" w:themeShade="BF"/>
      <w:spacing w:val="-7"/>
      <w:sz w:val="80"/>
      <w:szCs w:val="80"/>
    </w:rPr>
  </w:style>
  <w:style w:type="paragraph" w:styleId="Subtitle">
    <w:name w:val="Subtitle"/>
    <w:basedOn w:val="Normal"/>
    <w:next w:val="Normal"/>
    <w:link w:val="SubtitleChar"/>
    <w:uiPriority w:val="11"/>
    <w:qFormat/>
    <w:rsid w:val="008449E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449E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449E0"/>
    <w:rPr>
      <w:b/>
      <w:bCs/>
    </w:rPr>
  </w:style>
  <w:style w:type="character" w:styleId="Emphasis">
    <w:name w:val="Emphasis"/>
    <w:basedOn w:val="DefaultParagraphFont"/>
    <w:uiPriority w:val="20"/>
    <w:qFormat/>
    <w:rsid w:val="008449E0"/>
    <w:rPr>
      <w:i/>
      <w:iCs/>
    </w:rPr>
  </w:style>
  <w:style w:type="paragraph" w:styleId="NoSpacing">
    <w:name w:val="No Spacing"/>
    <w:link w:val="NoSpacingChar"/>
    <w:uiPriority w:val="1"/>
    <w:qFormat/>
    <w:rsid w:val="008449E0"/>
    <w:pPr>
      <w:spacing w:after="0" w:line="240" w:lineRule="auto"/>
    </w:pPr>
  </w:style>
  <w:style w:type="paragraph" w:styleId="Quote">
    <w:name w:val="Quote"/>
    <w:basedOn w:val="Normal"/>
    <w:next w:val="Normal"/>
    <w:link w:val="QuoteChar"/>
    <w:uiPriority w:val="29"/>
    <w:qFormat/>
    <w:rsid w:val="008449E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449E0"/>
    <w:rPr>
      <w:i/>
      <w:iCs/>
    </w:rPr>
  </w:style>
  <w:style w:type="paragraph" w:styleId="IntenseQuote">
    <w:name w:val="Intense Quote"/>
    <w:basedOn w:val="Normal"/>
    <w:next w:val="Normal"/>
    <w:link w:val="IntenseQuoteChar"/>
    <w:uiPriority w:val="30"/>
    <w:qFormat/>
    <w:rsid w:val="008449E0"/>
    <w:pPr>
      <w:spacing w:before="100" w:beforeAutospacing="1" w:after="240"/>
      <w:ind w:left="864" w:right="864"/>
      <w:jc w:val="center"/>
    </w:pPr>
    <w:rPr>
      <w:rFonts w:asciiTheme="majorHAnsi" w:eastAsiaTheme="majorEastAsia" w:hAnsiTheme="majorHAnsi" w:cstheme="majorBidi"/>
      <w:color w:val="FF0000" w:themeColor="accent1"/>
      <w:sz w:val="28"/>
      <w:szCs w:val="28"/>
    </w:rPr>
  </w:style>
  <w:style w:type="character" w:customStyle="1" w:styleId="IntenseQuoteChar">
    <w:name w:val="Intense Quote Char"/>
    <w:basedOn w:val="DefaultParagraphFont"/>
    <w:link w:val="IntenseQuote"/>
    <w:uiPriority w:val="30"/>
    <w:rsid w:val="008449E0"/>
    <w:rPr>
      <w:rFonts w:asciiTheme="majorHAnsi" w:eastAsiaTheme="majorEastAsia" w:hAnsiTheme="majorHAnsi" w:cstheme="majorBidi"/>
      <w:color w:val="FF0000" w:themeColor="accent1"/>
      <w:sz w:val="28"/>
      <w:szCs w:val="28"/>
    </w:rPr>
  </w:style>
  <w:style w:type="character" w:styleId="SubtleEmphasis">
    <w:name w:val="Subtle Emphasis"/>
    <w:basedOn w:val="DefaultParagraphFont"/>
    <w:uiPriority w:val="19"/>
    <w:qFormat/>
    <w:rsid w:val="008449E0"/>
    <w:rPr>
      <w:i/>
      <w:iCs/>
      <w:color w:val="595959" w:themeColor="text1" w:themeTint="A6"/>
    </w:rPr>
  </w:style>
  <w:style w:type="character" w:styleId="IntenseEmphasis">
    <w:name w:val="Intense Emphasis"/>
    <w:basedOn w:val="DefaultParagraphFont"/>
    <w:uiPriority w:val="21"/>
    <w:qFormat/>
    <w:rsid w:val="008449E0"/>
    <w:rPr>
      <w:b/>
      <w:bCs/>
      <w:i/>
      <w:iCs/>
    </w:rPr>
  </w:style>
  <w:style w:type="character" w:styleId="SubtleReference">
    <w:name w:val="Subtle Reference"/>
    <w:basedOn w:val="DefaultParagraphFont"/>
    <w:uiPriority w:val="31"/>
    <w:qFormat/>
    <w:rsid w:val="008449E0"/>
    <w:rPr>
      <w:smallCaps/>
      <w:color w:val="404040" w:themeColor="text1" w:themeTint="BF"/>
    </w:rPr>
  </w:style>
  <w:style w:type="character" w:styleId="IntenseReference">
    <w:name w:val="Intense Reference"/>
    <w:basedOn w:val="DefaultParagraphFont"/>
    <w:uiPriority w:val="32"/>
    <w:qFormat/>
    <w:rsid w:val="008449E0"/>
    <w:rPr>
      <w:b/>
      <w:bCs/>
      <w:smallCaps/>
      <w:u w:val="single"/>
    </w:rPr>
  </w:style>
  <w:style w:type="character" w:styleId="BookTitle">
    <w:name w:val="Book Title"/>
    <w:basedOn w:val="DefaultParagraphFont"/>
    <w:uiPriority w:val="33"/>
    <w:qFormat/>
    <w:rsid w:val="008449E0"/>
    <w:rPr>
      <w:b/>
      <w:bCs/>
      <w:smallCaps/>
    </w:rPr>
  </w:style>
  <w:style w:type="paragraph" w:styleId="TOCHeading">
    <w:name w:val="TOC Heading"/>
    <w:basedOn w:val="Heading1"/>
    <w:next w:val="Normal"/>
    <w:uiPriority w:val="39"/>
    <w:unhideWhenUsed/>
    <w:qFormat/>
    <w:rsid w:val="008449E0"/>
    <w:pPr>
      <w:outlineLvl w:val="9"/>
    </w:pPr>
  </w:style>
  <w:style w:type="paragraph" w:styleId="TOC1">
    <w:name w:val="toc 1"/>
    <w:basedOn w:val="Normal"/>
    <w:next w:val="Normal"/>
    <w:autoRedefine/>
    <w:uiPriority w:val="39"/>
    <w:unhideWhenUsed/>
    <w:rsid w:val="001F6D2C"/>
    <w:pPr>
      <w:spacing w:after="100"/>
    </w:pPr>
  </w:style>
  <w:style w:type="paragraph" w:styleId="TOC2">
    <w:name w:val="toc 2"/>
    <w:basedOn w:val="Normal"/>
    <w:next w:val="Normal"/>
    <w:autoRedefine/>
    <w:uiPriority w:val="39"/>
    <w:unhideWhenUsed/>
    <w:rsid w:val="001F6D2C"/>
    <w:pPr>
      <w:spacing w:after="100"/>
      <w:ind w:left="210"/>
    </w:pPr>
  </w:style>
  <w:style w:type="character" w:styleId="Hyperlink">
    <w:name w:val="Hyperlink"/>
    <w:basedOn w:val="DefaultParagraphFont"/>
    <w:uiPriority w:val="99"/>
    <w:unhideWhenUsed/>
    <w:rsid w:val="001F6D2C"/>
    <w:rPr>
      <w:color w:val="FF0000" w:themeColor="hyperlink"/>
      <w:u w:val="single"/>
    </w:rPr>
  </w:style>
  <w:style w:type="table" w:styleId="GridTable5Dark-Accent1">
    <w:name w:val="Grid Table 5 Dark Accent 1"/>
    <w:basedOn w:val="TableNormal"/>
    <w:uiPriority w:val="50"/>
    <w:rsid w:val="00A303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1"/>
      </w:tcPr>
    </w:tblStylePr>
    <w:tblStylePr w:type="band1Vert">
      <w:tblPr/>
      <w:tcPr>
        <w:shd w:val="clear" w:color="auto" w:fill="FF9999" w:themeFill="accent1" w:themeFillTint="66"/>
      </w:tcPr>
    </w:tblStylePr>
    <w:tblStylePr w:type="band1Horz">
      <w:tblPr/>
      <w:tcPr>
        <w:shd w:val="clear" w:color="auto" w:fill="FF9999" w:themeFill="accent1" w:themeFillTint="66"/>
      </w:tcPr>
    </w:tblStylePr>
  </w:style>
  <w:style w:type="character" w:customStyle="1" w:styleId="NoSpacingChar">
    <w:name w:val="No Spacing Char"/>
    <w:basedOn w:val="DefaultParagraphFont"/>
    <w:link w:val="NoSpacing"/>
    <w:uiPriority w:val="1"/>
    <w:rsid w:val="00B33243"/>
  </w:style>
  <w:style w:type="table" w:styleId="TableGrid">
    <w:name w:val="Table Grid"/>
    <w:basedOn w:val="TableNormal"/>
    <w:uiPriority w:val="39"/>
    <w:rsid w:val="0024477E"/>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297A"/>
    <w:pPr>
      <w:ind w:left="720"/>
      <w:contextualSpacing/>
    </w:pPr>
  </w:style>
  <w:style w:type="paragraph" w:customStyle="1" w:styleId="GeenAfstand">
    <w:name w:val="GeenAfstand"/>
    <w:basedOn w:val="Normal"/>
    <w:qFormat/>
    <w:rsid w:val="00F31DF3"/>
    <w:pPr>
      <w:framePr w:wrap="auto" w:hAnchor="page" w:xAlign="center" w:yAlign="top"/>
      <w:spacing w:after="0" w:line="240" w:lineRule="auto"/>
    </w:pPr>
    <w:rPr>
      <w:rFonts w:ascii="Arial" w:eastAsiaTheme="minorHAnsi" w:hAnsi="Arial" w:cs="Times New Roman"/>
      <w:color w:val="002060"/>
      <w:kern w:val="24"/>
      <w:sz w:val="22"/>
      <w:szCs w:val="120"/>
      <w:lang w:eastAsia="nl-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9750">
      <w:bodyDiv w:val="1"/>
      <w:marLeft w:val="0"/>
      <w:marRight w:val="0"/>
      <w:marTop w:val="0"/>
      <w:marBottom w:val="0"/>
      <w:divBdr>
        <w:top w:val="none" w:sz="0" w:space="0" w:color="auto"/>
        <w:left w:val="none" w:sz="0" w:space="0" w:color="auto"/>
        <w:bottom w:val="none" w:sz="0" w:space="0" w:color="auto"/>
        <w:right w:val="none" w:sz="0" w:space="0" w:color="auto"/>
      </w:divBdr>
    </w:div>
    <w:div w:id="1029112113">
      <w:bodyDiv w:val="1"/>
      <w:marLeft w:val="0"/>
      <w:marRight w:val="0"/>
      <w:marTop w:val="0"/>
      <w:marBottom w:val="0"/>
      <w:divBdr>
        <w:top w:val="none" w:sz="0" w:space="0" w:color="auto"/>
        <w:left w:val="none" w:sz="0" w:space="0" w:color="auto"/>
        <w:bottom w:val="none" w:sz="0" w:space="0" w:color="auto"/>
        <w:right w:val="none" w:sz="0" w:space="0" w:color="auto"/>
      </w:divBdr>
    </w:div>
    <w:div w:id="1225989377">
      <w:bodyDiv w:val="1"/>
      <w:marLeft w:val="0"/>
      <w:marRight w:val="0"/>
      <w:marTop w:val="0"/>
      <w:marBottom w:val="0"/>
      <w:divBdr>
        <w:top w:val="none" w:sz="0" w:space="0" w:color="auto"/>
        <w:left w:val="none" w:sz="0" w:space="0" w:color="auto"/>
        <w:bottom w:val="none" w:sz="0" w:space="0" w:color="auto"/>
        <w:right w:val="none" w:sz="0" w:space="0" w:color="auto"/>
      </w:divBdr>
    </w:div>
    <w:div w:id="1493180139">
      <w:bodyDiv w:val="1"/>
      <w:marLeft w:val="0"/>
      <w:marRight w:val="0"/>
      <w:marTop w:val="0"/>
      <w:marBottom w:val="0"/>
      <w:divBdr>
        <w:top w:val="none" w:sz="0" w:space="0" w:color="auto"/>
        <w:left w:val="none" w:sz="0" w:space="0" w:color="auto"/>
        <w:bottom w:val="none" w:sz="0" w:space="0" w:color="auto"/>
        <w:right w:val="none" w:sz="0" w:space="0" w:color="auto"/>
      </w:divBdr>
    </w:div>
    <w:div w:id="1605502082">
      <w:bodyDiv w:val="1"/>
      <w:marLeft w:val="0"/>
      <w:marRight w:val="0"/>
      <w:marTop w:val="0"/>
      <w:marBottom w:val="0"/>
      <w:divBdr>
        <w:top w:val="none" w:sz="0" w:space="0" w:color="auto"/>
        <w:left w:val="none" w:sz="0" w:space="0" w:color="auto"/>
        <w:bottom w:val="none" w:sz="0" w:space="0" w:color="auto"/>
        <w:right w:val="none" w:sz="0" w:space="0" w:color="auto"/>
      </w:divBdr>
    </w:div>
    <w:div w:id="20320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ikben\Documents\Aangepaste%20Office-sjablonen\BitSkill%20Template.dotx" TargetMode="External"/></Relationships>
</file>

<file path=word/theme/theme1.xml><?xml version="1.0" encoding="utf-8"?>
<a:theme xmlns:a="http://schemas.openxmlformats.org/drawingml/2006/main" name="Office Theme">
  <a:themeElements>
    <a:clrScheme name="Aangepast 1">
      <a:dk1>
        <a:sysClr val="windowText" lastClr="000000"/>
      </a:dk1>
      <a:lt1>
        <a:sysClr val="window" lastClr="FFFFFF"/>
      </a:lt1>
      <a:dk2>
        <a:srgbClr val="39302A"/>
      </a:dk2>
      <a:lt2>
        <a:srgbClr val="E5DEDB"/>
      </a:lt2>
      <a:accent1>
        <a:srgbClr val="FF0000"/>
      </a:accent1>
      <a:accent2>
        <a:srgbClr val="FF0000"/>
      </a:accent2>
      <a:accent3>
        <a:srgbClr val="FF0000"/>
      </a:accent3>
      <a:accent4>
        <a:srgbClr val="FF0000"/>
      </a:accent4>
      <a:accent5>
        <a:srgbClr val="FF0000"/>
      </a:accent5>
      <a:accent6>
        <a:srgbClr val="FF0000"/>
      </a:accent6>
      <a:hlink>
        <a:srgbClr val="FF0000"/>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ABF6B-44D2-400F-AA72-4CC5681B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BitSkill Template.dotx</Template>
  <TotalTime>24</TotalTime>
  <Pages>13</Pages>
  <Words>956</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Links>
    <vt:vector size="66" baseType="variant">
      <vt:variant>
        <vt:i4>1310773</vt:i4>
      </vt:variant>
      <vt:variant>
        <vt:i4>62</vt:i4>
      </vt:variant>
      <vt:variant>
        <vt:i4>0</vt:i4>
      </vt:variant>
      <vt:variant>
        <vt:i4>5</vt:i4>
      </vt:variant>
      <vt:variant>
        <vt:lpwstr/>
      </vt:variant>
      <vt:variant>
        <vt:lpwstr>_Toc10721120</vt:lpwstr>
      </vt:variant>
      <vt:variant>
        <vt:i4>1900598</vt:i4>
      </vt:variant>
      <vt:variant>
        <vt:i4>56</vt:i4>
      </vt:variant>
      <vt:variant>
        <vt:i4>0</vt:i4>
      </vt:variant>
      <vt:variant>
        <vt:i4>5</vt:i4>
      </vt:variant>
      <vt:variant>
        <vt:lpwstr/>
      </vt:variant>
      <vt:variant>
        <vt:lpwstr>_Toc10721119</vt:lpwstr>
      </vt:variant>
      <vt:variant>
        <vt:i4>1835062</vt:i4>
      </vt:variant>
      <vt:variant>
        <vt:i4>50</vt:i4>
      </vt:variant>
      <vt:variant>
        <vt:i4>0</vt:i4>
      </vt:variant>
      <vt:variant>
        <vt:i4>5</vt:i4>
      </vt:variant>
      <vt:variant>
        <vt:lpwstr/>
      </vt:variant>
      <vt:variant>
        <vt:lpwstr>_Toc10721118</vt:lpwstr>
      </vt:variant>
      <vt:variant>
        <vt:i4>1245238</vt:i4>
      </vt:variant>
      <vt:variant>
        <vt:i4>44</vt:i4>
      </vt:variant>
      <vt:variant>
        <vt:i4>0</vt:i4>
      </vt:variant>
      <vt:variant>
        <vt:i4>5</vt:i4>
      </vt:variant>
      <vt:variant>
        <vt:lpwstr/>
      </vt:variant>
      <vt:variant>
        <vt:lpwstr>_Toc10721117</vt:lpwstr>
      </vt:variant>
      <vt:variant>
        <vt:i4>1179702</vt:i4>
      </vt:variant>
      <vt:variant>
        <vt:i4>38</vt:i4>
      </vt:variant>
      <vt:variant>
        <vt:i4>0</vt:i4>
      </vt:variant>
      <vt:variant>
        <vt:i4>5</vt:i4>
      </vt:variant>
      <vt:variant>
        <vt:lpwstr/>
      </vt:variant>
      <vt:variant>
        <vt:lpwstr>_Toc10721116</vt:lpwstr>
      </vt:variant>
      <vt:variant>
        <vt:i4>1114166</vt:i4>
      </vt:variant>
      <vt:variant>
        <vt:i4>32</vt:i4>
      </vt:variant>
      <vt:variant>
        <vt:i4>0</vt:i4>
      </vt:variant>
      <vt:variant>
        <vt:i4>5</vt:i4>
      </vt:variant>
      <vt:variant>
        <vt:lpwstr/>
      </vt:variant>
      <vt:variant>
        <vt:lpwstr>_Toc10721115</vt:lpwstr>
      </vt:variant>
      <vt:variant>
        <vt:i4>1048630</vt:i4>
      </vt:variant>
      <vt:variant>
        <vt:i4>26</vt:i4>
      </vt:variant>
      <vt:variant>
        <vt:i4>0</vt:i4>
      </vt:variant>
      <vt:variant>
        <vt:i4>5</vt:i4>
      </vt:variant>
      <vt:variant>
        <vt:lpwstr/>
      </vt:variant>
      <vt:variant>
        <vt:lpwstr>_Toc10721114</vt:lpwstr>
      </vt:variant>
      <vt:variant>
        <vt:i4>1507382</vt:i4>
      </vt:variant>
      <vt:variant>
        <vt:i4>20</vt:i4>
      </vt:variant>
      <vt:variant>
        <vt:i4>0</vt:i4>
      </vt:variant>
      <vt:variant>
        <vt:i4>5</vt:i4>
      </vt:variant>
      <vt:variant>
        <vt:lpwstr/>
      </vt:variant>
      <vt:variant>
        <vt:lpwstr>_Toc10721113</vt:lpwstr>
      </vt:variant>
      <vt:variant>
        <vt:i4>1441846</vt:i4>
      </vt:variant>
      <vt:variant>
        <vt:i4>14</vt:i4>
      </vt:variant>
      <vt:variant>
        <vt:i4>0</vt:i4>
      </vt:variant>
      <vt:variant>
        <vt:i4>5</vt:i4>
      </vt:variant>
      <vt:variant>
        <vt:lpwstr/>
      </vt:variant>
      <vt:variant>
        <vt:lpwstr>_Toc10721112</vt:lpwstr>
      </vt:variant>
      <vt:variant>
        <vt:i4>1376310</vt:i4>
      </vt:variant>
      <vt:variant>
        <vt:i4>8</vt:i4>
      </vt:variant>
      <vt:variant>
        <vt:i4>0</vt:i4>
      </vt:variant>
      <vt:variant>
        <vt:i4>5</vt:i4>
      </vt:variant>
      <vt:variant>
        <vt:lpwstr/>
      </vt:variant>
      <vt:variant>
        <vt:lpwstr>_Toc10721111</vt:lpwstr>
      </vt:variant>
      <vt:variant>
        <vt:i4>1310774</vt:i4>
      </vt:variant>
      <vt:variant>
        <vt:i4>2</vt:i4>
      </vt:variant>
      <vt:variant>
        <vt:i4>0</vt:i4>
      </vt:variant>
      <vt:variant>
        <vt:i4>5</vt:i4>
      </vt:variant>
      <vt:variant>
        <vt:lpwstr/>
      </vt:variant>
      <vt:variant>
        <vt:lpwstr>_Toc10721110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Syon Foppen</dc:creator>
  <cp:keywords/>
  <dc:description/>
  <cp:lastModifiedBy>Vincent Gunnink</cp:lastModifiedBy>
  <cp:revision>283</cp:revision>
  <dcterms:created xsi:type="dcterms:W3CDTF">2019-06-04T10:12:00Z</dcterms:created>
  <dcterms:modified xsi:type="dcterms:W3CDTF">2019-06-07T07:56:00Z</dcterms:modified>
</cp:coreProperties>
</file>