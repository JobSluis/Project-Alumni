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7871484"/>
        <w:docPartObj>
          <w:docPartGallery w:val="Cover Pages"/>
          <w:docPartUnique/>
        </w:docPartObj>
      </w:sdtPr>
      <w:sdtEndPr/>
      <w:sdtContent>
        <w:p w14:paraId="1142F644" w14:textId="521FD40A" w:rsidR="00B33243" w:rsidRDefault="000B06B2">
          <w:r w:rsidRPr="000B06B2">
            <w:rPr>
              <w:noProof/>
            </w:rPr>
            <mc:AlternateContent>
              <mc:Choice Requires="wps">
                <w:drawing>
                  <wp:anchor distT="0" distB="0" distL="114300" distR="114300" simplePos="0" relativeHeight="251658240" behindDoc="0" locked="0" layoutInCell="1" allowOverlap="1" wp14:anchorId="544F7A49" wp14:editId="33FA7071">
                    <wp:simplePos x="0" y="0"/>
                    <wp:positionH relativeFrom="column">
                      <wp:posOffset>-1171575</wp:posOffset>
                    </wp:positionH>
                    <wp:positionV relativeFrom="paragraph">
                      <wp:posOffset>8242935</wp:posOffset>
                    </wp:positionV>
                    <wp:extent cx="8154670" cy="1520190"/>
                    <wp:effectExtent l="0" t="0" r="17780" b="22860"/>
                    <wp:wrapNone/>
                    <wp:docPr id="5" name="Stroomdiagram: Document 5"/>
                    <wp:cNvGraphicFramePr/>
                    <a:graphic xmlns:a="http://schemas.openxmlformats.org/drawingml/2006/main">
                      <a:graphicData uri="http://schemas.microsoft.com/office/word/2010/wordprocessingShape">
                        <wps:wsp>
                          <wps:cNvSpPr/>
                          <wps:spPr>
                            <a:xfrm flipV="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w16="http://schemas.microsoft.com/office/word/2018/wordml" xmlns:w16cex="http://schemas.microsoft.com/office/word/2018/wordml/cex">
                <w:pict>
                  <v:shapetype w14:anchorId="2D67356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Stroomdiagram: Document 5" o:spid="_x0000_s1026" type="#_x0000_t114" style="position:absolute;margin-left:-92.25pt;margin-top:649.05pt;width:642.1pt;height:119.7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" fillcolor="black [3200]" strokecolor="black [1600]" strokeweight="1pt"/>
                </w:pict>
              </mc:Fallback>
            </mc:AlternateContent>
          </w:r>
          <w:r w:rsidRPr="000B06B2">
            <w:rPr>
              <w:noProof/>
            </w:rPr>
            <mc:AlternateContent>
              <mc:Choice Requires="wps">
                <w:drawing>
                  <wp:anchor distT="0" distB="0" distL="114300" distR="114300" simplePos="0" relativeHeight="251658241" behindDoc="1" locked="0" layoutInCell="1" allowOverlap="1" wp14:anchorId="5F7EAF3D" wp14:editId="7B52D676">
                    <wp:simplePos x="0" y="0"/>
                    <wp:positionH relativeFrom="column">
                      <wp:posOffset>-916305</wp:posOffset>
                    </wp:positionH>
                    <wp:positionV relativeFrom="page">
                      <wp:posOffset>-28575</wp:posOffset>
                    </wp:positionV>
                    <wp:extent cx="8154670" cy="1520190"/>
                    <wp:effectExtent l="0" t="0" r="17780" b="3810"/>
                    <wp:wrapNone/>
                    <wp:docPr id="8" name="Stroomdiagram: Document 8"/>
                    <wp:cNvGraphicFramePr/>
                    <a:graphic xmlns:a="http://schemas.openxmlformats.org/drawingml/2006/main">
                      <a:graphicData uri="http://schemas.microsoft.com/office/word/2010/wordprocessingShape">
                        <wps:wsp>
                          <wps:cNvSpPr/>
                          <wps:spPr>
                            <a:xfrm flipH="1">
                              <a:off x="0" y="0"/>
                              <a:ext cx="8154670" cy="152019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w16="http://schemas.microsoft.com/office/word/2018/wordml" xmlns:w16cex="http://schemas.microsoft.com/office/word/2018/wordml/cex">
                <w:pict>
                  <v:shape w14:anchorId="1BC385B0" id="Stroomdiagram: Document 8" o:spid="_x0000_s1026" type="#_x0000_t114" style="position:absolute;margin-left:-72.15pt;margin-top:-2.25pt;width:642.1pt;height:119.7pt;flip:x;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" fillcolor="black [3200]" strokecolor="black [1600]" strokeweight="1pt">
                    <w10:wrap anchory="page"/>
                  </v:shape>
                </w:pict>
              </mc:Fallback>
            </mc:AlternateContent>
          </w:r>
          <w:r w:rsidRPr="000B06B2">
            <w:rPr>
              <w:noProof/>
            </w:rPr>
            <w:drawing>
              <wp:anchor distT="0" distB="0" distL="114300" distR="114300" simplePos="0" relativeHeight="251658242" behindDoc="0" locked="0" layoutInCell="1" allowOverlap="1" wp14:anchorId="4CC0EC9F" wp14:editId="1DEBD4E3">
                <wp:simplePos x="0" y="0"/>
                <wp:positionH relativeFrom="column">
                  <wp:posOffset>3996690</wp:posOffset>
                </wp:positionH>
                <wp:positionV relativeFrom="paragraph">
                  <wp:posOffset>-708660</wp:posOffset>
                </wp:positionV>
                <wp:extent cx="1637665" cy="1008380"/>
                <wp:effectExtent l="0" t="0" r="635" b="127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7665"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6B2">
            <w:rPr>
              <w:noProof/>
            </w:rPr>
            <mc:AlternateContent>
              <mc:Choice Requires="wps">
                <w:drawing>
                  <wp:anchor distT="0" distB="0" distL="114300" distR="114300" simplePos="0" relativeHeight="251658243" behindDoc="0" locked="0" layoutInCell="1" allowOverlap="1" wp14:anchorId="313E4F12" wp14:editId="0CA480BF">
                    <wp:simplePos x="0" y="0"/>
                    <wp:positionH relativeFrom="column">
                      <wp:posOffset>1537970</wp:posOffset>
                    </wp:positionH>
                    <wp:positionV relativeFrom="paragraph">
                      <wp:posOffset>5299075</wp:posOffset>
                    </wp:positionV>
                    <wp:extent cx="5143500" cy="10668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51435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http://schemas.microsoft.com/office/word/2018/wordml" xmlns:w16cex="http://schemas.microsoft.com/office/word/2018/wordml/cex">
                <w:pict>
                  <v:rect w14:anchorId="60E8693A" id="Rechthoek 6" o:spid="_x0000_s1026" style="position:absolute;margin-left:121.1pt;margin-top:417.25pt;width:405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" fillcolor="red [3204]" strokecolor="#7f0000 [1604]" strokeweight="1pt"/>
                </w:pict>
              </mc:Fallback>
            </mc:AlternateContent>
          </w:r>
          <w:r w:rsidRPr="000B06B2">
            <w:rPr>
              <w:noProof/>
            </w:rPr>
            <mc:AlternateContent>
              <mc:Choice Requires="wps">
                <w:drawing>
                  <wp:anchor distT="0" distB="0" distL="114300" distR="114300" simplePos="0" relativeHeight="251658244" behindDoc="0" locked="0" layoutInCell="1" allowOverlap="1" wp14:anchorId="5A6656CC" wp14:editId="65872508">
                    <wp:simplePos x="0" y="0"/>
                    <wp:positionH relativeFrom="column">
                      <wp:posOffset>1798955</wp:posOffset>
                    </wp:positionH>
                    <wp:positionV relativeFrom="paragraph">
                      <wp:posOffset>5436235</wp:posOffset>
                    </wp:positionV>
                    <wp:extent cx="4884420" cy="927735"/>
                    <wp:effectExtent l="0" t="0" r="0" b="5715"/>
                    <wp:wrapNone/>
                    <wp:docPr id="3" name="Tekstvak 3"/>
                    <wp:cNvGraphicFramePr/>
                    <a:graphic xmlns:a="http://schemas.openxmlformats.org/drawingml/2006/main">
                      <a:graphicData uri="http://schemas.microsoft.com/office/word/2010/wordprocessingShape">
                        <wps:wsp>
                          <wps:cNvSpPr txBox="1"/>
                          <wps:spPr>
                            <a:xfrm>
                              <a:off x="0" y="0"/>
                              <a:ext cx="4884420" cy="927735"/>
                            </a:xfrm>
                            <a:prstGeom prst="rect">
                              <a:avLst/>
                            </a:prstGeom>
                            <a:noFill/>
                            <a:ln>
                              <a:noFill/>
                            </a:ln>
                          </wps:spPr>
                          <wps:txbx>
                            <w:txbxContent>
                              <w:p w14:paraId="1A67D91F" w14:textId="077628F6" w:rsidR="000B06B2" w:rsidRPr="00806141" w:rsidRDefault="0070683F" w:rsidP="000B06B2">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49606D">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B7D90">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r w:rsidR="000B06B2">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PROJECT 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656CC" id="_x0000_t202" coordsize="21600,21600" o:spt="202" path="m,l,21600r21600,l21600,xe">
                    <v:stroke joinstyle="miter"/>
                    <v:path gradientshapeok="t" o:connecttype="rect"/>
                  </v:shapetype>
                  <v:shape id="Tekstvak 3" o:spid="_x0000_s1026" type="#_x0000_t202" style="position:absolute;margin-left:141.65pt;margin-top:428.05pt;width:384.6pt;height:7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" filled="f" stroked="f">
                    <v:textbox>
                      <w:txbxContent>
                        <w:p w14:paraId="1A67D91F" w14:textId="077628F6" w:rsidR="000B06B2" w:rsidRPr="00806141" w:rsidRDefault="0070683F" w:rsidP="000B06B2">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49606D">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7B7D90">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r w:rsidR="000B06B2">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PROJECT ALUMNI</w:t>
                          </w:r>
                        </w:p>
                      </w:txbxContent>
                    </v:textbox>
                  </v:shape>
                </w:pict>
              </mc:Fallback>
            </mc:AlternateContent>
          </w:r>
          <w:r w:rsidR="00B33243">
            <w:br w:type="page"/>
          </w:r>
        </w:p>
      </w:sdtContent>
    </w:sdt>
    <w:p w14:paraId="01EB1FF9" w14:textId="77777777" w:rsidR="00B96CA8" w:rsidRDefault="00B96CA8"/>
    <w:p w14:paraId="7F199579" w14:textId="77777777" w:rsidR="008449E0" w:rsidRDefault="008449E0"/>
    <w:p w14:paraId="60BB2161" w14:textId="6F0B2D06" w:rsidR="008C1393" w:rsidRPr="00F15E0A" w:rsidRDefault="008449E0" w:rsidP="008449E0">
      <w:pPr>
        <w:pStyle w:val="Kop1"/>
        <w:rPr>
          <w:rFonts w:eastAsiaTheme="minorEastAsia"/>
          <w:color w:val="auto"/>
        </w:rPr>
      </w:pPr>
      <w:bookmarkStart w:id="0" w:name="_Toc4322401"/>
      <w:bookmarkStart w:id="1" w:name="_Toc10724951"/>
      <w:r w:rsidRPr="00F15E0A">
        <w:rPr>
          <w:rFonts w:eastAsiaTheme="minorEastAsia"/>
          <w:color w:val="auto"/>
        </w:rPr>
        <w:t>V</w:t>
      </w:r>
      <w:bookmarkEnd w:id="0"/>
      <w:r w:rsidR="00902894" w:rsidRPr="00F15E0A">
        <w:rPr>
          <w:rFonts w:eastAsiaTheme="minorEastAsia"/>
          <w:color w:val="auto"/>
        </w:rPr>
        <w:t>OORWOORD</w:t>
      </w:r>
      <w:bookmarkEnd w:id="1"/>
    </w:p>
    <w:p w14:paraId="4971DFD2" w14:textId="77777777" w:rsidR="0006127E" w:rsidRPr="00E2230B" w:rsidRDefault="0006127E" w:rsidP="0006127E">
      <w:pPr>
        <w:rPr>
          <w:sz w:val="22"/>
          <w:szCs w:val="22"/>
        </w:rPr>
      </w:pPr>
      <w:r w:rsidRPr="00E2230B">
        <w:rPr>
          <w:sz w:val="22"/>
          <w:szCs w:val="22"/>
        </w:rPr>
        <w:t xml:space="preserve">Op 15 Mei 2019 hebben wij met de heer </w:t>
      </w:r>
      <w:proofErr w:type="spellStart"/>
      <w:r w:rsidRPr="00E2230B">
        <w:rPr>
          <w:sz w:val="22"/>
          <w:szCs w:val="22"/>
        </w:rPr>
        <w:t>Klieverik</w:t>
      </w:r>
      <w:proofErr w:type="spellEnd"/>
      <w:r w:rsidRPr="00E2230B">
        <w:rPr>
          <w:sz w:val="22"/>
          <w:szCs w:val="22"/>
        </w:rPr>
        <w:t xml:space="preserve"> van ROC Almelo over het maken van een website voor hun alumni netwerk gepraat. In de huidige situatie gebruiken ze facebook, alleen zijn ze bang dat Facebook niet interessant genoeg blijft voor hun doelgroep. Om dit probleem optelossen hebben ze ons gevraagd om een website te maken. Tijdens het gesprek gaf de heer </w:t>
      </w:r>
      <w:proofErr w:type="spellStart"/>
      <w:r w:rsidRPr="00E2230B">
        <w:rPr>
          <w:sz w:val="22"/>
          <w:szCs w:val="22"/>
        </w:rPr>
        <w:t>Klieverik</w:t>
      </w:r>
      <w:proofErr w:type="spellEnd"/>
      <w:r w:rsidRPr="00E2230B">
        <w:rPr>
          <w:sz w:val="22"/>
          <w:szCs w:val="22"/>
        </w:rPr>
        <w:t xml:space="preserve"> zijn wensen </w:t>
      </w:r>
      <w:r>
        <w:rPr>
          <w:sz w:val="22"/>
          <w:szCs w:val="22"/>
        </w:rPr>
        <w:t xml:space="preserve">en eisen </w:t>
      </w:r>
      <w:r w:rsidRPr="00E2230B">
        <w:rPr>
          <w:sz w:val="22"/>
          <w:szCs w:val="22"/>
        </w:rPr>
        <w:t>voor deze website aan. Deze zijn meegenomen in het beschrijven van het plan.</w:t>
      </w:r>
    </w:p>
    <w:p w14:paraId="30A44625" w14:textId="38F3076A" w:rsidR="0006127E" w:rsidRPr="00E2230B" w:rsidRDefault="0006127E" w:rsidP="0006127E">
      <w:pPr>
        <w:rPr>
          <w:sz w:val="22"/>
          <w:szCs w:val="22"/>
        </w:rPr>
      </w:pPr>
      <w:r w:rsidRPr="00E2230B">
        <w:rPr>
          <w:sz w:val="22"/>
          <w:szCs w:val="22"/>
        </w:rPr>
        <w:t xml:space="preserve">Namens </w:t>
      </w:r>
      <w:proofErr w:type="spellStart"/>
      <w:r w:rsidRPr="00E2230B">
        <w:rPr>
          <w:sz w:val="22"/>
          <w:szCs w:val="22"/>
        </w:rPr>
        <w:t>BitSkill</w:t>
      </w:r>
      <w:proofErr w:type="spellEnd"/>
      <w:r w:rsidRPr="00E2230B">
        <w:rPr>
          <w:sz w:val="22"/>
          <w:szCs w:val="22"/>
        </w:rPr>
        <w:t xml:space="preserve"> willen wij de heer </w:t>
      </w:r>
      <w:proofErr w:type="spellStart"/>
      <w:r w:rsidRPr="00E2230B">
        <w:rPr>
          <w:sz w:val="22"/>
          <w:szCs w:val="22"/>
        </w:rPr>
        <w:t>Kliev</w:t>
      </w:r>
      <w:r w:rsidR="00456D9F">
        <w:rPr>
          <w:sz w:val="22"/>
          <w:szCs w:val="22"/>
        </w:rPr>
        <w:t>e</w:t>
      </w:r>
      <w:r w:rsidRPr="00E2230B">
        <w:rPr>
          <w:sz w:val="22"/>
          <w:szCs w:val="22"/>
        </w:rPr>
        <w:t>rik</w:t>
      </w:r>
      <w:proofErr w:type="spellEnd"/>
      <w:r w:rsidRPr="00E2230B">
        <w:rPr>
          <w:sz w:val="22"/>
          <w:szCs w:val="22"/>
        </w:rPr>
        <w:t xml:space="preserve"> bedanken voor het prettige gesprek. In het document zijn de gespreksonderwerpen zoveel mogelijk uiteengezet. Wij gaan er dan ook vanuit dat hetgeen dat besproken is, in het document goed weergegeven is.</w:t>
      </w:r>
    </w:p>
    <w:p w14:paraId="2923BE87" w14:textId="77777777" w:rsidR="0006127E" w:rsidRPr="00E2230B" w:rsidRDefault="0006127E" w:rsidP="0006127E">
      <w:pPr>
        <w:rPr>
          <w:sz w:val="22"/>
          <w:szCs w:val="22"/>
        </w:rPr>
      </w:pPr>
      <w:r w:rsidRPr="00E2230B">
        <w:rPr>
          <w:sz w:val="22"/>
          <w:szCs w:val="22"/>
        </w:rPr>
        <w:t>Tot slot stellen wij alles in het werk om uw vraag op een correcte manier om te zetten naar een goed werkende website.</w:t>
      </w:r>
    </w:p>
    <w:p w14:paraId="5B5106A6" w14:textId="23C21CA5" w:rsidR="0006127E" w:rsidRPr="00E2230B" w:rsidRDefault="0006127E" w:rsidP="0006127E">
      <w:pPr>
        <w:rPr>
          <w:sz w:val="22"/>
          <w:szCs w:val="22"/>
        </w:rPr>
      </w:pPr>
      <w:r w:rsidRPr="00E2230B">
        <w:rPr>
          <w:sz w:val="22"/>
          <w:szCs w:val="22"/>
        </w:rPr>
        <w:br/>
        <w:t xml:space="preserve">Hengelo, </w:t>
      </w:r>
      <w:r w:rsidR="00D4035D">
        <w:rPr>
          <w:sz w:val="22"/>
          <w:szCs w:val="22"/>
        </w:rPr>
        <w:t>7</w:t>
      </w:r>
      <w:r w:rsidRPr="00E2230B">
        <w:rPr>
          <w:sz w:val="22"/>
          <w:szCs w:val="22"/>
        </w:rPr>
        <w:t xml:space="preserve"> </w:t>
      </w:r>
      <w:r w:rsidR="00D4035D">
        <w:rPr>
          <w:sz w:val="22"/>
          <w:szCs w:val="22"/>
        </w:rPr>
        <w:t>juni</w:t>
      </w:r>
      <w:r w:rsidRPr="00E2230B">
        <w:rPr>
          <w:sz w:val="22"/>
          <w:szCs w:val="22"/>
        </w:rPr>
        <w:t xml:space="preserve"> 201</w:t>
      </w:r>
      <w:r>
        <w:rPr>
          <w:sz w:val="22"/>
          <w:szCs w:val="22"/>
        </w:rPr>
        <w:t>9</w:t>
      </w:r>
    </w:p>
    <w:p w14:paraId="3746A6D5" w14:textId="50B6CDAA" w:rsidR="000B4250" w:rsidRDefault="000B4250">
      <w:r>
        <w:br w:type="page"/>
      </w:r>
    </w:p>
    <w:p w14:paraId="0FFCD717" w14:textId="10CFE5C4" w:rsidR="00A5573A" w:rsidRDefault="00A5573A" w:rsidP="00A5573A"/>
    <w:p w14:paraId="3BA18E37" w14:textId="440AE900" w:rsidR="000B4250" w:rsidRDefault="000B4250" w:rsidP="00A5573A"/>
    <w:sdt>
      <w:sdtPr>
        <w:rPr>
          <w:rFonts w:asciiTheme="minorHAnsi" w:eastAsiaTheme="minorEastAsia" w:hAnsiTheme="minorHAnsi" w:cstheme="minorBidi"/>
          <w:color w:val="auto"/>
          <w:sz w:val="21"/>
          <w:szCs w:val="21"/>
        </w:rPr>
        <w:id w:val="-750888301"/>
        <w:docPartObj>
          <w:docPartGallery w:val="Table of Contents"/>
          <w:docPartUnique/>
        </w:docPartObj>
      </w:sdtPr>
      <w:sdtEndPr>
        <w:rPr>
          <w:b/>
          <w:bCs/>
        </w:rPr>
      </w:sdtEndPr>
      <w:sdtContent>
        <w:p w14:paraId="67387F2D" w14:textId="2D81DA47" w:rsidR="001F6D2C" w:rsidRPr="00F15E0A" w:rsidRDefault="001F6D2C">
          <w:pPr>
            <w:pStyle w:val="Kopvaninhoudsopgave"/>
            <w:rPr>
              <w:color w:val="auto"/>
            </w:rPr>
          </w:pPr>
          <w:r w:rsidRPr="00F15E0A">
            <w:rPr>
              <w:color w:val="auto"/>
            </w:rPr>
            <w:t>Inhoudsopgave</w:t>
          </w:r>
        </w:p>
        <w:p w14:paraId="37AA761C" w14:textId="32D3336A" w:rsidR="00AF057A" w:rsidRDefault="001F6D2C">
          <w:pPr>
            <w:pStyle w:val="Inhopg1"/>
            <w:tabs>
              <w:tab w:val="right" w:leader="dot" w:pos="9016"/>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10724951" w:history="1">
            <w:r w:rsidR="00AF057A" w:rsidRPr="003A181E">
              <w:rPr>
                <w:rStyle w:val="Hyperlink"/>
                <w:noProof/>
              </w:rPr>
              <w:t>VOORWOORD</w:t>
            </w:r>
            <w:r w:rsidR="00AF057A">
              <w:rPr>
                <w:noProof/>
                <w:webHidden/>
              </w:rPr>
              <w:tab/>
            </w:r>
            <w:r w:rsidR="00AF057A">
              <w:rPr>
                <w:noProof/>
                <w:webHidden/>
              </w:rPr>
              <w:fldChar w:fldCharType="begin"/>
            </w:r>
            <w:r w:rsidR="00AF057A">
              <w:rPr>
                <w:noProof/>
                <w:webHidden/>
              </w:rPr>
              <w:instrText xml:space="preserve"> PAGEREF _Toc10724951 \h </w:instrText>
            </w:r>
            <w:r w:rsidR="00AF057A">
              <w:rPr>
                <w:noProof/>
                <w:webHidden/>
              </w:rPr>
            </w:r>
            <w:r w:rsidR="00AF057A">
              <w:rPr>
                <w:noProof/>
                <w:webHidden/>
              </w:rPr>
              <w:fldChar w:fldCharType="separate"/>
            </w:r>
            <w:r w:rsidR="00AF057A">
              <w:rPr>
                <w:noProof/>
                <w:webHidden/>
              </w:rPr>
              <w:t>1</w:t>
            </w:r>
            <w:r w:rsidR="00AF057A">
              <w:rPr>
                <w:noProof/>
                <w:webHidden/>
              </w:rPr>
              <w:fldChar w:fldCharType="end"/>
            </w:r>
          </w:hyperlink>
        </w:p>
        <w:p w14:paraId="2181D868" w14:textId="2B4B28CF" w:rsidR="00AF057A" w:rsidRDefault="00BC38B1">
          <w:pPr>
            <w:pStyle w:val="Inhopg1"/>
            <w:tabs>
              <w:tab w:val="right" w:leader="dot" w:pos="9016"/>
            </w:tabs>
            <w:rPr>
              <w:noProof/>
              <w:sz w:val="22"/>
              <w:szCs w:val="22"/>
              <w:lang w:eastAsia="nl-NL"/>
            </w:rPr>
          </w:pPr>
          <w:hyperlink w:anchor="_Toc10724952" w:history="1">
            <w:r w:rsidR="00AF057A" w:rsidRPr="003A181E">
              <w:rPr>
                <w:rStyle w:val="Hyperlink"/>
                <w:noProof/>
              </w:rPr>
              <w:t>SAMENVATTING</w:t>
            </w:r>
            <w:r w:rsidR="00AF057A">
              <w:rPr>
                <w:noProof/>
                <w:webHidden/>
              </w:rPr>
              <w:tab/>
            </w:r>
            <w:r w:rsidR="00AF057A">
              <w:rPr>
                <w:noProof/>
                <w:webHidden/>
              </w:rPr>
              <w:fldChar w:fldCharType="begin"/>
            </w:r>
            <w:r w:rsidR="00AF057A">
              <w:rPr>
                <w:noProof/>
                <w:webHidden/>
              </w:rPr>
              <w:instrText xml:space="preserve"> PAGEREF _Toc10724952 \h </w:instrText>
            </w:r>
            <w:r w:rsidR="00AF057A">
              <w:rPr>
                <w:noProof/>
                <w:webHidden/>
              </w:rPr>
            </w:r>
            <w:r w:rsidR="00AF057A">
              <w:rPr>
                <w:noProof/>
                <w:webHidden/>
              </w:rPr>
              <w:fldChar w:fldCharType="separate"/>
            </w:r>
            <w:r w:rsidR="00AF057A">
              <w:rPr>
                <w:noProof/>
                <w:webHidden/>
              </w:rPr>
              <w:t>3</w:t>
            </w:r>
            <w:r w:rsidR="00AF057A">
              <w:rPr>
                <w:noProof/>
                <w:webHidden/>
              </w:rPr>
              <w:fldChar w:fldCharType="end"/>
            </w:r>
          </w:hyperlink>
        </w:p>
        <w:p w14:paraId="0D57C528" w14:textId="28CF6692" w:rsidR="00AF057A" w:rsidRDefault="00BC38B1">
          <w:pPr>
            <w:pStyle w:val="Inhopg1"/>
            <w:tabs>
              <w:tab w:val="right" w:leader="dot" w:pos="9016"/>
            </w:tabs>
            <w:rPr>
              <w:noProof/>
              <w:sz w:val="22"/>
              <w:szCs w:val="22"/>
              <w:lang w:eastAsia="nl-NL"/>
            </w:rPr>
          </w:pPr>
          <w:hyperlink w:anchor="_Toc10724953" w:history="1">
            <w:r w:rsidR="00AF057A" w:rsidRPr="003A181E">
              <w:rPr>
                <w:rStyle w:val="Hyperlink"/>
                <w:noProof/>
              </w:rPr>
              <w:t>VERSIEBEHEER</w:t>
            </w:r>
            <w:r w:rsidR="00AF057A">
              <w:rPr>
                <w:noProof/>
                <w:webHidden/>
              </w:rPr>
              <w:tab/>
            </w:r>
            <w:r w:rsidR="00AF057A">
              <w:rPr>
                <w:noProof/>
                <w:webHidden/>
              </w:rPr>
              <w:fldChar w:fldCharType="begin"/>
            </w:r>
            <w:r w:rsidR="00AF057A">
              <w:rPr>
                <w:noProof/>
                <w:webHidden/>
              </w:rPr>
              <w:instrText xml:space="preserve"> PAGEREF _Toc10724953 \h </w:instrText>
            </w:r>
            <w:r w:rsidR="00AF057A">
              <w:rPr>
                <w:noProof/>
                <w:webHidden/>
              </w:rPr>
            </w:r>
            <w:r w:rsidR="00AF057A">
              <w:rPr>
                <w:noProof/>
                <w:webHidden/>
              </w:rPr>
              <w:fldChar w:fldCharType="separate"/>
            </w:r>
            <w:r w:rsidR="00AF057A">
              <w:rPr>
                <w:noProof/>
                <w:webHidden/>
              </w:rPr>
              <w:t>4</w:t>
            </w:r>
            <w:r w:rsidR="00AF057A">
              <w:rPr>
                <w:noProof/>
                <w:webHidden/>
              </w:rPr>
              <w:fldChar w:fldCharType="end"/>
            </w:r>
          </w:hyperlink>
        </w:p>
        <w:p w14:paraId="7B334BEC" w14:textId="6DF23E56" w:rsidR="00AF057A" w:rsidRDefault="00BC38B1">
          <w:pPr>
            <w:pStyle w:val="Inhopg1"/>
            <w:tabs>
              <w:tab w:val="right" w:leader="dot" w:pos="9016"/>
            </w:tabs>
            <w:rPr>
              <w:noProof/>
              <w:sz w:val="22"/>
              <w:szCs w:val="22"/>
              <w:lang w:eastAsia="nl-NL"/>
            </w:rPr>
          </w:pPr>
          <w:hyperlink w:anchor="_Toc10724954" w:history="1">
            <w:r w:rsidR="00AF057A" w:rsidRPr="003A181E">
              <w:rPr>
                <w:rStyle w:val="Hyperlink"/>
                <w:noProof/>
              </w:rPr>
              <w:t>PLANNING</w:t>
            </w:r>
            <w:r w:rsidR="00AF057A">
              <w:rPr>
                <w:noProof/>
                <w:webHidden/>
              </w:rPr>
              <w:tab/>
            </w:r>
            <w:r w:rsidR="00AF057A">
              <w:rPr>
                <w:noProof/>
                <w:webHidden/>
              </w:rPr>
              <w:fldChar w:fldCharType="begin"/>
            </w:r>
            <w:r w:rsidR="00AF057A">
              <w:rPr>
                <w:noProof/>
                <w:webHidden/>
              </w:rPr>
              <w:instrText xml:space="preserve"> PAGEREF _Toc10724954 \h </w:instrText>
            </w:r>
            <w:r w:rsidR="00AF057A">
              <w:rPr>
                <w:noProof/>
                <w:webHidden/>
              </w:rPr>
            </w:r>
            <w:r w:rsidR="00AF057A">
              <w:rPr>
                <w:noProof/>
                <w:webHidden/>
              </w:rPr>
              <w:fldChar w:fldCharType="separate"/>
            </w:r>
            <w:r w:rsidR="00AF057A">
              <w:rPr>
                <w:noProof/>
                <w:webHidden/>
              </w:rPr>
              <w:t>5</w:t>
            </w:r>
            <w:r w:rsidR="00AF057A">
              <w:rPr>
                <w:noProof/>
                <w:webHidden/>
              </w:rPr>
              <w:fldChar w:fldCharType="end"/>
            </w:r>
          </w:hyperlink>
        </w:p>
        <w:p w14:paraId="79F48601" w14:textId="73AB25DB" w:rsidR="00AF057A" w:rsidRDefault="00BC38B1">
          <w:pPr>
            <w:pStyle w:val="Inhopg1"/>
            <w:tabs>
              <w:tab w:val="right" w:leader="dot" w:pos="9016"/>
            </w:tabs>
            <w:rPr>
              <w:noProof/>
              <w:sz w:val="22"/>
              <w:szCs w:val="22"/>
              <w:lang w:eastAsia="nl-NL"/>
            </w:rPr>
          </w:pPr>
          <w:hyperlink w:anchor="_Toc10724955" w:history="1">
            <w:r w:rsidR="00AF057A" w:rsidRPr="003A181E">
              <w:rPr>
                <w:rStyle w:val="Hyperlink"/>
                <w:noProof/>
              </w:rPr>
              <w:t>INTERFACES</w:t>
            </w:r>
            <w:r w:rsidR="00AF057A">
              <w:rPr>
                <w:noProof/>
                <w:webHidden/>
              </w:rPr>
              <w:tab/>
            </w:r>
            <w:r w:rsidR="00AF057A">
              <w:rPr>
                <w:noProof/>
                <w:webHidden/>
              </w:rPr>
              <w:fldChar w:fldCharType="begin"/>
            </w:r>
            <w:r w:rsidR="00AF057A">
              <w:rPr>
                <w:noProof/>
                <w:webHidden/>
              </w:rPr>
              <w:instrText xml:space="preserve"> PAGEREF _Toc10724955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34C5DC82" w14:textId="5703C986" w:rsidR="00AF057A" w:rsidRDefault="00BC38B1">
          <w:pPr>
            <w:pStyle w:val="Inhopg2"/>
            <w:tabs>
              <w:tab w:val="right" w:leader="dot" w:pos="9016"/>
            </w:tabs>
            <w:rPr>
              <w:noProof/>
              <w:sz w:val="22"/>
              <w:szCs w:val="22"/>
              <w:lang w:eastAsia="nl-NL"/>
            </w:rPr>
          </w:pPr>
          <w:hyperlink w:anchor="_Toc10724956" w:history="1">
            <w:r w:rsidR="00AF057A" w:rsidRPr="003A181E">
              <w:rPr>
                <w:rStyle w:val="Hyperlink"/>
                <w:noProof/>
              </w:rPr>
              <w:t>home</w:t>
            </w:r>
            <w:r w:rsidR="00AF057A">
              <w:rPr>
                <w:noProof/>
                <w:webHidden/>
              </w:rPr>
              <w:tab/>
            </w:r>
            <w:r w:rsidR="00AF057A">
              <w:rPr>
                <w:noProof/>
                <w:webHidden/>
              </w:rPr>
              <w:fldChar w:fldCharType="begin"/>
            </w:r>
            <w:r w:rsidR="00AF057A">
              <w:rPr>
                <w:noProof/>
                <w:webHidden/>
              </w:rPr>
              <w:instrText xml:space="preserve"> PAGEREF _Toc10724956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25A942B7" w14:textId="3F060F7C" w:rsidR="00AF057A" w:rsidRDefault="00BC38B1">
          <w:pPr>
            <w:pStyle w:val="Inhopg2"/>
            <w:tabs>
              <w:tab w:val="right" w:leader="dot" w:pos="9016"/>
            </w:tabs>
            <w:rPr>
              <w:noProof/>
              <w:sz w:val="22"/>
              <w:szCs w:val="22"/>
              <w:lang w:eastAsia="nl-NL"/>
            </w:rPr>
          </w:pPr>
          <w:hyperlink w:anchor="_Toc10724957" w:history="1">
            <w:r w:rsidR="00AF057A" w:rsidRPr="003A181E">
              <w:rPr>
                <w:rStyle w:val="Hyperlink"/>
                <w:noProof/>
              </w:rPr>
              <w:t>Gesprekken</w:t>
            </w:r>
            <w:r w:rsidR="00AF057A">
              <w:rPr>
                <w:noProof/>
                <w:webHidden/>
              </w:rPr>
              <w:tab/>
            </w:r>
            <w:r w:rsidR="00AF057A">
              <w:rPr>
                <w:noProof/>
                <w:webHidden/>
              </w:rPr>
              <w:fldChar w:fldCharType="begin"/>
            </w:r>
            <w:r w:rsidR="00AF057A">
              <w:rPr>
                <w:noProof/>
                <w:webHidden/>
              </w:rPr>
              <w:instrText xml:space="preserve"> PAGEREF _Toc10724957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69713800" w14:textId="42C05215" w:rsidR="00AF057A" w:rsidRDefault="00BC38B1">
          <w:pPr>
            <w:pStyle w:val="Inhopg2"/>
            <w:tabs>
              <w:tab w:val="right" w:leader="dot" w:pos="9016"/>
            </w:tabs>
            <w:rPr>
              <w:noProof/>
              <w:sz w:val="22"/>
              <w:szCs w:val="22"/>
              <w:lang w:eastAsia="nl-NL"/>
            </w:rPr>
          </w:pPr>
          <w:hyperlink w:anchor="_Toc10724958" w:history="1">
            <w:r w:rsidR="00AF057A" w:rsidRPr="003A181E">
              <w:rPr>
                <w:rStyle w:val="Hyperlink"/>
                <w:noProof/>
              </w:rPr>
              <w:t>Inloggen</w:t>
            </w:r>
            <w:r w:rsidR="00AF057A">
              <w:rPr>
                <w:noProof/>
                <w:webHidden/>
              </w:rPr>
              <w:tab/>
            </w:r>
            <w:r w:rsidR="00AF057A">
              <w:rPr>
                <w:noProof/>
                <w:webHidden/>
              </w:rPr>
              <w:fldChar w:fldCharType="begin"/>
            </w:r>
            <w:r w:rsidR="00AF057A">
              <w:rPr>
                <w:noProof/>
                <w:webHidden/>
              </w:rPr>
              <w:instrText xml:space="preserve"> PAGEREF _Toc10724958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377E49D1" w14:textId="25CCBCE9" w:rsidR="00AF057A" w:rsidRDefault="00BC38B1">
          <w:pPr>
            <w:pStyle w:val="Inhopg2"/>
            <w:tabs>
              <w:tab w:val="right" w:leader="dot" w:pos="9016"/>
            </w:tabs>
            <w:rPr>
              <w:noProof/>
              <w:sz w:val="22"/>
              <w:szCs w:val="22"/>
              <w:lang w:eastAsia="nl-NL"/>
            </w:rPr>
          </w:pPr>
          <w:hyperlink w:anchor="_Toc10724959" w:history="1">
            <w:r w:rsidR="00AF057A" w:rsidRPr="003A181E">
              <w:rPr>
                <w:rStyle w:val="Hyperlink"/>
                <w:noProof/>
              </w:rPr>
              <w:t>Registreren</w:t>
            </w:r>
            <w:r w:rsidR="00AF057A">
              <w:rPr>
                <w:noProof/>
                <w:webHidden/>
              </w:rPr>
              <w:tab/>
            </w:r>
            <w:r w:rsidR="00AF057A">
              <w:rPr>
                <w:noProof/>
                <w:webHidden/>
              </w:rPr>
              <w:fldChar w:fldCharType="begin"/>
            </w:r>
            <w:r w:rsidR="00AF057A">
              <w:rPr>
                <w:noProof/>
                <w:webHidden/>
              </w:rPr>
              <w:instrText xml:space="preserve"> PAGEREF _Toc10724959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02E2AD66" w14:textId="46656299" w:rsidR="00AF057A" w:rsidRDefault="00BC38B1">
          <w:pPr>
            <w:pStyle w:val="Inhopg2"/>
            <w:tabs>
              <w:tab w:val="right" w:leader="dot" w:pos="9016"/>
            </w:tabs>
            <w:rPr>
              <w:noProof/>
              <w:sz w:val="22"/>
              <w:szCs w:val="22"/>
              <w:lang w:eastAsia="nl-NL"/>
            </w:rPr>
          </w:pPr>
          <w:hyperlink w:anchor="_Toc10724960" w:history="1">
            <w:r w:rsidR="00AF057A" w:rsidRPr="003A181E">
              <w:rPr>
                <w:rStyle w:val="Hyperlink"/>
                <w:noProof/>
              </w:rPr>
              <w:t>Vacature</w:t>
            </w:r>
            <w:r w:rsidR="001862C4">
              <w:rPr>
                <w:rStyle w:val="Hyperlink"/>
                <w:noProof/>
              </w:rPr>
              <w:t>s</w:t>
            </w:r>
            <w:r w:rsidR="00AF057A">
              <w:rPr>
                <w:noProof/>
                <w:webHidden/>
              </w:rPr>
              <w:tab/>
            </w:r>
            <w:r w:rsidR="00AF057A">
              <w:rPr>
                <w:noProof/>
                <w:webHidden/>
              </w:rPr>
              <w:fldChar w:fldCharType="begin"/>
            </w:r>
            <w:r w:rsidR="00AF057A">
              <w:rPr>
                <w:noProof/>
                <w:webHidden/>
              </w:rPr>
              <w:instrText xml:space="preserve"> PAGEREF _Toc10724960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4D22C6B2" w14:textId="4C9B5D8D" w:rsidR="00AF057A" w:rsidRDefault="00BC38B1">
          <w:pPr>
            <w:pStyle w:val="Inhopg2"/>
            <w:tabs>
              <w:tab w:val="right" w:leader="dot" w:pos="9016"/>
            </w:tabs>
            <w:rPr>
              <w:noProof/>
              <w:sz w:val="22"/>
              <w:szCs w:val="22"/>
              <w:lang w:eastAsia="nl-NL"/>
            </w:rPr>
          </w:pPr>
          <w:hyperlink w:anchor="_Toc10724961" w:history="1">
            <w:r w:rsidR="00BD2115">
              <w:rPr>
                <w:rStyle w:val="Hyperlink"/>
                <w:noProof/>
              </w:rPr>
              <w:t>Forum</w:t>
            </w:r>
            <w:r w:rsidR="00AF057A">
              <w:rPr>
                <w:noProof/>
                <w:webHidden/>
              </w:rPr>
              <w:tab/>
            </w:r>
            <w:r w:rsidR="00AF057A">
              <w:rPr>
                <w:noProof/>
                <w:webHidden/>
              </w:rPr>
              <w:fldChar w:fldCharType="begin"/>
            </w:r>
            <w:r w:rsidR="00AF057A">
              <w:rPr>
                <w:noProof/>
                <w:webHidden/>
              </w:rPr>
              <w:instrText xml:space="preserve"> PAGEREF _Toc10724961 \h </w:instrText>
            </w:r>
            <w:r w:rsidR="00AF057A">
              <w:rPr>
                <w:noProof/>
                <w:webHidden/>
              </w:rPr>
            </w:r>
            <w:r w:rsidR="00AF057A">
              <w:rPr>
                <w:noProof/>
                <w:webHidden/>
              </w:rPr>
              <w:fldChar w:fldCharType="separate"/>
            </w:r>
            <w:r w:rsidR="00AF057A">
              <w:rPr>
                <w:noProof/>
                <w:webHidden/>
              </w:rPr>
              <w:t>6</w:t>
            </w:r>
            <w:r w:rsidR="00AF057A">
              <w:rPr>
                <w:noProof/>
                <w:webHidden/>
              </w:rPr>
              <w:fldChar w:fldCharType="end"/>
            </w:r>
          </w:hyperlink>
        </w:p>
        <w:p w14:paraId="4A2D6DB0" w14:textId="24DB3486" w:rsidR="00AF057A" w:rsidRDefault="00BC38B1">
          <w:pPr>
            <w:pStyle w:val="Inhopg2"/>
            <w:tabs>
              <w:tab w:val="right" w:leader="dot" w:pos="9016"/>
            </w:tabs>
            <w:rPr>
              <w:noProof/>
              <w:sz w:val="22"/>
              <w:szCs w:val="22"/>
              <w:lang w:eastAsia="nl-NL"/>
            </w:rPr>
          </w:pPr>
          <w:hyperlink w:anchor="_Toc10724962" w:history="1">
            <w:r w:rsidR="00AF057A" w:rsidRPr="003A181E">
              <w:rPr>
                <w:rStyle w:val="Hyperlink"/>
                <w:noProof/>
              </w:rPr>
              <w:t>Instellingen/profiel</w:t>
            </w:r>
            <w:r w:rsidR="00AF057A">
              <w:rPr>
                <w:noProof/>
                <w:webHidden/>
              </w:rPr>
              <w:tab/>
            </w:r>
            <w:r w:rsidR="00AF057A">
              <w:rPr>
                <w:noProof/>
                <w:webHidden/>
              </w:rPr>
              <w:fldChar w:fldCharType="begin"/>
            </w:r>
            <w:r w:rsidR="00AF057A">
              <w:rPr>
                <w:noProof/>
                <w:webHidden/>
              </w:rPr>
              <w:instrText xml:space="preserve"> PAGEREF _Toc10724962 \h </w:instrText>
            </w:r>
            <w:r w:rsidR="00AF057A">
              <w:rPr>
                <w:noProof/>
                <w:webHidden/>
              </w:rPr>
            </w:r>
            <w:r w:rsidR="00AF057A">
              <w:rPr>
                <w:noProof/>
                <w:webHidden/>
              </w:rPr>
              <w:fldChar w:fldCharType="separate"/>
            </w:r>
            <w:r w:rsidR="00AF057A">
              <w:rPr>
                <w:noProof/>
                <w:webHidden/>
              </w:rPr>
              <w:t>7</w:t>
            </w:r>
            <w:r w:rsidR="00AF057A">
              <w:rPr>
                <w:noProof/>
                <w:webHidden/>
              </w:rPr>
              <w:fldChar w:fldCharType="end"/>
            </w:r>
          </w:hyperlink>
        </w:p>
        <w:p w14:paraId="4BD5CD4E" w14:textId="69898B77" w:rsidR="00AF057A" w:rsidRDefault="00BC38B1">
          <w:pPr>
            <w:pStyle w:val="Inhopg1"/>
            <w:tabs>
              <w:tab w:val="right" w:leader="dot" w:pos="9016"/>
            </w:tabs>
            <w:rPr>
              <w:noProof/>
              <w:sz w:val="22"/>
              <w:szCs w:val="22"/>
              <w:lang w:eastAsia="nl-NL"/>
            </w:rPr>
          </w:pPr>
          <w:hyperlink w:anchor="_Toc10724963" w:history="1">
            <w:r w:rsidR="00AF057A" w:rsidRPr="003A181E">
              <w:rPr>
                <w:rStyle w:val="Hyperlink"/>
                <w:noProof/>
              </w:rPr>
              <w:t>FUNTIONALITEITEN IN DIAGRAMMEN</w:t>
            </w:r>
            <w:r w:rsidR="00AF057A">
              <w:rPr>
                <w:noProof/>
                <w:webHidden/>
              </w:rPr>
              <w:tab/>
            </w:r>
            <w:r w:rsidR="00AF057A">
              <w:rPr>
                <w:noProof/>
                <w:webHidden/>
              </w:rPr>
              <w:fldChar w:fldCharType="begin"/>
            </w:r>
            <w:r w:rsidR="00AF057A">
              <w:rPr>
                <w:noProof/>
                <w:webHidden/>
              </w:rPr>
              <w:instrText xml:space="preserve"> PAGEREF _Toc10724963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64321767" w14:textId="3B67A804" w:rsidR="00AF057A" w:rsidRDefault="00BC38B1">
          <w:pPr>
            <w:pStyle w:val="Inhopg2"/>
            <w:tabs>
              <w:tab w:val="right" w:leader="dot" w:pos="9016"/>
            </w:tabs>
            <w:rPr>
              <w:noProof/>
              <w:sz w:val="22"/>
              <w:szCs w:val="22"/>
              <w:lang w:eastAsia="nl-NL"/>
            </w:rPr>
          </w:pPr>
          <w:hyperlink w:anchor="_Toc10724964" w:history="1">
            <w:r w:rsidR="00AF057A" w:rsidRPr="003A181E">
              <w:rPr>
                <w:rStyle w:val="Hyperlink"/>
                <w:noProof/>
              </w:rPr>
              <w:t>NORMALISEREN</w:t>
            </w:r>
            <w:r w:rsidR="00AF057A">
              <w:rPr>
                <w:noProof/>
                <w:webHidden/>
              </w:rPr>
              <w:tab/>
            </w:r>
            <w:r w:rsidR="00AF057A">
              <w:rPr>
                <w:noProof/>
                <w:webHidden/>
              </w:rPr>
              <w:fldChar w:fldCharType="begin"/>
            </w:r>
            <w:r w:rsidR="00AF057A">
              <w:rPr>
                <w:noProof/>
                <w:webHidden/>
              </w:rPr>
              <w:instrText xml:space="preserve"> PAGEREF _Toc10724964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70B8C419" w14:textId="36ABD5E2" w:rsidR="00AF057A" w:rsidRDefault="00BC38B1">
          <w:pPr>
            <w:pStyle w:val="Inhopg2"/>
            <w:tabs>
              <w:tab w:val="right" w:leader="dot" w:pos="9016"/>
            </w:tabs>
            <w:rPr>
              <w:noProof/>
              <w:sz w:val="22"/>
              <w:szCs w:val="22"/>
              <w:lang w:eastAsia="nl-NL"/>
            </w:rPr>
          </w:pPr>
          <w:hyperlink w:anchor="_Toc10724965" w:history="1">
            <w:r w:rsidR="00AF057A" w:rsidRPr="003A181E">
              <w:rPr>
                <w:rStyle w:val="Hyperlink"/>
                <w:noProof/>
              </w:rPr>
              <w:t>DATABASE DIAGRAM</w:t>
            </w:r>
            <w:r w:rsidR="00AF057A">
              <w:rPr>
                <w:noProof/>
                <w:webHidden/>
              </w:rPr>
              <w:tab/>
            </w:r>
            <w:r w:rsidR="00AF057A">
              <w:rPr>
                <w:noProof/>
                <w:webHidden/>
              </w:rPr>
              <w:fldChar w:fldCharType="begin"/>
            </w:r>
            <w:r w:rsidR="00AF057A">
              <w:rPr>
                <w:noProof/>
                <w:webHidden/>
              </w:rPr>
              <w:instrText xml:space="preserve"> PAGEREF _Toc10724965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7B47F2AE" w14:textId="5D5C711A" w:rsidR="00AF057A" w:rsidRDefault="00BC38B1">
          <w:pPr>
            <w:pStyle w:val="Inhopg2"/>
            <w:tabs>
              <w:tab w:val="right" w:leader="dot" w:pos="9016"/>
            </w:tabs>
            <w:rPr>
              <w:noProof/>
              <w:sz w:val="22"/>
              <w:szCs w:val="22"/>
              <w:lang w:eastAsia="nl-NL"/>
            </w:rPr>
          </w:pPr>
          <w:hyperlink w:anchor="_Toc10724966" w:history="1">
            <w:r w:rsidR="00AF057A" w:rsidRPr="003A181E">
              <w:rPr>
                <w:rStyle w:val="Hyperlink"/>
                <w:noProof/>
                <w:lang w:val="en-US"/>
              </w:rPr>
              <w:t>DATA DICTIONARY</w:t>
            </w:r>
            <w:r w:rsidR="00AF057A">
              <w:rPr>
                <w:noProof/>
                <w:webHidden/>
              </w:rPr>
              <w:tab/>
            </w:r>
            <w:r w:rsidR="00AF057A">
              <w:rPr>
                <w:noProof/>
                <w:webHidden/>
              </w:rPr>
              <w:fldChar w:fldCharType="begin"/>
            </w:r>
            <w:r w:rsidR="00AF057A">
              <w:rPr>
                <w:noProof/>
                <w:webHidden/>
              </w:rPr>
              <w:instrText xml:space="preserve"> PAGEREF _Toc10724966 \h </w:instrText>
            </w:r>
            <w:r w:rsidR="00AF057A">
              <w:rPr>
                <w:noProof/>
                <w:webHidden/>
              </w:rPr>
            </w:r>
            <w:r w:rsidR="00AF057A">
              <w:rPr>
                <w:noProof/>
                <w:webHidden/>
              </w:rPr>
              <w:fldChar w:fldCharType="separate"/>
            </w:r>
            <w:r w:rsidR="00AF057A">
              <w:rPr>
                <w:noProof/>
                <w:webHidden/>
              </w:rPr>
              <w:t>8</w:t>
            </w:r>
            <w:r w:rsidR="00AF057A">
              <w:rPr>
                <w:noProof/>
                <w:webHidden/>
              </w:rPr>
              <w:fldChar w:fldCharType="end"/>
            </w:r>
          </w:hyperlink>
        </w:p>
        <w:p w14:paraId="12360A4E" w14:textId="331FCB0B" w:rsidR="00AF057A" w:rsidRDefault="00BC38B1">
          <w:pPr>
            <w:pStyle w:val="Inhopg1"/>
            <w:tabs>
              <w:tab w:val="right" w:leader="dot" w:pos="9016"/>
            </w:tabs>
            <w:rPr>
              <w:noProof/>
              <w:sz w:val="22"/>
              <w:szCs w:val="22"/>
              <w:lang w:eastAsia="nl-NL"/>
            </w:rPr>
          </w:pPr>
          <w:hyperlink w:anchor="_Toc10724967" w:history="1">
            <w:r w:rsidR="00AF057A" w:rsidRPr="003A181E">
              <w:rPr>
                <w:rStyle w:val="Hyperlink"/>
                <w:noProof/>
                <w:lang w:val="en-US"/>
              </w:rPr>
              <w:t>BIJLAGE</w:t>
            </w:r>
            <w:r w:rsidR="00AF057A">
              <w:rPr>
                <w:noProof/>
                <w:webHidden/>
              </w:rPr>
              <w:tab/>
            </w:r>
            <w:r w:rsidR="00AF057A">
              <w:rPr>
                <w:noProof/>
                <w:webHidden/>
              </w:rPr>
              <w:fldChar w:fldCharType="begin"/>
            </w:r>
            <w:r w:rsidR="00AF057A">
              <w:rPr>
                <w:noProof/>
                <w:webHidden/>
              </w:rPr>
              <w:instrText xml:space="preserve"> PAGEREF _Toc10724967 \h </w:instrText>
            </w:r>
            <w:r w:rsidR="00AF057A">
              <w:rPr>
                <w:noProof/>
                <w:webHidden/>
              </w:rPr>
            </w:r>
            <w:r w:rsidR="00AF057A">
              <w:rPr>
                <w:noProof/>
                <w:webHidden/>
              </w:rPr>
              <w:fldChar w:fldCharType="separate"/>
            </w:r>
            <w:r w:rsidR="00AF057A">
              <w:rPr>
                <w:noProof/>
                <w:webHidden/>
              </w:rPr>
              <w:t>9</w:t>
            </w:r>
            <w:r w:rsidR="00AF057A">
              <w:rPr>
                <w:noProof/>
                <w:webHidden/>
              </w:rPr>
              <w:fldChar w:fldCharType="end"/>
            </w:r>
          </w:hyperlink>
        </w:p>
        <w:p w14:paraId="7D73CBD1" w14:textId="5BBE8969" w:rsidR="001F6D2C" w:rsidRDefault="001F6D2C">
          <w:r>
            <w:rPr>
              <w:b/>
              <w:bCs/>
            </w:rPr>
            <w:fldChar w:fldCharType="end"/>
          </w:r>
        </w:p>
      </w:sdtContent>
    </w:sdt>
    <w:p w14:paraId="71998A86" w14:textId="6E892E95" w:rsidR="006F4872" w:rsidRDefault="006F4872">
      <w:r>
        <w:br w:type="page"/>
      </w:r>
    </w:p>
    <w:p w14:paraId="1FCD0CE2" w14:textId="509F8A9F" w:rsidR="000B4250" w:rsidRDefault="000B4250" w:rsidP="00A5573A"/>
    <w:p w14:paraId="1395D765" w14:textId="77777777" w:rsidR="00CE6EC0" w:rsidRDefault="00CE6EC0" w:rsidP="00A5573A"/>
    <w:p w14:paraId="61AD4E3E" w14:textId="21049FAF" w:rsidR="00CE6EC0" w:rsidRPr="00F15E0A" w:rsidRDefault="00902894" w:rsidP="00CE6EC0">
      <w:pPr>
        <w:pStyle w:val="Kop1"/>
        <w:rPr>
          <w:rFonts w:eastAsiaTheme="minorEastAsia"/>
          <w:color w:val="auto"/>
        </w:rPr>
      </w:pPr>
      <w:bookmarkStart w:id="2" w:name="_Toc10724952"/>
      <w:r w:rsidRPr="00F15E0A">
        <w:rPr>
          <w:rFonts w:eastAsiaTheme="minorEastAsia"/>
          <w:color w:val="auto"/>
        </w:rPr>
        <w:t>SAMENVATTING</w:t>
      </w:r>
      <w:bookmarkEnd w:id="2"/>
    </w:p>
    <w:p w14:paraId="2C3CDC0D" w14:textId="77777777" w:rsidR="00782B34" w:rsidRDefault="00782B34" w:rsidP="00782B34">
      <w:r>
        <w:t>Bezoekers van de website krijgen de mogelijkheid om informatie over bepaalde evenementen en of aankondigingen op te doen. Voor de alumni zal er op de website ook een chat omgeving te vinden zijn om contact met elkaar te houden en of nieuw contact te starten. Op een andere pagina kunnen vacatures worden gepost.</w:t>
      </w:r>
    </w:p>
    <w:p w14:paraId="033A436C" w14:textId="35D2B7AA" w:rsidR="00206B8A" w:rsidRDefault="00782B34">
      <w:r>
        <w:t xml:space="preserve">Administrators kunnen op eenvoudige wijze alumni accounts die registreren toelaten, alumni accounts verwijderen, berichten verwijderen en evenementen en of aankondigingen plaatsen. </w:t>
      </w:r>
      <w:r w:rsidR="00206B8A">
        <w:br w:type="page"/>
      </w:r>
    </w:p>
    <w:p w14:paraId="6D4D84DC" w14:textId="04B72C05" w:rsidR="00CE6EC0" w:rsidRDefault="00CE6EC0" w:rsidP="00A5573A"/>
    <w:p w14:paraId="02206734" w14:textId="3023EFE3" w:rsidR="00206B8A" w:rsidRDefault="00206B8A" w:rsidP="00A5573A"/>
    <w:p w14:paraId="380DF473" w14:textId="4EDBCEDB" w:rsidR="00206B8A" w:rsidRPr="00F15E0A" w:rsidRDefault="00AC0527" w:rsidP="00AC0527">
      <w:pPr>
        <w:pStyle w:val="Kop1"/>
        <w:rPr>
          <w:color w:val="auto"/>
        </w:rPr>
      </w:pPr>
      <w:bookmarkStart w:id="3" w:name="_Toc10724953"/>
      <w:r w:rsidRPr="00F15E0A">
        <w:rPr>
          <w:color w:val="auto"/>
        </w:rPr>
        <w:t>VERSIEBEHEER</w:t>
      </w:r>
      <w:bookmarkEnd w:id="3"/>
    </w:p>
    <w:tbl>
      <w:tblPr>
        <w:tblStyle w:val="Rastertabel5donker-Accent1"/>
        <w:tblW w:w="0" w:type="auto"/>
        <w:tblLook w:val="04A0" w:firstRow="1" w:lastRow="0" w:firstColumn="1" w:lastColumn="0" w:noHBand="0" w:noVBand="1"/>
      </w:tblPr>
      <w:tblGrid>
        <w:gridCol w:w="1132"/>
        <w:gridCol w:w="1509"/>
        <w:gridCol w:w="4485"/>
        <w:gridCol w:w="1890"/>
      </w:tblGrid>
      <w:tr w:rsidR="00A30345" w14:paraId="75BB8798" w14:textId="77777777" w:rsidTr="00A32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7FE8441" w14:textId="77777777" w:rsidR="00A30345" w:rsidRDefault="00A30345" w:rsidP="00A32FE9">
            <w:r>
              <w:t>VERSIENR.</w:t>
            </w:r>
          </w:p>
        </w:tc>
        <w:tc>
          <w:tcPr>
            <w:tcW w:w="1509" w:type="dxa"/>
          </w:tcPr>
          <w:p w14:paraId="7A24BBC7"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DATUM</w:t>
            </w:r>
          </w:p>
        </w:tc>
        <w:tc>
          <w:tcPr>
            <w:tcW w:w="4485" w:type="dxa"/>
          </w:tcPr>
          <w:p w14:paraId="6E44BF65"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BESCHRIJVING</w:t>
            </w:r>
          </w:p>
        </w:tc>
        <w:tc>
          <w:tcPr>
            <w:tcW w:w="1890" w:type="dxa"/>
          </w:tcPr>
          <w:p w14:paraId="5E6F7A81" w14:textId="77777777" w:rsidR="00A30345" w:rsidRDefault="00A30345" w:rsidP="00A32FE9">
            <w:pPr>
              <w:cnfStyle w:val="100000000000" w:firstRow="1" w:lastRow="0" w:firstColumn="0" w:lastColumn="0" w:oddVBand="0" w:evenVBand="0" w:oddHBand="0" w:evenHBand="0" w:firstRowFirstColumn="0" w:firstRowLastColumn="0" w:lastRowFirstColumn="0" w:lastRowLastColumn="0"/>
            </w:pPr>
            <w:r>
              <w:t>AANGEPAST DOOR</w:t>
            </w:r>
          </w:p>
        </w:tc>
      </w:tr>
      <w:tr w:rsidR="00A30345" w14:paraId="4826F771"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364DBF2A" w14:textId="418CBB44" w:rsidR="00A30345" w:rsidRDefault="0006127E" w:rsidP="00A32FE9">
            <w:r>
              <w:t>0.1</w:t>
            </w:r>
          </w:p>
        </w:tc>
        <w:tc>
          <w:tcPr>
            <w:tcW w:w="1509" w:type="dxa"/>
          </w:tcPr>
          <w:p w14:paraId="5FAB8C4B" w14:textId="4F2009A2" w:rsidR="00A30345" w:rsidRDefault="0006127E" w:rsidP="00A32FE9">
            <w:pPr>
              <w:cnfStyle w:val="000000100000" w:firstRow="0" w:lastRow="0" w:firstColumn="0" w:lastColumn="0" w:oddVBand="0" w:evenVBand="0" w:oddHBand="1" w:evenHBand="0" w:firstRowFirstColumn="0" w:firstRowLastColumn="0" w:lastRowFirstColumn="0" w:lastRowLastColumn="0"/>
            </w:pPr>
            <w:r>
              <w:t>24-05-2019</w:t>
            </w:r>
          </w:p>
        </w:tc>
        <w:tc>
          <w:tcPr>
            <w:tcW w:w="4485" w:type="dxa"/>
          </w:tcPr>
          <w:p w14:paraId="5331F183" w14:textId="7DBF0043" w:rsidR="00A30345" w:rsidRDefault="0006127E" w:rsidP="00A32FE9">
            <w:pPr>
              <w:cnfStyle w:val="000000100000" w:firstRow="0" w:lastRow="0" w:firstColumn="0" w:lastColumn="0" w:oddVBand="0" w:evenVBand="0" w:oddHBand="1" w:evenHBand="0" w:firstRowFirstColumn="0" w:firstRowLastColumn="0" w:lastRowFirstColumn="0" w:lastRowLastColumn="0"/>
            </w:pPr>
            <w:r>
              <w:t>Eerste Opzet</w:t>
            </w:r>
          </w:p>
        </w:tc>
        <w:tc>
          <w:tcPr>
            <w:tcW w:w="1890" w:type="dxa"/>
          </w:tcPr>
          <w:p w14:paraId="3E0B0761" w14:textId="000D132C" w:rsidR="00A30345" w:rsidRDefault="0006127E" w:rsidP="00A32FE9">
            <w:pPr>
              <w:cnfStyle w:val="000000100000" w:firstRow="0" w:lastRow="0" w:firstColumn="0" w:lastColumn="0" w:oddVBand="0" w:evenVBand="0" w:oddHBand="1" w:evenHBand="0" w:firstRowFirstColumn="0" w:firstRowLastColumn="0" w:lastRowFirstColumn="0" w:lastRowLastColumn="0"/>
            </w:pPr>
            <w:r>
              <w:t>S. Foppen</w:t>
            </w:r>
          </w:p>
        </w:tc>
      </w:tr>
      <w:tr w:rsidR="00A30345" w14:paraId="7FC3B8D2" w14:textId="77777777" w:rsidTr="00A32FE9">
        <w:tc>
          <w:tcPr>
            <w:cnfStyle w:val="001000000000" w:firstRow="0" w:lastRow="0" w:firstColumn="1" w:lastColumn="0" w:oddVBand="0" w:evenVBand="0" w:oddHBand="0" w:evenHBand="0" w:firstRowFirstColumn="0" w:firstRowLastColumn="0" w:lastRowFirstColumn="0" w:lastRowLastColumn="0"/>
            <w:tcW w:w="1132" w:type="dxa"/>
          </w:tcPr>
          <w:p w14:paraId="19EF96C6" w14:textId="6C7DC5F6" w:rsidR="00A30345" w:rsidRDefault="00551C94" w:rsidP="00A32FE9">
            <w:r>
              <w:t>0.2</w:t>
            </w:r>
          </w:p>
        </w:tc>
        <w:tc>
          <w:tcPr>
            <w:tcW w:w="1509" w:type="dxa"/>
          </w:tcPr>
          <w:p w14:paraId="1777F2EA" w14:textId="7881C838" w:rsidR="00A30345" w:rsidRDefault="00551C94" w:rsidP="00A32FE9">
            <w:pPr>
              <w:cnfStyle w:val="000000000000" w:firstRow="0" w:lastRow="0" w:firstColumn="0" w:lastColumn="0" w:oddVBand="0" w:evenVBand="0" w:oddHBand="0" w:evenHBand="0" w:firstRowFirstColumn="0" w:firstRowLastColumn="0" w:lastRowFirstColumn="0" w:lastRowLastColumn="0"/>
            </w:pPr>
            <w:r>
              <w:t>06-06-2019</w:t>
            </w:r>
          </w:p>
        </w:tc>
        <w:tc>
          <w:tcPr>
            <w:tcW w:w="4485" w:type="dxa"/>
          </w:tcPr>
          <w:p w14:paraId="6FAEAB55" w14:textId="27C44F11" w:rsidR="00A30345" w:rsidRDefault="00551C94" w:rsidP="00A32FE9">
            <w:pPr>
              <w:cnfStyle w:val="000000000000" w:firstRow="0" w:lastRow="0" w:firstColumn="0" w:lastColumn="0" w:oddVBand="0" w:evenVBand="0" w:oddHBand="0" w:evenHBand="0" w:firstRowFirstColumn="0" w:firstRowLastColumn="0" w:lastRowFirstColumn="0" w:lastRowLastColumn="0"/>
            </w:pPr>
            <w:r>
              <w:t>Samenvatting</w:t>
            </w:r>
          </w:p>
        </w:tc>
        <w:tc>
          <w:tcPr>
            <w:tcW w:w="1890" w:type="dxa"/>
          </w:tcPr>
          <w:p w14:paraId="1AEFE227" w14:textId="197EE0A5" w:rsidR="00A30345" w:rsidRDefault="00551C94" w:rsidP="00A32FE9">
            <w:pPr>
              <w:cnfStyle w:val="000000000000" w:firstRow="0" w:lastRow="0" w:firstColumn="0" w:lastColumn="0" w:oddVBand="0" w:evenVBand="0" w:oddHBand="0" w:evenHBand="0" w:firstRowFirstColumn="0" w:firstRowLastColumn="0" w:lastRowFirstColumn="0" w:lastRowLastColumn="0"/>
            </w:pPr>
            <w:r>
              <w:t>J. v/d Sluis</w:t>
            </w:r>
          </w:p>
        </w:tc>
      </w:tr>
      <w:tr w:rsidR="00A30345" w14:paraId="3B230337"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2965B82" w14:textId="157195AC" w:rsidR="00A30345" w:rsidRDefault="00A30345" w:rsidP="00A32FE9"/>
        </w:tc>
        <w:tc>
          <w:tcPr>
            <w:tcW w:w="1509" w:type="dxa"/>
          </w:tcPr>
          <w:p w14:paraId="2D415096" w14:textId="13D2B4DF"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4485" w:type="dxa"/>
          </w:tcPr>
          <w:p w14:paraId="3DBD5379" w14:textId="4C632D6E"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1890" w:type="dxa"/>
          </w:tcPr>
          <w:p w14:paraId="23381FA7" w14:textId="439F2BE1" w:rsidR="00A30345" w:rsidRDefault="00A30345" w:rsidP="00A32FE9">
            <w:pPr>
              <w:cnfStyle w:val="000000100000" w:firstRow="0" w:lastRow="0" w:firstColumn="0" w:lastColumn="0" w:oddVBand="0" w:evenVBand="0" w:oddHBand="1" w:evenHBand="0" w:firstRowFirstColumn="0" w:firstRowLastColumn="0" w:lastRowFirstColumn="0" w:lastRowLastColumn="0"/>
            </w:pPr>
          </w:p>
        </w:tc>
      </w:tr>
      <w:tr w:rsidR="00A30345" w14:paraId="2B28A7AF" w14:textId="77777777" w:rsidTr="00A32FE9">
        <w:tc>
          <w:tcPr>
            <w:cnfStyle w:val="001000000000" w:firstRow="0" w:lastRow="0" w:firstColumn="1" w:lastColumn="0" w:oddVBand="0" w:evenVBand="0" w:oddHBand="0" w:evenHBand="0" w:firstRowFirstColumn="0" w:firstRowLastColumn="0" w:lastRowFirstColumn="0" w:lastRowLastColumn="0"/>
            <w:tcW w:w="1132" w:type="dxa"/>
          </w:tcPr>
          <w:p w14:paraId="493F1BA3" w14:textId="34778036" w:rsidR="00A30345" w:rsidRDefault="00A30345" w:rsidP="00A32FE9"/>
        </w:tc>
        <w:tc>
          <w:tcPr>
            <w:tcW w:w="1509" w:type="dxa"/>
          </w:tcPr>
          <w:p w14:paraId="15142112" w14:textId="24ADA3F4" w:rsidR="00A30345" w:rsidRDefault="00A30345" w:rsidP="00A32FE9">
            <w:pPr>
              <w:cnfStyle w:val="000000000000" w:firstRow="0" w:lastRow="0" w:firstColumn="0" w:lastColumn="0" w:oddVBand="0" w:evenVBand="0" w:oddHBand="0" w:evenHBand="0" w:firstRowFirstColumn="0" w:firstRowLastColumn="0" w:lastRowFirstColumn="0" w:lastRowLastColumn="0"/>
            </w:pPr>
          </w:p>
        </w:tc>
        <w:tc>
          <w:tcPr>
            <w:tcW w:w="4485" w:type="dxa"/>
          </w:tcPr>
          <w:p w14:paraId="404575BF" w14:textId="0BF72E08" w:rsidR="00A30345" w:rsidRDefault="00A30345" w:rsidP="00A32FE9">
            <w:pPr>
              <w:cnfStyle w:val="000000000000" w:firstRow="0" w:lastRow="0" w:firstColumn="0" w:lastColumn="0" w:oddVBand="0" w:evenVBand="0" w:oddHBand="0" w:evenHBand="0" w:firstRowFirstColumn="0" w:firstRowLastColumn="0" w:lastRowFirstColumn="0" w:lastRowLastColumn="0"/>
            </w:pPr>
          </w:p>
        </w:tc>
        <w:tc>
          <w:tcPr>
            <w:tcW w:w="1890" w:type="dxa"/>
          </w:tcPr>
          <w:p w14:paraId="43C301CB" w14:textId="4187A5FA" w:rsidR="00A30345" w:rsidRDefault="00A30345" w:rsidP="00A32FE9">
            <w:pPr>
              <w:cnfStyle w:val="000000000000" w:firstRow="0" w:lastRow="0" w:firstColumn="0" w:lastColumn="0" w:oddVBand="0" w:evenVBand="0" w:oddHBand="0" w:evenHBand="0" w:firstRowFirstColumn="0" w:firstRowLastColumn="0" w:lastRowFirstColumn="0" w:lastRowLastColumn="0"/>
            </w:pPr>
          </w:p>
        </w:tc>
      </w:tr>
      <w:tr w:rsidR="00A30345" w14:paraId="7C7E6782" w14:textId="77777777" w:rsidTr="00A32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51B59D5E" w14:textId="77777777" w:rsidR="00A30345" w:rsidRDefault="00A30345" w:rsidP="00A32FE9"/>
        </w:tc>
        <w:tc>
          <w:tcPr>
            <w:tcW w:w="1509" w:type="dxa"/>
          </w:tcPr>
          <w:p w14:paraId="3F631336"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4485" w:type="dxa"/>
          </w:tcPr>
          <w:p w14:paraId="56E4E651"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c>
          <w:tcPr>
            <w:tcW w:w="1890" w:type="dxa"/>
          </w:tcPr>
          <w:p w14:paraId="26649A41" w14:textId="77777777" w:rsidR="00A30345" w:rsidRDefault="00A30345" w:rsidP="00A32FE9">
            <w:pPr>
              <w:cnfStyle w:val="000000100000" w:firstRow="0" w:lastRow="0" w:firstColumn="0" w:lastColumn="0" w:oddVBand="0" w:evenVBand="0" w:oddHBand="1" w:evenHBand="0" w:firstRowFirstColumn="0" w:firstRowLastColumn="0" w:lastRowFirstColumn="0" w:lastRowLastColumn="0"/>
            </w:pPr>
          </w:p>
        </w:tc>
      </w:tr>
    </w:tbl>
    <w:p w14:paraId="797E7E10" w14:textId="6A523BE7" w:rsidR="00F15E0A" w:rsidRDefault="00F15E0A" w:rsidP="00A5573A"/>
    <w:p w14:paraId="6FD0E9E7" w14:textId="77777777" w:rsidR="00F15E0A" w:rsidRDefault="00F15E0A">
      <w:r>
        <w:br w:type="page"/>
      </w:r>
    </w:p>
    <w:p w14:paraId="60DBC645" w14:textId="3CAA2CB8" w:rsidR="00206B8A" w:rsidRDefault="00206B8A" w:rsidP="00A5573A"/>
    <w:p w14:paraId="6782549A" w14:textId="0DF475E9" w:rsidR="00F15E0A" w:rsidRDefault="00F15E0A" w:rsidP="00A5573A"/>
    <w:p w14:paraId="7EE8B7AD" w14:textId="69A6DE16" w:rsidR="00F15E0A" w:rsidRPr="009B493D" w:rsidRDefault="001C1943" w:rsidP="009B493D">
      <w:pPr>
        <w:pStyle w:val="Kop1"/>
        <w:rPr>
          <w:color w:val="auto"/>
        </w:rPr>
      </w:pPr>
      <w:bookmarkStart w:id="4" w:name="_Toc10724954"/>
      <w:r>
        <w:rPr>
          <w:color w:val="auto"/>
        </w:rPr>
        <w:t>PLANNING</w:t>
      </w:r>
      <w:bookmarkEnd w:id="4"/>
    </w:p>
    <w:p w14:paraId="41FD3CCC" w14:textId="6545A93F" w:rsidR="00550EFC" w:rsidRDefault="001C1943" w:rsidP="00A5573A">
      <w:r>
        <w:rPr>
          <w:noProof/>
        </w:rPr>
        <w:drawing>
          <wp:inline distT="0" distB="0" distL="0" distR="0" wp14:anchorId="3C7AD21E" wp14:editId="03D3C1EC">
            <wp:extent cx="5731510" cy="1593215"/>
            <wp:effectExtent l="0" t="0" r="2540" b="6985"/>
            <wp:docPr id="7" name="Afbeelding 7"/>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stretch>
                      <a:fillRect/>
                    </a:stretch>
                  </pic:blipFill>
                  <pic:spPr>
                    <a:xfrm>
                      <a:off x="0" y="0"/>
                      <a:ext cx="5731510" cy="1593215"/>
                    </a:xfrm>
                    <a:prstGeom prst="rect">
                      <a:avLst/>
                    </a:prstGeom>
                  </pic:spPr>
                </pic:pic>
              </a:graphicData>
            </a:graphic>
          </wp:inline>
        </w:drawing>
      </w:r>
    </w:p>
    <w:p w14:paraId="5D76E99D" w14:textId="3964CB26" w:rsidR="00550EFC" w:rsidRDefault="00550EFC">
      <w:r>
        <w:br w:type="page"/>
      </w:r>
    </w:p>
    <w:p w14:paraId="27873BA2" w14:textId="4D06A0CD" w:rsidR="0012424A" w:rsidRDefault="0012424A" w:rsidP="00B43F53">
      <w:pPr>
        <w:pStyle w:val="Kop2"/>
      </w:pPr>
    </w:p>
    <w:p w14:paraId="1253C892" w14:textId="33423253" w:rsidR="00E15987" w:rsidRDefault="00E15987" w:rsidP="00A5573A"/>
    <w:p w14:paraId="0D917737" w14:textId="4E04BADE" w:rsidR="00E15987" w:rsidRDefault="00ED2DB6" w:rsidP="00E15987">
      <w:pPr>
        <w:pStyle w:val="Kop1"/>
        <w:rPr>
          <w:color w:val="auto"/>
        </w:rPr>
      </w:pPr>
      <w:bookmarkStart w:id="5" w:name="_Toc10724955"/>
      <w:r>
        <w:rPr>
          <w:color w:val="auto"/>
        </w:rPr>
        <w:t>INTERFACES</w:t>
      </w:r>
      <w:bookmarkEnd w:id="5"/>
    </w:p>
    <w:p w14:paraId="393ABA52" w14:textId="3EED0E12" w:rsidR="00BD40D6" w:rsidRDefault="00BD40D6" w:rsidP="00BD40D6">
      <w:r>
        <w:t>Voor de interactie tussen de gebruiker en de website dienen schermen gebouwd te worden voor het uitvoeren</w:t>
      </w:r>
      <w:r w:rsidR="00C36ED8">
        <w:t xml:space="preserve"> </w:t>
      </w:r>
      <w:r>
        <w:t>van de functies. In grote lijnen worden de volgende classes onderscheiden:</w:t>
      </w:r>
    </w:p>
    <w:p w14:paraId="7A6AFC37" w14:textId="77777777" w:rsidR="007D38BC" w:rsidRDefault="00074597" w:rsidP="00240932">
      <w:pPr>
        <w:pStyle w:val="Kop2"/>
      </w:pPr>
      <w:bookmarkStart w:id="6" w:name="_Toc10724956"/>
      <w:r>
        <w:t>home</w:t>
      </w:r>
      <w:bookmarkEnd w:id="6"/>
    </w:p>
    <w:p w14:paraId="177C052E" w14:textId="54AD83C1" w:rsidR="00CD54FB" w:rsidRDefault="00956E8E" w:rsidP="003B761E">
      <w:r>
        <w:t xml:space="preserve">bevat </w:t>
      </w:r>
      <w:r w:rsidR="00EC3896">
        <w:t xml:space="preserve">een </w:t>
      </w:r>
      <w:r w:rsidR="007C45EB">
        <w:t>n</w:t>
      </w:r>
      <w:r w:rsidR="006D50F8">
        <w:t xml:space="preserve">ieuws bericht over </w:t>
      </w:r>
      <w:r w:rsidR="00F36546">
        <w:t>de rest</w:t>
      </w:r>
      <w:r w:rsidR="00121589">
        <w:t>aurant</w:t>
      </w:r>
      <w:r w:rsidR="007D379C">
        <w:t>s</w:t>
      </w:r>
      <w:r w:rsidR="008B0828">
        <w:t xml:space="preserve">. </w:t>
      </w:r>
      <w:r w:rsidR="00895C13">
        <w:t xml:space="preserve">Op de </w:t>
      </w:r>
      <w:r w:rsidR="00945036">
        <w:t xml:space="preserve">home pagina </w:t>
      </w:r>
      <w:r w:rsidR="00F21620">
        <w:t>k</w:t>
      </w:r>
      <w:r w:rsidR="001B2A77">
        <w:t xml:space="preserve">an het </w:t>
      </w:r>
      <w:r w:rsidR="001B6A4A">
        <w:t>actuele nieuws bek</w:t>
      </w:r>
      <w:r w:rsidR="001360A5">
        <w:t>e</w:t>
      </w:r>
      <w:r w:rsidR="001B6A4A">
        <w:t>ken</w:t>
      </w:r>
      <w:r w:rsidR="001360A5">
        <w:t xml:space="preserve"> worden</w:t>
      </w:r>
      <w:r w:rsidR="005A72E7">
        <w:t>, contact informatie zien</w:t>
      </w:r>
      <w:r w:rsidR="0007594D">
        <w:t xml:space="preserve"> en inlo</w:t>
      </w:r>
      <w:r w:rsidR="004C065B">
        <w:t>g</w:t>
      </w:r>
      <w:r w:rsidR="0007594D">
        <w:t>gen / registre</w:t>
      </w:r>
      <w:r w:rsidR="004C065B">
        <w:t>ren.</w:t>
      </w:r>
    </w:p>
    <w:p w14:paraId="32A5D896" w14:textId="1ECB570B" w:rsidR="00CD54FB" w:rsidRDefault="00CD54FB" w:rsidP="00CD54FB">
      <w:pPr>
        <w:pStyle w:val="Kop2"/>
      </w:pPr>
      <w:bookmarkStart w:id="7" w:name="_Toc10724957"/>
      <w:r>
        <w:t>Gesprekken</w:t>
      </w:r>
      <w:bookmarkEnd w:id="7"/>
      <w:r w:rsidR="00D53C48">
        <w:t xml:space="preserve"> </w:t>
      </w:r>
    </w:p>
    <w:p w14:paraId="79D708A0" w14:textId="5994BBF6" w:rsidR="002A0623" w:rsidRPr="002A0623" w:rsidRDefault="002A0623" w:rsidP="002A0623">
      <w:r>
        <w:t>Op deze</w:t>
      </w:r>
      <w:r w:rsidR="00E6182C">
        <w:t xml:space="preserve"> pagina</w:t>
      </w:r>
      <w:r w:rsidR="006F54CF">
        <w:t xml:space="preserve"> k</w:t>
      </w:r>
      <w:r w:rsidR="00FA262E">
        <w:t>unnen</w:t>
      </w:r>
      <w:r w:rsidR="006F54CF">
        <w:t xml:space="preserve"> </w:t>
      </w:r>
      <w:r w:rsidR="00FA262E">
        <w:t>éé</w:t>
      </w:r>
      <w:r w:rsidR="006F54CF">
        <w:t xml:space="preserve">n op </w:t>
      </w:r>
      <w:r w:rsidR="00FA262E">
        <w:t>éé</w:t>
      </w:r>
      <w:r w:rsidR="006F54CF">
        <w:t>n gesprek</w:t>
      </w:r>
      <w:r w:rsidR="00FA262E">
        <w:t>ken</w:t>
      </w:r>
      <w:r w:rsidR="006F54CF">
        <w:t xml:space="preserve"> </w:t>
      </w:r>
      <w:r w:rsidR="00FA262E">
        <w:t>gevoerd worden.</w:t>
      </w:r>
    </w:p>
    <w:p w14:paraId="155E7644" w14:textId="4EC689F2" w:rsidR="00282340" w:rsidRPr="00282340" w:rsidRDefault="00CD54FB" w:rsidP="00282340">
      <w:pPr>
        <w:pStyle w:val="Kop2"/>
      </w:pPr>
      <w:bookmarkStart w:id="8" w:name="_Toc10724958"/>
      <w:r>
        <w:t>Inloggen</w:t>
      </w:r>
      <w:bookmarkEnd w:id="8"/>
    </w:p>
    <w:p w14:paraId="15822DC7" w14:textId="30774A68" w:rsidR="007A5EC1" w:rsidRPr="007A5EC1" w:rsidRDefault="00F22802" w:rsidP="007A5EC1">
      <w:r>
        <w:t xml:space="preserve">Op deze pagina </w:t>
      </w:r>
      <w:r w:rsidR="00D446B1">
        <w:t>k</w:t>
      </w:r>
      <w:r w:rsidR="00D5266B">
        <w:t>a</w:t>
      </w:r>
      <w:r w:rsidR="00D446B1">
        <w:t>n</w:t>
      </w:r>
      <w:r w:rsidR="006B18D0">
        <w:t xml:space="preserve"> ingelogd</w:t>
      </w:r>
      <w:r w:rsidR="00323592">
        <w:t xml:space="preserve"> </w:t>
      </w:r>
      <w:r w:rsidR="006B18D0">
        <w:t xml:space="preserve">worden </w:t>
      </w:r>
      <w:r w:rsidR="00323592">
        <w:t xml:space="preserve">als </w:t>
      </w:r>
      <w:r w:rsidR="006B18D0">
        <w:t xml:space="preserve">de gebruiker </w:t>
      </w:r>
      <w:r w:rsidR="00323592">
        <w:t xml:space="preserve">een </w:t>
      </w:r>
      <w:r w:rsidR="00C149C3">
        <w:t xml:space="preserve">account </w:t>
      </w:r>
      <w:r w:rsidR="006B18D0">
        <w:t>heeft</w:t>
      </w:r>
      <w:r w:rsidR="00C149C3">
        <w:t xml:space="preserve"> ander</w:t>
      </w:r>
      <w:r w:rsidR="00A43F47">
        <w:t>s</w:t>
      </w:r>
      <w:r w:rsidR="00C149C3">
        <w:t xml:space="preserve"> </w:t>
      </w:r>
      <w:r w:rsidR="00CB318A">
        <w:t>k</w:t>
      </w:r>
      <w:r w:rsidR="00D5266B">
        <w:t>a</w:t>
      </w:r>
      <w:r w:rsidR="00CB318A">
        <w:t xml:space="preserve">n </w:t>
      </w:r>
      <w:r w:rsidR="006B18D0">
        <w:t>er</w:t>
      </w:r>
      <w:r w:rsidR="00CB318A">
        <w:t xml:space="preserve"> </w:t>
      </w:r>
      <w:r w:rsidR="006B18D0">
        <w:t>geregistreerd worden</w:t>
      </w:r>
      <w:r w:rsidR="00314AC7">
        <w:t>.</w:t>
      </w:r>
      <w:r w:rsidR="00613FAF">
        <w:t xml:space="preserve"> </w:t>
      </w:r>
      <w:r w:rsidR="00A43F47">
        <w:t>O</w:t>
      </w:r>
      <w:r w:rsidR="004B6574">
        <w:t xml:space="preserve">m in te loggen </w:t>
      </w:r>
      <w:r w:rsidR="00613FAF">
        <w:t>moet het volgende in</w:t>
      </w:r>
      <w:r w:rsidR="007E779D">
        <w:t>ge</w:t>
      </w:r>
      <w:r w:rsidR="00613FAF">
        <w:t>voer</w:t>
      </w:r>
      <w:r w:rsidR="007E779D">
        <w:t>d worden</w:t>
      </w:r>
      <w:r w:rsidR="00613FAF">
        <w:t>:</w:t>
      </w:r>
    </w:p>
    <w:p w14:paraId="72439AD3" w14:textId="551261F7" w:rsidR="00D82471" w:rsidRPr="00D82471" w:rsidRDefault="00FD1F9E" w:rsidP="00D82471">
      <w:pPr>
        <w:pStyle w:val="Lijstalinea"/>
        <w:numPr>
          <w:ilvl w:val="0"/>
          <w:numId w:val="2"/>
        </w:numPr>
      </w:pPr>
      <w:r>
        <w:t>E</w:t>
      </w:r>
      <w:r w:rsidR="00EA3CAB">
        <w:t>mail</w:t>
      </w:r>
      <w:r w:rsidR="009F28EC">
        <w:t xml:space="preserve">(de </w:t>
      </w:r>
      <w:r w:rsidR="00DC0CD0">
        <w:t>e</w:t>
      </w:r>
      <w:r w:rsidR="00EA3CAB">
        <w:t>mail</w:t>
      </w:r>
      <w:r w:rsidR="009F28EC">
        <w:t xml:space="preserve"> die </w:t>
      </w:r>
      <w:r>
        <w:t xml:space="preserve">is </w:t>
      </w:r>
      <w:r w:rsidR="009F28EC">
        <w:t xml:space="preserve">opgegeven </w:t>
      </w:r>
      <w:r w:rsidR="00B76B58">
        <w:t xml:space="preserve">bij </w:t>
      </w:r>
      <w:r>
        <w:t xml:space="preserve">de </w:t>
      </w:r>
      <w:r w:rsidR="00B76B58">
        <w:t>regist</w:t>
      </w:r>
      <w:r>
        <w:t>ratie</w:t>
      </w:r>
      <w:r w:rsidR="00B76B58">
        <w:t>)</w:t>
      </w:r>
    </w:p>
    <w:p w14:paraId="6DA509EA" w14:textId="00A760A7" w:rsidR="00981BF1" w:rsidRPr="00981BF1" w:rsidRDefault="00FD1F9E" w:rsidP="00981BF1">
      <w:pPr>
        <w:pStyle w:val="Lijstalinea"/>
        <w:numPr>
          <w:ilvl w:val="0"/>
          <w:numId w:val="2"/>
        </w:numPr>
      </w:pPr>
      <w:r>
        <w:t>W</w:t>
      </w:r>
      <w:r w:rsidR="00F023C6">
        <w:t>achtwoord</w:t>
      </w:r>
    </w:p>
    <w:p w14:paraId="5517D53A" w14:textId="2DD33219" w:rsidR="007A2F63" w:rsidRPr="000C7D12" w:rsidRDefault="007A2F63" w:rsidP="007A2F63">
      <w:r>
        <w:t xml:space="preserve">Als </w:t>
      </w:r>
      <w:r w:rsidR="004308C3">
        <w:t>de gebruiker is</w:t>
      </w:r>
      <w:r>
        <w:t xml:space="preserve"> </w:t>
      </w:r>
      <w:r w:rsidR="000E2E3A">
        <w:t>ingelogd</w:t>
      </w:r>
      <w:r>
        <w:t xml:space="preserve"> </w:t>
      </w:r>
      <w:r w:rsidR="0083221A">
        <w:t>he</w:t>
      </w:r>
      <w:r w:rsidR="007C401D">
        <w:t>eft de gebruiker</w:t>
      </w:r>
      <w:r w:rsidR="0083221A">
        <w:t xml:space="preserve"> </w:t>
      </w:r>
      <w:r w:rsidR="0074482E">
        <w:t>m</w:t>
      </w:r>
      <w:r w:rsidR="00642EC6">
        <w:t>eer</w:t>
      </w:r>
      <w:r w:rsidR="00E67EC0">
        <w:t xml:space="preserve"> mogelijkheden dan een bezoeker.</w:t>
      </w:r>
    </w:p>
    <w:p w14:paraId="1AA47C84" w14:textId="6DBF89BB" w:rsidR="00CD54FB" w:rsidRDefault="00CD54FB" w:rsidP="00CD54FB">
      <w:pPr>
        <w:pStyle w:val="Kop2"/>
      </w:pPr>
      <w:bookmarkStart w:id="9" w:name="_Toc10724959"/>
      <w:r>
        <w:t>Registreren</w:t>
      </w:r>
      <w:bookmarkEnd w:id="9"/>
      <w:r w:rsidR="00D53C48">
        <w:t xml:space="preserve"> </w:t>
      </w:r>
    </w:p>
    <w:p w14:paraId="26FCD35F" w14:textId="1F26F3C7" w:rsidR="00201B92" w:rsidRPr="00FA7B08" w:rsidRDefault="00FA7B08" w:rsidP="00FA7B08">
      <w:r>
        <w:t xml:space="preserve">Hier kan </w:t>
      </w:r>
      <w:r w:rsidR="007802E8">
        <w:t>geregistreerd</w:t>
      </w:r>
      <w:r>
        <w:t xml:space="preserve"> </w:t>
      </w:r>
      <w:r w:rsidR="007802E8">
        <w:t xml:space="preserve">worden </w:t>
      </w:r>
      <w:r>
        <w:t xml:space="preserve">voor het systeem en wordt het </w:t>
      </w:r>
      <w:r w:rsidR="00201B92">
        <w:t xml:space="preserve">gecontroleerd door een </w:t>
      </w:r>
      <w:r w:rsidR="00C5438D">
        <w:t>admin</w:t>
      </w:r>
      <w:r w:rsidR="00344262">
        <w:t>istrator</w:t>
      </w:r>
      <w:r w:rsidR="008456C3">
        <w:t>. Bij het regist</w:t>
      </w:r>
      <w:r w:rsidR="00F06AC4">
        <w:t>e</w:t>
      </w:r>
      <w:r w:rsidR="008456C3">
        <w:t>ren</w:t>
      </w:r>
      <w:r w:rsidR="00F06AC4">
        <w:t xml:space="preserve"> moet </w:t>
      </w:r>
      <w:r w:rsidR="00675420">
        <w:t>er</w:t>
      </w:r>
      <w:r w:rsidR="00F06AC4">
        <w:t xml:space="preserve"> het volgende in</w:t>
      </w:r>
      <w:r w:rsidR="00675420">
        <w:t>ge</w:t>
      </w:r>
      <w:r w:rsidR="00F06AC4">
        <w:t>voer</w:t>
      </w:r>
      <w:r w:rsidR="00675420">
        <w:t>d worden</w:t>
      </w:r>
      <w:r w:rsidR="00F06AC4">
        <w:t>:</w:t>
      </w:r>
    </w:p>
    <w:p w14:paraId="54601122" w14:textId="4D28FE8D" w:rsidR="00282340" w:rsidRDefault="00E30F6A" w:rsidP="00E30F6A">
      <w:pPr>
        <w:pStyle w:val="Lijstalinea"/>
        <w:numPr>
          <w:ilvl w:val="0"/>
          <w:numId w:val="1"/>
        </w:numPr>
      </w:pPr>
      <w:r>
        <w:t>Naam (voornaam, tussenvoegsel, achternaam)</w:t>
      </w:r>
    </w:p>
    <w:p w14:paraId="5F27B469" w14:textId="7B91AA44" w:rsidR="00E30F6A" w:rsidRDefault="00CB17CE" w:rsidP="00E30F6A">
      <w:pPr>
        <w:pStyle w:val="Lijstalinea"/>
        <w:numPr>
          <w:ilvl w:val="0"/>
          <w:numId w:val="1"/>
        </w:numPr>
      </w:pPr>
      <w:r>
        <w:t>Wachtwoord twee keer</w:t>
      </w:r>
    </w:p>
    <w:p w14:paraId="7948515C" w14:textId="2C518A0D" w:rsidR="00C653E0" w:rsidRDefault="00C653E0" w:rsidP="00E30F6A">
      <w:pPr>
        <w:pStyle w:val="Lijstalinea"/>
        <w:numPr>
          <w:ilvl w:val="0"/>
          <w:numId w:val="1"/>
        </w:numPr>
      </w:pPr>
      <w:r>
        <w:t>Voorwaarden accepteren</w:t>
      </w:r>
    </w:p>
    <w:p w14:paraId="0A1409E1" w14:textId="7C39AF58" w:rsidR="002910CC" w:rsidRPr="00282340" w:rsidRDefault="00431240" w:rsidP="002910CC">
      <w:pPr>
        <w:pStyle w:val="Lijstalinea"/>
        <w:numPr>
          <w:ilvl w:val="0"/>
          <w:numId w:val="1"/>
        </w:numPr>
      </w:pPr>
      <w:r>
        <w:t>E-mail</w:t>
      </w:r>
      <w:r w:rsidR="00C93603">
        <w:t xml:space="preserve"> (moet geaccepteerd worden</w:t>
      </w:r>
      <w:r w:rsidR="00344262">
        <w:t>)</w:t>
      </w:r>
    </w:p>
    <w:p w14:paraId="0A9DDC81" w14:textId="1A97DB47" w:rsidR="00344262" w:rsidRPr="00282340" w:rsidRDefault="00675420" w:rsidP="00344262">
      <w:r>
        <w:t>De gebruiker</w:t>
      </w:r>
      <w:r w:rsidR="00AA5EDE">
        <w:t xml:space="preserve"> kan ook met een </w:t>
      </w:r>
      <w:r w:rsidR="001C5221">
        <w:t>knop</w:t>
      </w:r>
      <w:r w:rsidR="00AA5EDE">
        <w:t xml:space="preserve"> terug naar het inlog-pagina</w:t>
      </w:r>
    </w:p>
    <w:p w14:paraId="7D1308B2" w14:textId="032D02D3" w:rsidR="004209E2" w:rsidRPr="004209E2" w:rsidRDefault="00D53C48" w:rsidP="004209E2">
      <w:pPr>
        <w:pStyle w:val="Kop2"/>
      </w:pPr>
      <w:bookmarkStart w:id="10" w:name="_Toc10724960"/>
      <w:r>
        <w:t>Vacature</w:t>
      </w:r>
      <w:bookmarkEnd w:id="10"/>
      <w:r w:rsidR="001862C4">
        <w:t>s</w:t>
      </w:r>
    </w:p>
    <w:p w14:paraId="4778B070" w14:textId="6F454231" w:rsidR="00961E9E" w:rsidRPr="00961E9E" w:rsidRDefault="0028510B" w:rsidP="00961E9E">
      <w:r>
        <w:t>Hier k</w:t>
      </w:r>
      <w:r w:rsidR="00B24074">
        <w:t xml:space="preserve">unnen </w:t>
      </w:r>
      <w:r>
        <w:t>de nieuwste vacatur</w:t>
      </w:r>
      <w:r w:rsidR="00A92CED">
        <w:t>es</w:t>
      </w:r>
      <w:r>
        <w:t xml:space="preserve"> </w:t>
      </w:r>
      <w:r w:rsidR="00B24074">
        <w:t>gezien</w:t>
      </w:r>
      <w:r>
        <w:t xml:space="preserve"> en </w:t>
      </w:r>
      <w:r w:rsidR="00B24074">
        <w:t>ge</w:t>
      </w:r>
      <w:r w:rsidR="005A42CD">
        <w:t>plaats</w:t>
      </w:r>
      <w:r w:rsidR="00B24074">
        <w:t>t worden</w:t>
      </w:r>
      <w:r w:rsidR="00F11B0E">
        <w:t xml:space="preserve"> </w:t>
      </w:r>
      <w:r w:rsidR="00470A98">
        <w:t>en dit kan de gebruiker dan weer</w:t>
      </w:r>
      <w:r w:rsidR="005A42CD">
        <w:t xml:space="preserve"> sorteren. Bij </w:t>
      </w:r>
      <w:r w:rsidR="00470A98">
        <w:t>de</w:t>
      </w:r>
      <w:r w:rsidR="005A42CD">
        <w:t xml:space="preserve"> vacature</w:t>
      </w:r>
      <w:r w:rsidR="00470A98">
        <w:t>s</w:t>
      </w:r>
      <w:r w:rsidR="005A42CD">
        <w:t xml:space="preserve"> </w:t>
      </w:r>
      <w:r w:rsidR="00AE59E9">
        <w:t>pagina k</w:t>
      </w:r>
      <w:r w:rsidR="00625E84">
        <w:t>unnen</w:t>
      </w:r>
      <w:r w:rsidR="00AE59E9">
        <w:t xml:space="preserve"> de volgende dingen </w:t>
      </w:r>
      <w:r w:rsidR="001311CD">
        <w:t>gedaan worden</w:t>
      </w:r>
      <w:r w:rsidR="00AE59E9">
        <w:t>:</w:t>
      </w:r>
    </w:p>
    <w:p w14:paraId="4F5591DD" w14:textId="4FF22972" w:rsidR="00846764" w:rsidRPr="00846764" w:rsidRDefault="006822F3" w:rsidP="00846764">
      <w:pPr>
        <w:pStyle w:val="Lijstalinea"/>
        <w:numPr>
          <w:ilvl w:val="0"/>
          <w:numId w:val="3"/>
        </w:numPr>
      </w:pPr>
      <w:r>
        <w:t>Vacature</w:t>
      </w:r>
      <w:r w:rsidR="00A92CED">
        <w:t>s</w:t>
      </w:r>
      <w:r>
        <w:t xml:space="preserve"> plaatsen</w:t>
      </w:r>
    </w:p>
    <w:p w14:paraId="3C5DC09D" w14:textId="0BF4267C" w:rsidR="006822F3" w:rsidRDefault="006822F3" w:rsidP="00AE59E9">
      <w:pPr>
        <w:pStyle w:val="Lijstalinea"/>
        <w:numPr>
          <w:ilvl w:val="0"/>
          <w:numId w:val="3"/>
        </w:numPr>
      </w:pPr>
      <w:r>
        <w:t>Vacature</w:t>
      </w:r>
      <w:r w:rsidR="00A92CED">
        <w:t>s</w:t>
      </w:r>
      <w:r>
        <w:t xml:space="preserve"> bekijken</w:t>
      </w:r>
    </w:p>
    <w:p w14:paraId="09383304" w14:textId="43527FDB" w:rsidR="005A42CD" w:rsidRPr="0028510B" w:rsidRDefault="00BE0753" w:rsidP="003E12E6">
      <w:pPr>
        <w:pStyle w:val="Lijstalinea"/>
        <w:numPr>
          <w:ilvl w:val="0"/>
          <w:numId w:val="3"/>
        </w:numPr>
      </w:pPr>
      <w:r>
        <w:t>Vacature</w:t>
      </w:r>
      <w:r w:rsidR="00A92CED">
        <w:t>s</w:t>
      </w:r>
      <w:r>
        <w:t xml:space="preserve"> beantwoorden</w:t>
      </w:r>
    </w:p>
    <w:p w14:paraId="7DF56D2C" w14:textId="2AC7771A" w:rsidR="00754447" w:rsidRDefault="00732BF0" w:rsidP="00FF0B85">
      <w:pPr>
        <w:pStyle w:val="Kop2"/>
      </w:pPr>
      <w:bookmarkStart w:id="11" w:name="_Toc10724961"/>
      <w:r>
        <w:t>F</w:t>
      </w:r>
      <w:r w:rsidR="004B2763">
        <w:t>or</w:t>
      </w:r>
      <w:r w:rsidR="0032736D">
        <w:t>um</w:t>
      </w:r>
      <w:bookmarkEnd w:id="11"/>
      <w:r w:rsidR="00D53C48">
        <w:t xml:space="preserve"> </w:t>
      </w:r>
    </w:p>
    <w:p w14:paraId="5BFD26F0" w14:textId="3494FED6" w:rsidR="00D77710" w:rsidRDefault="00C600DF">
      <w:r>
        <w:t xml:space="preserve">Op de </w:t>
      </w:r>
      <w:r w:rsidR="002C163E">
        <w:t>forum pagina k</w:t>
      </w:r>
      <w:r w:rsidR="001311CD">
        <w:t>unnen er</w:t>
      </w:r>
      <w:r w:rsidR="002C163E">
        <w:t xml:space="preserve"> berichten </w:t>
      </w:r>
      <w:r w:rsidR="001311CD">
        <w:t>ge</w:t>
      </w:r>
      <w:r w:rsidR="002C163E">
        <w:t>plaats</w:t>
      </w:r>
      <w:r w:rsidR="001311CD">
        <w:t>t worden</w:t>
      </w:r>
      <w:r w:rsidR="002C163E">
        <w:t xml:space="preserve"> </w:t>
      </w:r>
      <w:r w:rsidR="00EE65D8">
        <w:t>die iedereen kan zien</w:t>
      </w:r>
      <w:r w:rsidR="00D77710">
        <w:br w:type="page"/>
      </w:r>
    </w:p>
    <w:p w14:paraId="33C31FAA" w14:textId="77777777" w:rsidR="00D77710" w:rsidRDefault="00D77710" w:rsidP="00D77710"/>
    <w:p w14:paraId="79BD912B" w14:textId="77777777" w:rsidR="00D77710" w:rsidRDefault="00D77710" w:rsidP="00D77710"/>
    <w:p w14:paraId="0A347571" w14:textId="77777777" w:rsidR="00D77710" w:rsidRPr="00D77710" w:rsidRDefault="00D77710" w:rsidP="00D77710"/>
    <w:p w14:paraId="100510BD" w14:textId="4130DF03" w:rsidR="000535BC" w:rsidRDefault="00321083" w:rsidP="000C7D12">
      <w:pPr>
        <w:pStyle w:val="Kop2"/>
      </w:pPr>
      <w:bookmarkStart w:id="12" w:name="_Toc10724962"/>
      <w:r>
        <w:t>I</w:t>
      </w:r>
      <w:r w:rsidR="00732BF0">
        <w:t>nstellinge</w:t>
      </w:r>
      <w:r>
        <w:t>n/profi</w:t>
      </w:r>
      <w:r w:rsidR="00E62ACB">
        <w:t>el</w:t>
      </w:r>
      <w:bookmarkEnd w:id="12"/>
    </w:p>
    <w:p w14:paraId="06F9F72F" w14:textId="4CECC2BD" w:rsidR="00846764" w:rsidRDefault="0065046B" w:rsidP="00846764">
      <w:r>
        <w:t xml:space="preserve">Op </w:t>
      </w:r>
      <w:r w:rsidR="00ED0913">
        <w:t>de</w:t>
      </w:r>
      <w:r w:rsidR="009C51A6">
        <w:t xml:space="preserve"> </w:t>
      </w:r>
      <w:r w:rsidR="00C21CC6">
        <w:t>instellingen/ profiel pagina</w:t>
      </w:r>
      <w:r w:rsidR="004209E2">
        <w:t xml:space="preserve"> k</w:t>
      </w:r>
      <w:r w:rsidR="00ED0913">
        <w:t>an</w:t>
      </w:r>
      <w:r w:rsidR="004209E2">
        <w:t xml:space="preserve"> informatie over </w:t>
      </w:r>
      <w:r w:rsidR="001311CD">
        <w:t>de gebruiker</w:t>
      </w:r>
      <w:r w:rsidR="004209E2">
        <w:t xml:space="preserve"> </w:t>
      </w:r>
      <w:r w:rsidR="00ED0913">
        <w:t>ge</w:t>
      </w:r>
      <w:r w:rsidR="008B221D">
        <w:t>plaatst</w:t>
      </w:r>
      <w:r w:rsidR="00ED0913">
        <w:t xml:space="preserve"> </w:t>
      </w:r>
      <w:r w:rsidR="00373A68">
        <w:t>worden</w:t>
      </w:r>
      <w:r w:rsidR="00893FCF">
        <w:t xml:space="preserve">. </w:t>
      </w:r>
      <w:r w:rsidR="002E10B1">
        <w:t>B</w:t>
      </w:r>
      <w:r w:rsidR="00893FCF">
        <w:t>ij</w:t>
      </w:r>
      <w:r w:rsidR="002E10B1">
        <w:t>voorbeeld</w:t>
      </w:r>
      <w:r w:rsidR="00846764">
        <w:t>:</w:t>
      </w:r>
    </w:p>
    <w:p w14:paraId="59FC2981" w14:textId="5195DD5B" w:rsidR="001A643C" w:rsidRDefault="001311CD" w:rsidP="001A643C">
      <w:pPr>
        <w:pStyle w:val="Lijstalinea"/>
        <w:numPr>
          <w:ilvl w:val="0"/>
          <w:numId w:val="7"/>
        </w:numPr>
      </w:pPr>
      <w:r>
        <w:t>A</w:t>
      </w:r>
      <w:r w:rsidR="001A643C">
        <w:t>dres</w:t>
      </w:r>
    </w:p>
    <w:p w14:paraId="43E1B937" w14:textId="2EFF6ABC" w:rsidR="001A643C" w:rsidRDefault="001311CD" w:rsidP="001A643C">
      <w:pPr>
        <w:pStyle w:val="Lijstalinea"/>
        <w:numPr>
          <w:ilvl w:val="0"/>
          <w:numId w:val="7"/>
        </w:numPr>
      </w:pPr>
      <w:r>
        <w:t>G</w:t>
      </w:r>
      <w:r w:rsidR="002D7A94">
        <w:t>eslacht</w:t>
      </w:r>
    </w:p>
    <w:p w14:paraId="0F08775F" w14:textId="77777777" w:rsidR="00115EBD" w:rsidRDefault="001311CD" w:rsidP="00115EBD">
      <w:pPr>
        <w:pStyle w:val="Lijstalinea"/>
        <w:numPr>
          <w:ilvl w:val="0"/>
          <w:numId w:val="7"/>
        </w:numPr>
      </w:pPr>
      <w:r>
        <w:t>W</w:t>
      </w:r>
      <w:r w:rsidR="00C82199">
        <w:t>erkplaats</w:t>
      </w:r>
    </w:p>
    <w:p w14:paraId="4FC4F4C6" w14:textId="10CC7746" w:rsidR="008B20AA" w:rsidRDefault="008B20AA" w:rsidP="00761983">
      <w:r>
        <w:t xml:space="preserve">Als </w:t>
      </w:r>
      <w:r w:rsidR="008C6EEC">
        <w:t>de gebruiker</w:t>
      </w:r>
      <w:r>
        <w:t xml:space="preserve"> niet wil dat deze informatie op de website staat </w:t>
      </w:r>
      <w:r w:rsidR="00F34938">
        <w:t>hoef</w:t>
      </w:r>
      <w:r w:rsidR="008C6EEC">
        <w:t>t</w:t>
      </w:r>
      <w:r w:rsidR="00F34938">
        <w:t xml:space="preserve"> deze informatie niet </w:t>
      </w:r>
      <w:r w:rsidR="00414393">
        <w:t>in</w:t>
      </w:r>
      <w:r w:rsidR="008C6EEC">
        <w:t>gevoerd te worden</w:t>
      </w:r>
      <w:r w:rsidR="00CD5556">
        <w:t>.</w:t>
      </w:r>
    </w:p>
    <w:p w14:paraId="092E4BFF" w14:textId="502636AC" w:rsidR="001C6D77" w:rsidRDefault="001C6D77" w:rsidP="008B20AA"/>
    <w:p w14:paraId="650C57CC" w14:textId="62A0B3F1" w:rsidR="001C6D77" w:rsidRDefault="001C6D77" w:rsidP="001C6D77">
      <w:pPr>
        <w:pStyle w:val="Kop2"/>
      </w:pPr>
      <w:r>
        <w:t>Admin</w:t>
      </w:r>
      <w:r w:rsidR="00545AA7">
        <w:t>istrator</w:t>
      </w:r>
    </w:p>
    <w:p w14:paraId="4A23FCD1" w14:textId="74D43ED4" w:rsidR="0057590C" w:rsidRDefault="0057590C" w:rsidP="0057590C">
      <w:r>
        <w:t>Op de administrator</w:t>
      </w:r>
      <w:r w:rsidR="002F0D54">
        <w:t xml:space="preserve"> </w:t>
      </w:r>
      <w:r w:rsidR="005E04B6">
        <w:t>pa</w:t>
      </w:r>
      <w:r w:rsidR="00481232">
        <w:t>gina</w:t>
      </w:r>
      <w:r w:rsidR="002F0D54">
        <w:t xml:space="preserve"> komen</w:t>
      </w:r>
      <w:r w:rsidR="00481232">
        <w:t xml:space="preserve"> k</w:t>
      </w:r>
      <w:r w:rsidR="002F0D54">
        <w:t>a</w:t>
      </w:r>
      <w:r w:rsidR="00481232">
        <w:t xml:space="preserve">n alleen als </w:t>
      </w:r>
      <w:r w:rsidR="00C246BF">
        <w:t>de gebruiker</w:t>
      </w:r>
      <w:r w:rsidR="00A16B1B">
        <w:t xml:space="preserve"> een administrator </w:t>
      </w:r>
      <w:r w:rsidR="00C246BF">
        <w:t>is</w:t>
      </w:r>
      <w:r w:rsidR="002A0F50">
        <w:t>. Op deze  pagina k</w:t>
      </w:r>
      <w:r w:rsidR="00C246BF">
        <w:t xml:space="preserve">an </w:t>
      </w:r>
      <w:r w:rsidR="00296924">
        <w:t>het volgende</w:t>
      </w:r>
      <w:r w:rsidR="00E23392">
        <w:t>:</w:t>
      </w:r>
    </w:p>
    <w:p w14:paraId="52AF38EE" w14:textId="77777777" w:rsidR="001F2259" w:rsidRDefault="00E23392" w:rsidP="001F2259">
      <w:pPr>
        <w:pStyle w:val="Lijstalinea"/>
        <w:numPr>
          <w:ilvl w:val="0"/>
          <w:numId w:val="8"/>
        </w:numPr>
      </w:pPr>
      <w:r>
        <w:t>Achtergrond veranderen (foto’s op pagina</w:t>
      </w:r>
      <w:r w:rsidR="001F2259">
        <w:t>’s)</w:t>
      </w:r>
    </w:p>
    <w:p w14:paraId="6ADE7558" w14:textId="77777777" w:rsidR="00E35F79" w:rsidRDefault="00E35F79" w:rsidP="001F2259">
      <w:pPr>
        <w:pStyle w:val="Lijstalinea"/>
        <w:numPr>
          <w:ilvl w:val="0"/>
          <w:numId w:val="8"/>
        </w:numPr>
      </w:pPr>
      <w:r>
        <w:t>Nieuws beheren</w:t>
      </w:r>
    </w:p>
    <w:p w14:paraId="43056431" w14:textId="77777777" w:rsidR="00802C3C" w:rsidRDefault="00802C3C" w:rsidP="001F2259">
      <w:pPr>
        <w:pStyle w:val="Lijstalinea"/>
        <w:numPr>
          <w:ilvl w:val="0"/>
          <w:numId w:val="8"/>
        </w:numPr>
      </w:pPr>
      <w:r>
        <w:t>Gebruikers beheren</w:t>
      </w:r>
    </w:p>
    <w:p w14:paraId="1A50EA12" w14:textId="77777777" w:rsidR="00F60D46" w:rsidRDefault="00802C3C" w:rsidP="00F60D46">
      <w:pPr>
        <w:pStyle w:val="Lijstalinea"/>
        <w:numPr>
          <w:ilvl w:val="0"/>
          <w:numId w:val="8"/>
        </w:numPr>
      </w:pPr>
      <w:proofErr w:type="spellStart"/>
      <w:r>
        <w:t>Reports</w:t>
      </w:r>
      <w:proofErr w:type="spellEnd"/>
      <w:r>
        <w:t xml:space="preserve"> van berichten zien</w:t>
      </w:r>
    </w:p>
    <w:p w14:paraId="0A26F1C6" w14:textId="64F7DD98" w:rsidR="00843EB5" w:rsidRDefault="00ED7B20" w:rsidP="00F60D46">
      <w:r>
        <w:t>Ook k</w:t>
      </w:r>
      <w:r w:rsidR="00683C6C">
        <w:t xml:space="preserve">an de gebruiker </w:t>
      </w:r>
      <w:r>
        <w:t xml:space="preserve">op deze pagina </w:t>
      </w:r>
      <w:r w:rsidR="004D0208">
        <w:t>mensen administrator</w:t>
      </w:r>
      <w:r w:rsidR="00683C6C">
        <w:t xml:space="preserve"> </w:t>
      </w:r>
      <w:r w:rsidR="004D0208">
        <w:t>maken.</w:t>
      </w:r>
    </w:p>
    <w:p w14:paraId="19D5CC6C" w14:textId="47A357A1" w:rsidR="00843EB5" w:rsidRDefault="00843EB5" w:rsidP="00843EB5">
      <w:pPr>
        <w:pStyle w:val="Kop2"/>
      </w:pPr>
      <w:r>
        <w:t>Nieuwspagina</w:t>
      </w:r>
    </w:p>
    <w:p w14:paraId="700E10B0" w14:textId="521807A3" w:rsidR="00E32D18" w:rsidRDefault="00843EB5" w:rsidP="00843EB5">
      <w:r>
        <w:t>Op deze pagina k</w:t>
      </w:r>
      <w:r w:rsidR="00D948F5">
        <w:t>an</w:t>
      </w:r>
      <w:r>
        <w:t xml:space="preserve"> het nieuws b</w:t>
      </w:r>
      <w:r w:rsidR="00E32D18">
        <w:t>ekijken</w:t>
      </w:r>
      <w:r w:rsidR="00D948F5">
        <w:t xml:space="preserve"> worden</w:t>
      </w:r>
      <w:r w:rsidR="00E32D18">
        <w:t xml:space="preserve">. Waar op de home pagina maar 3 berichten </w:t>
      </w:r>
      <w:r w:rsidR="002476CE">
        <w:t>ge</w:t>
      </w:r>
      <w:r w:rsidR="00E32D18">
        <w:t xml:space="preserve">zien </w:t>
      </w:r>
      <w:r w:rsidR="002476CE">
        <w:t xml:space="preserve">kan worden, </w:t>
      </w:r>
      <w:r w:rsidR="0079675A">
        <w:t>kan hier alles</w:t>
      </w:r>
      <w:r w:rsidR="00FA0163">
        <w:t>.</w:t>
      </w:r>
    </w:p>
    <w:p w14:paraId="766BC004" w14:textId="75DE6678" w:rsidR="005C6E46" w:rsidRDefault="005C6E46" w:rsidP="00843EB5">
      <w:r>
        <w:br w:type="page"/>
      </w:r>
    </w:p>
    <w:p w14:paraId="09915263" w14:textId="77777777" w:rsidR="004F0DED" w:rsidRDefault="004F0DED" w:rsidP="00E15987"/>
    <w:p w14:paraId="2622E16B" w14:textId="232E93CC" w:rsidR="00754447" w:rsidRDefault="00754447" w:rsidP="00E15987"/>
    <w:p w14:paraId="4CE8CF5A" w14:textId="190EC0A9" w:rsidR="00754447" w:rsidRPr="00BA6438" w:rsidRDefault="00ED2DB6" w:rsidP="00754447">
      <w:pPr>
        <w:pStyle w:val="Kop1"/>
        <w:rPr>
          <w:color w:val="auto"/>
        </w:rPr>
      </w:pPr>
      <w:bookmarkStart w:id="13" w:name="_Toc10724963"/>
      <w:r>
        <w:rPr>
          <w:color w:val="auto"/>
        </w:rPr>
        <w:t>FUNTIONALITEITEN IN DIAGRAMMEN</w:t>
      </w:r>
      <w:bookmarkEnd w:id="13"/>
    </w:p>
    <w:p w14:paraId="338A4949" w14:textId="5B2A54AD" w:rsidR="00F47AF8" w:rsidRDefault="00F47AF8" w:rsidP="00F47AF8"/>
    <w:p w14:paraId="01FF64EA" w14:textId="6E259373" w:rsidR="00F47AF8" w:rsidRDefault="00ED2DB6" w:rsidP="00F47AF8">
      <w:pPr>
        <w:pStyle w:val="Kop2"/>
      </w:pPr>
      <w:bookmarkStart w:id="14" w:name="_Toc10724964"/>
      <w:r>
        <w:t>N</w:t>
      </w:r>
      <w:r w:rsidR="00755805">
        <w:t>ORMALISEREN</w:t>
      </w:r>
      <w:bookmarkEnd w:id="14"/>
      <w:r w:rsidR="00755805">
        <w:t xml:space="preserve"> </w:t>
      </w:r>
    </w:p>
    <w:p w14:paraId="04F30680" w14:textId="7A4D0170" w:rsidR="00445DC5" w:rsidRDefault="00445DC5" w:rsidP="00445DC5"/>
    <w:p w14:paraId="773D1494" w14:textId="4BB347A0" w:rsidR="00445DC5" w:rsidRPr="00782B34" w:rsidRDefault="00755805" w:rsidP="00445DC5">
      <w:pPr>
        <w:pStyle w:val="Kop2"/>
      </w:pPr>
      <w:bookmarkStart w:id="15" w:name="_Toc10724965"/>
      <w:r w:rsidRPr="00782B34">
        <w:t>D</w:t>
      </w:r>
      <w:r w:rsidR="000078B2" w:rsidRPr="00782B34">
        <w:t>ATABASE DIAGRAM</w:t>
      </w:r>
      <w:bookmarkEnd w:id="15"/>
    </w:p>
    <w:p w14:paraId="55C4CADE" w14:textId="79A79AC9" w:rsidR="00445DC5" w:rsidRPr="00782B34" w:rsidRDefault="00445DC5" w:rsidP="00445DC5"/>
    <w:p w14:paraId="2DE9FFB1" w14:textId="1AD76C26" w:rsidR="00445DC5" w:rsidRPr="00DE4B3A" w:rsidRDefault="00DE4B3A" w:rsidP="00445DC5">
      <w:pPr>
        <w:pStyle w:val="Kop2"/>
        <w:rPr>
          <w:lang w:val="en-US"/>
        </w:rPr>
      </w:pPr>
      <w:bookmarkStart w:id="16" w:name="_Toc10724966"/>
      <w:r w:rsidRPr="00DE4B3A">
        <w:rPr>
          <w:lang w:val="en-US"/>
        </w:rPr>
        <w:t>DATA DICTIONARY</w:t>
      </w:r>
      <w:bookmarkEnd w:id="16"/>
    </w:p>
    <w:p w14:paraId="595D2619" w14:textId="1196224A" w:rsidR="00BA6438" w:rsidRPr="00DE4B3A" w:rsidRDefault="00BA6438">
      <w:pPr>
        <w:rPr>
          <w:lang w:val="en-US"/>
        </w:rPr>
      </w:pPr>
      <w:r w:rsidRPr="00DE4B3A">
        <w:rPr>
          <w:lang w:val="en-US"/>
        </w:rPr>
        <w:br w:type="page"/>
      </w:r>
    </w:p>
    <w:p w14:paraId="47AE2F73" w14:textId="005F1BF5" w:rsidR="00445DC5" w:rsidRPr="00DE4B3A" w:rsidRDefault="00445DC5" w:rsidP="00445DC5">
      <w:pPr>
        <w:rPr>
          <w:lang w:val="en-US"/>
        </w:rPr>
      </w:pPr>
    </w:p>
    <w:p w14:paraId="5BC03CED" w14:textId="78EE2F68" w:rsidR="00BA6438" w:rsidRPr="00DE4B3A" w:rsidRDefault="00BA6438" w:rsidP="00445DC5">
      <w:pPr>
        <w:rPr>
          <w:lang w:val="en-US"/>
        </w:rPr>
      </w:pPr>
    </w:p>
    <w:p w14:paraId="39FCB6F8" w14:textId="478400E2" w:rsidR="00BA6438" w:rsidRPr="00DE4B3A" w:rsidRDefault="00DE4B3A" w:rsidP="00BA6438">
      <w:pPr>
        <w:pStyle w:val="Kop1"/>
        <w:rPr>
          <w:color w:val="auto"/>
          <w:lang w:val="en-US"/>
        </w:rPr>
      </w:pPr>
      <w:bookmarkStart w:id="17" w:name="_Toc10724967"/>
      <w:r w:rsidRPr="00DE4B3A">
        <w:rPr>
          <w:color w:val="auto"/>
          <w:lang w:val="en-US"/>
        </w:rPr>
        <w:t>BI</w:t>
      </w:r>
      <w:r>
        <w:rPr>
          <w:color w:val="auto"/>
          <w:lang w:val="en-US"/>
        </w:rPr>
        <w:t>JLAGE</w:t>
      </w:r>
      <w:bookmarkEnd w:id="17"/>
    </w:p>
    <w:p w14:paraId="6594B705" w14:textId="218C01D9" w:rsidR="00BA6438" w:rsidRPr="00DE4B3A" w:rsidRDefault="00BA6438" w:rsidP="00BA6438">
      <w:pPr>
        <w:rPr>
          <w:lang w:val="en-US"/>
        </w:rPr>
      </w:pPr>
      <w:bookmarkStart w:id="18" w:name="_GoBack"/>
      <w:bookmarkEnd w:id="18"/>
    </w:p>
    <w:sectPr w:rsidR="00BA6438" w:rsidRPr="00DE4B3A" w:rsidSect="00B33243">
      <w:headerReference w:type="even" r:id="rId10"/>
      <w:headerReference w:type="default" r:id="rId11"/>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D08ED" w14:textId="77777777" w:rsidR="00BC38B1" w:rsidRDefault="00BC38B1" w:rsidP="008C1393">
      <w:pPr>
        <w:spacing w:after="0" w:line="240" w:lineRule="auto"/>
      </w:pPr>
      <w:r>
        <w:separator/>
      </w:r>
    </w:p>
  </w:endnote>
  <w:endnote w:type="continuationSeparator" w:id="0">
    <w:p w14:paraId="594D46B8" w14:textId="77777777" w:rsidR="00BC38B1" w:rsidRDefault="00BC38B1" w:rsidP="008C1393">
      <w:pPr>
        <w:spacing w:after="0" w:line="240" w:lineRule="auto"/>
      </w:pPr>
      <w:r>
        <w:continuationSeparator/>
      </w:r>
    </w:p>
  </w:endnote>
  <w:endnote w:type="continuationNotice" w:id="1">
    <w:p w14:paraId="5DBC774C" w14:textId="77777777" w:rsidR="00BC38B1" w:rsidRDefault="00BC38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432399397"/>
      <w:docPartObj>
        <w:docPartGallery w:val="Page Numbers (Bottom of Page)"/>
        <w:docPartUnique/>
      </w:docPartObj>
    </w:sdtPr>
    <w:sdtEndPr/>
    <w:sdtContent>
      <w:p w14:paraId="55BCF820" w14:textId="52F32582" w:rsidR="008C1393" w:rsidRPr="00C47AA6" w:rsidRDefault="0097672F">
        <w:pPr>
          <w:pStyle w:val="Voettekst"/>
          <w:rPr>
            <w:lang w:val="en-US"/>
          </w:rPr>
        </w:pPr>
        <w:r w:rsidRPr="0097672F">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8242" behindDoc="0" locked="0" layoutInCell="1" allowOverlap="1" wp14:anchorId="4B59ED52" wp14:editId="13C4122C">
                  <wp:simplePos x="0" y="0"/>
                  <wp:positionH relativeFrom="rightMargin">
                    <wp:align>center</wp:align>
                  </wp:positionH>
                  <wp:positionV relativeFrom="bottomMargin">
                    <wp:align>center</wp:align>
                  </wp:positionV>
                  <wp:extent cx="512445" cy="441325"/>
                  <wp:effectExtent l="0" t="0" r="1905" b="0"/>
                  <wp:wrapNone/>
                  <wp:docPr id="1" name="Stroomdiagram: Alternatief proc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3F2385B" w14:textId="77777777" w:rsidR="0097672F" w:rsidRDefault="0097672F">
                              <w:pPr>
                                <w:pStyle w:val="Voettekst"/>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59ED5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 o:spid="_x0000_s1027" type="#_x0000_t176" style="position:absolute;margin-left:0;margin-top:0;width:40.35pt;height:34.75pt;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DXp8/VzAIAANwFAAAOAAAAAAAAAAAAAAAAAC4CAABkcnMvZTJvRG9jLnhtbFBLAQIt&#10;ABQABgAIAAAAIQAa5Eyd2QAAAAMBAAAPAAAAAAAAAAAAAAAAACYFAABkcnMvZG93bnJldi54bWxQ&#10;SwUGAAAAAAQABADzAAAALAYAAAAA&#10;" filled="f" fillcolor="#5c83b4" stroked="f" strokecolor="#737373">
                  <v:textbox>
                    <w:txbxContent>
                      <w:p w14:paraId="53F2385B" w14:textId="77777777" w:rsidR="0097672F" w:rsidRDefault="0097672F">
                        <w:pPr>
                          <w:pStyle w:val="Voettekst"/>
                          <w:pBdr>
                            <w:top w:val="single" w:sz="12" w:space="1" w:color="FF0000" w:themeColor="accent3"/>
                            <w:bottom w:val="single" w:sz="48" w:space="1" w:color="FF0000"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r w:rsidR="003A6962">
          <w:rPr>
            <w:lang w:val="en-US"/>
          </w:rPr>
          <w:t>Versie: 0.</w:t>
        </w:r>
        <w:r w:rsidR="00CC0C3B">
          <w:rPr>
            <w:lang w:val="en-US"/>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E5DF5" w14:textId="77777777" w:rsidR="00BC38B1" w:rsidRDefault="00BC38B1" w:rsidP="008C1393">
      <w:pPr>
        <w:spacing w:after="0" w:line="240" w:lineRule="auto"/>
      </w:pPr>
      <w:r>
        <w:separator/>
      </w:r>
    </w:p>
  </w:footnote>
  <w:footnote w:type="continuationSeparator" w:id="0">
    <w:p w14:paraId="19C6892B" w14:textId="77777777" w:rsidR="00BC38B1" w:rsidRDefault="00BC38B1" w:rsidP="008C1393">
      <w:pPr>
        <w:spacing w:after="0" w:line="240" w:lineRule="auto"/>
      </w:pPr>
      <w:r>
        <w:continuationSeparator/>
      </w:r>
    </w:p>
  </w:footnote>
  <w:footnote w:type="continuationNotice" w:id="1">
    <w:p w14:paraId="525DF22A" w14:textId="77777777" w:rsidR="00BC38B1" w:rsidRDefault="00BC38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48CC" w14:textId="77777777" w:rsidR="008C1393" w:rsidRDefault="00BC38B1">
    <w:pPr>
      <w:pStyle w:val="Koptekst"/>
    </w:pPr>
    <w:r>
      <w:rPr>
        <w:noProof/>
      </w:rPr>
      <w:pict w14:anchorId="3D29A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19" o:spid="_x0000_s2050" type="#_x0000_t75" style="position:absolute;margin-left:0;margin-top:0;width:595.2pt;height:841.9pt;z-index:-251658240;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3E0F8" w14:textId="5AECF1D4" w:rsidR="008C1393" w:rsidRPr="008C1393" w:rsidRDefault="00BC38B1">
    <w:pPr>
      <w:pStyle w:val="Koptekst"/>
      <w:rPr>
        <w:color w:val="FFFFFF" w:themeColor="background1"/>
      </w:rPr>
    </w:pPr>
    <w:r>
      <w:rPr>
        <w:noProof/>
      </w:rPr>
      <w:pict w14:anchorId="0127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5720" o:spid="_x0000_s2051" type="#_x0000_t75" style="position:absolute;margin-left:0;margin-top:0;width:595.2pt;height:841.9pt;z-index:-251658239;mso-position-horizontal:center;mso-position-horizontal-relative:margin;mso-position-vertical:center;mso-position-vertical-relative:margin" o:allowincell="f">
          <v:imagedata r:id="rId1" o:title="background"/>
          <w10:wrap anchorx="margin" anchory="margin"/>
        </v:shape>
      </w:pict>
    </w:r>
    <w:r w:rsidR="008C1393">
      <w:tab/>
    </w:r>
    <w:r w:rsidR="008C1393">
      <w:tab/>
    </w:r>
    <w:r w:rsidR="008C1393">
      <w:rPr>
        <w:color w:val="FFFFFF" w:themeColor="background1"/>
      </w:rPr>
      <w:t>PROJECT:</w:t>
    </w:r>
    <w:r w:rsidR="006172F4">
      <w:rPr>
        <w:color w:val="FFFFFF" w:themeColor="background1"/>
      </w:rPr>
      <w:t xml:space="preserve"> ALUMNI</w:t>
    </w:r>
    <w:r w:rsidR="008C1393">
      <w:rPr>
        <w:color w:val="FFFFFF" w:themeColor="background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7E4B"/>
    <w:multiLevelType w:val="hybridMultilevel"/>
    <w:tmpl w:val="C0E6BEDC"/>
    <w:lvl w:ilvl="0" w:tplc="04130001">
      <w:start w:val="1"/>
      <w:numFmt w:val="bullet"/>
      <w:lvlText w:val=""/>
      <w:lvlJc w:val="left"/>
      <w:pPr>
        <w:ind w:left="7200" w:hanging="360"/>
      </w:pPr>
      <w:rPr>
        <w:rFonts w:ascii="Symbol" w:hAnsi="Symbol"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1" w15:restartNumberingAfterBreak="0">
    <w:nsid w:val="20C97647"/>
    <w:multiLevelType w:val="hybridMultilevel"/>
    <w:tmpl w:val="C1D82F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6971EA8"/>
    <w:multiLevelType w:val="hybridMultilevel"/>
    <w:tmpl w:val="8BA0D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BA1EEC"/>
    <w:multiLevelType w:val="hybridMultilevel"/>
    <w:tmpl w:val="1B90D7F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39D02979"/>
    <w:multiLevelType w:val="hybridMultilevel"/>
    <w:tmpl w:val="86726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B4049CD"/>
    <w:multiLevelType w:val="hybridMultilevel"/>
    <w:tmpl w:val="0C22DF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E8B2BBB"/>
    <w:multiLevelType w:val="hybridMultilevel"/>
    <w:tmpl w:val="B0F2B53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7B583D68"/>
    <w:multiLevelType w:val="hybridMultilevel"/>
    <w:tmpl w:val="308E0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55"/>
    <w:rsid w:val="00003E14"/>
    <w:rsid w:val="000078B2"/>
    <w:rsid w:val="0004531B"/>
    <w:rsid w:val="000535BC"/>
    <w:rsid w:val="0006127E"/>
    <w:rsid w:val="00074597"/>
    <w:rsid w:val="0007594D"/>
    <w:rsid w:val="0008342D"/>
    <w:rsid w:val="0008369D"/>
    <w:rsid w:val="000920FC"/>
    <w:rsid w:val="00096AB5"/>
    <w:rsid w:val="00097938"/>
    <w:rsid w:val="00097DCE"/>
    <w:rsid w:val="000A12F4"/>
    <w:rsid w:val="000B06B2"/>
    <w:rsid w:val="000B4250"/>
    <w:rsid w:val="000B738D"/>
    <w:rsid w:val="000C7D12"/>
    <w:rsid w:val="000D1310"/>
    <w:rsid w:val="000E2E3A"/>
    <w:rsid w:val="000E3D11"/>
    <w:rsid w:val="000E655E"/>
    <w:rsid w:val="00115EBD"/>
    <w:rsid w:val="00121589"/>
    <w:rsid w:val="00122AA0"/>
    <w:rsid w:val="0012424A"/>
    <w:rsid w:val="001311CD"/>
    <w:rsid w:val="0013475C"/>
    <w:rsid w:val="001360A5"/>
    <w:rsid w:val="00154425"/>
    <w:rsid w:val="001748D9"/>
    <w:rsid w:val="001862C4"/>
    <w:rsid w:val="001A643C"/>
    <w:rsid w:val="001B17B1"/>
    <w:rsid w:val="001B2A77"/>
    <w:rsid w:val="001B6A4A"/>
    <w:rsid w:val="001C03DD"/>
    <w:rsid w:val="001C1943"/>
    <w:rsid w:val="001C5221"/>
    <w:rsid w:val="001C6D77"/>
    <w:rsid w:val="001D157C"/>
    <w:rsid w:val="001E74AA"/>
    <w:rsid w:val="001F2259"/>
    <w:rsid w:val="001F6D2C"/>
    <w:rsid w:val="00201B92"/>
    <w:rsid w:val="00206B8A"/>
    <w:rsid w:val="00220846"/>
    <w:rsid w:val="00230618"/>
    <w:rsid w:val="00235EA7"/>
    <w:rsid w:val="002366DD"/>
    <w:rsid w:val="00240932"/>
    <w:rsid w:val="002449D6"/>
    <w:rsid w:val="002476CE"/>
    <w:rsid w:val="002547F3"/>
    <w:rsid w:val="00280FE6"/>
    <w:rsid w:val="00282340"/>
    <w:rsid w:val="00284025"/>
    <w:rsid w:val="0028510B"/>
    <w:rsid w:val="002910CC"/>
    <w:rsid w:val="00296924"/>
    <w:rsid w:val="002A0623"/>
    <w:rsid w:val="002A0F50"/>
    <w:rsid w:val="002A1BAF"/>
    <w:rsid w:val="002B624F"/>
    <w:rsid w:val="002C0458"/>
    <w:rsid w:val="002C163E"/>
    <w:rsid w:val="002C7FE4"/>
    <w:rsid w:val="002D7A94"/>
    <w:rsid w:val="002E10B1"/>
    <w:rsid w:val="002F0D54"/>
    <w:rsid w:val="00314AC7"/>
    <w:rsid w:val="003201A4"/>
    <w:rsid w:val="00321083"/>
    <w:rsid w:val="00323592"/>
    <w:rsid w:val="0032736D"/>
    <w:rsid w:val="0033319D"/>
    <w:rsid w:val="00333C10"/>
    <w:rsid w:val="00336631"/>
    <w:rsid w:val="00344262"/>
    <w:rsid w:val="00346F02"/>
    <w:rsid w:val="003477C2"/>
    <w:rsid w:val="00361000"/>
    <w:rsid w:val="00371519"/>
    <w:rsid w:val="00373A68"/>
    <w:rsid w:val="003909D3"/>
    <w:rsid w:val="0039328F"/>
    <w:rsid w:val="003A6962"/>
    <w:rsid w:val="003B0A78"/>
    <w:rsid w:val="003B14A5"/>
    <w:rsid w:val="003B761E"/>
    <w:rsid w:val="003C49B5"/>
    <w:rsid w:val="003E12E6"/>
    <w:rsid w:val="003F3A2D"/>
    <w:rsid w:val="0040122B"/>
    <w:rsid w:val="00407358"/>
    <w:rsid w:val="00414393"/>
    <w:rsid w:val="004209E2"/>
    <w:rsid w:val="00421F32"/>
    <w:rsid w:val="00424F48"/>
    <w:rsid w:val="004308C3"/>
    <w:rsid w:val="00431240"/>
    <w:rsid w:val="00445DC5"/>
    <w:rsid w:val="00455476"/>
    <w:rsid w:val="00456D9F"/>
    <w:rsid w:val="004612AB"/>
    <w:rsid w:val="0046198E"/>
    <w:rsid w:val="0046789F"/>
    <w:rsid w:val="00470A98"/>
    <w:rsid w:val="00471358"/>
    <w:rsid w:val="00481232"/>
    <w:rsid w:val="0048277F"/>
    <w:rsid w:val="00494A80"/>
    <w:rsid w:val="0049606D"/>
    <w:rsid w:val="00497151"/>
    <w:rsid w:val="00497434"/>
    <w:rsid w:val="004A6A15"/>
    <w:rsid w:val="004A74B2"/>
    <w:rsid w:val="004B2763"/>
    <w:rsid w:val="004B6574"/>
    <w:rsid w:val="004C065B"/>
    <w:rsid w:val="004C3472"/>
    <w:rsid w:val="004D0208"/>
    <w:rsid w:val="004D734B"/>
    <w:rsid w:val="004F0DED"/>
    <w:rsid w:val="004F240D"/>
    <w:rsid w:val="00504EA6"/>
    <w:rsid w:val="00513D0D"/>
    <w:rsid w:val="0052042F"/>
    <w:rsid w:val="005204D0"/>
    <w:rsid w:val="00533BAC"/>
    <w:rsid w:val="005414FE"/>
    <w:rsid w:val="0054184F"/>
    <w:rsid w:val="005423A6"/>
    <w:rsid w:val="00545AA7"/>
    <w:rsid w:val="0055081F"/>
    <w:rsid w:val="00550EFC"/>
    <w:rsid w:val="00551C94"/>
    <w:rsid w:val="00575352"/>
    <w:rsid w:val="0057590C"/>
    <w:rsid w:val="005A42CD"/>
    <w:rsid w:val="005A72E7"/>
    <w:rsid w:val="005B4669"/>
    <w:rsid w:val="005B7BB4"/>
    <w:rsid w:val="005C0630"/>
    <w:rsid w:val="005C0FBA"/>
    <w:rsid w:val="005C6E46"/>
    <w:rsid w:val="005E04B6"/>
    <w:rsid w:val="005F538A"/>
    <w:rsid w:val="00613FAF"/>
    <w:rsid w:val="006172F4"/>
    <w:rsid w:val="00625E84"/>
    <w:rsid w:val="00642EC6"/>
    <w:rsid w:val="0065046B"/>
    <w:rsid w:val="00664202"/>
    <w:rsid w:val="00664687"/>
    <w:rsid w:val="00671231"/>
    <w:rsid w:val="006752B9"/>
    <w:rsid w:val="00675420"/>
    <w:rsid w:val="006822F3"/>
    <w:rsid w:val="00683C6C"/>
    <w:rsid w:val="00696A40"/>
    <w:rsid w:val="006A21EF"/>
    <w:rsid w:val="006B18D0"/>
    <w:rsid w:val="006B7533"/>
    <w:rsid w:val="006C121E"/>
    <w:rsid w:val="006D4961"/>
    <w:rsid w:val="006D50F8"/>
    <w:rsid w:val="006D7C21"/>
    <w:rsid w:val="006F1667"/>
    <w:rsid w:val="006F39C6"/>
    <w:rsid w:val="006F4872"/>
    <w:rsid w:val="006F54CF"/>
    <w:rsid w:val="0070683F"/>
    <w:rsid w:val="00720931"/>
    <w:rsid w:val="007235F1"/>
    <w:rsid w:val="00731B54"/>
    <w:rsid w:val="00732BF0"/>
    <w:rsid w:val="0074482E"/>
    <w:rsid w:val="00745B55"/>
    <w:rsid w:val="007500DB"/>
    <w:rsid w:val="00754447"/>
    <w:rsid w:val="00755805"/>
    <w:rsid w:val="00761983"/>
    <w:rsid w:val="007677C2"/>
    <w:rsid w:val="0077279A"/>
    <w:rsid w:val="007802E8"/>
    <w:rsid w:val="00782B34"/>
    <w:rsid w:val="00785265"/>
    <w:rsid w:val="0079675A"/>
    <w:rsid w:val="007A2F63"/>
    <w:rsid w:val="007A5EC1"/>
    <w:rsid w:val="007A6462"/>
    <w:rsid w:val="007B1A01"/>
    <w:rsid w:val="007B25A5"/>
    <w:rsid w:val="007B5DB4"/>
    <w:rsid w:val="007B7955"/>
    <w:rsid w:val="007B7D90"/>
    <w:rsid w:val="007C2DDA"/>
    <w:rsid w:val="007C401D"/>
    <w:rsid w:val="007C45EB"/>
    <w:rsid w:val="007C633A"/>
    <w:rsid w:val="007C722B"/>
    <w:rsid w:val="007D0EA5"/>
    <w:rsid w:val="007D2B30"/>
    <w:rsid w:val="007D379C"/>
    <w:rsid w:val="007D38BC"/>
    <w:rsid w:val="007D4200"/>
    <w:rsid w:val="007D7148"/>
    <w:rsid w:val="007E35B0"/>
    <w:rsid w:val="007E779D"/>
    <w:rsid w:val="00802C3C"/>
    <w:rsid w:val="00803A0D"/>
    <w:rsid w:val="008111E6"/>
    <w:rsid w:val="0083221A"/>
    <w:rsid w:val="00833347"/>
    <w:rsid w:val="008372DA"/>
    <w:rsid w:val="00843EB5"/>
    <w:rsid w:val="008449E0"/>
    <w:rsid w:val="008456C3"/>
    <w:rsid w:val="00846764"/>
    <w:rsid w:val="008615C9"/>
    <w:rsid w:val="00892D86"/>
    <w:rsid w:val="00893FCF"/>
    <w:rsid w:val="00894482"/>
    <w:rsid w:val="00895C13"/>
    <w:rsid w:val="008A4666"/>
    <w:rsid w:val="008B0828"/>
    <w:rsid w:val="008B20AA"/>
    <w:rsid w:val="008B221D"/>
    <w:rsid w:val="008B3448"/>
    <w:rsid w:val="008C1393"/>
    <w:rsid w:val="008C6EEC"/>
    <w:rsid w:val="008E718E"/>
    <w:rsid w:val="008F34A4"/>
    <w:rsid w:val="008F437D"/>
    <w:rsid w:val="008F4DAF"/>
    <w:rsid w:val="00902894"/>
    <w:rsid w:val="0093325F"/>
    <w:rsid w:val="00945036"/>
    <w:rsid w:val="00956D3F"/>
    <w:rsid w:val="00956E8E"/>
    <w:rsid w:val="00961E9E"/>
    <w:rsid w:val="00966D1A"/>
    <w:rsid w:val="0097672F"/>
    <w:rsid w:val="00980B27"/>
    <w:rsid w:val="00981BF1"/>
    <w:rsid w:val="009A7E18"/>
    <w:rsid w:val="009B036A"/>
    <w:rsid w:val="009B493D"/>
    <w:rsid w:val="009C51A6"/>
    <w:rsid w:val="009D783C"/>
    <w:rsid w:val="009E754B"/>
    <w:rsid w:val="009F28EC"/>
    <w:rsid w:val="00A07305"/>
    <w:rsid w:val="00A11FC6"/>
    <w:rsid w:val="00A16B1B"/>
    <w:rsid w:val="00A16C0D"/>
    <w:rsid w:val="00A30345"/>
    <w:rsid w:val="00A32FE9"/>
    <w:rsid w:val="00A419A9"/>
    <w:rsid w:val="00A43F47"/>
    <w:rsid w:val="00A55432"/>
    <w:rsid w:val="00A5573A"/>
    <w:rsid w:val="00A67D59"/>
    <w:rsid w:val="00A749DC"/>
    <w:rsid w:val="00A7669F"/>
    <w:rsid w:val="00A820D3"/>
    <w:rsid w:val="00A92CED"/>
    <w:rsid w:val="00AA3311"/>
    <w:rsid w:val="00AA43DA"/>
    <w:rsid w:val="00AA58F8"/>
    <w:rsid w:val="00AA5EDE"/>
    <w:rsid w:val="00AB0C66"/>
    <w:rsid w:val="00AB5907"/>
    <w:rsid w:val="00AC00AC"/>
    <w:rsid w:val="00AC0527"/>
    <w:rsid w:val="00AD228A"/>
    <w:rsid w:val="00AE59E9"/>
    <w:rsid w:val="00AF057A"/>
    <w:rsid w:val="00B00F4A"/>
    <w:rsid w:val="00B24074"/>
    <w:rsid w:val="00B24C96"/>
    <w:rsid w:val="00B33243"/>
    <w:rsid w:val="00B3722B"/>
    <w:rsid w:val="00B37423"/>
    <w:rsid w:val="00B428CF"/>
    <w:rsid w:val="00B43F53"/>
    <w:rsid w:val="00B622A2"/>
    <w:rsid w:val="00B659ED"/>
    <w:rsid w:val="00B76B58"/>
    <w:rsid w:val="00B77F9B"/>
    <w:rsid w:val="00B93923"/>
    <w:rsid w:val="00B96CA8"/>
    <w:rsid w:val="00BA6438"/>
    <w:rsid w:val="00BB1610"/>
    <w:rsid w:val="00BB2773"/>
    <w:rsid w:val="00BB3CC6"/>
    <w:rsid w:val="00BC3487"/>
    <w:rsid w:val="00BC38B1"/>
    <w:rsid w:val="00BD2115"/>
    <w:rsid w:val="00BD40D6"/>
    <w:rsid w:val="00BE0753"/>
    <w:rsid w:val="00BF44AE"/>
    <w:rsid w:val="00BF4B5B"/>
    <w:rsid w:val="00C01523"/>
    <w:rsid w:val="00C0324D"/>
    <w:rsid w:val="00C065C2"/>
    <w:rsid w:val="00C13182"/>
    <w:rsid w:val="00C149C3"/>
    <w:rsid w:val="00C21CC6"/>
    <w:rsid w:val="00C246BF"/>
    <w:rsid w:val="00C3306B"/>
    <w:rsid w:val="00C36ED8"/>
    <w:rsid w:val="00C47AA6"/>
    <w:rsid w:val="00C5438D"/>
    <w:rsid w:val="00C56B00"/>
    <w:rsid w:val="00C600DF"/>
    <w:rsid w:val="00C64170"/>
    <w:rsid w:val="00C65364"/>
    <w:rsid w:val="00C653E0"/>
    <w:rsid w:val="00C82199"/>
    <w:rsid w:val="00C861A1"/>
    <w:rsid w:val="00C87292"/>
    <w:rsid w:val="00C9113D"/>
    <w:rsid w:val="00C93603"/>
    <w:rsid w:val="00CA454B"/>
    <w:rsid w:val="00CB0990"/>
    <w:rsid w:val="00CB17CE"/>
    <w:rsid w:val="00CB318A"/>
    <w:rsid w:val="00CC0C3B"/>
    <w:rsid w:val="00CD54FB"/>
    <w:rsid w:val="00CD5556"/>
    <w:rsid w:val="00CE6EC0"/>
    <w:rsid w:val="00D07118"/>
    <w:rsid w:val="00D20185"/>
    <w:rsid w:val="00D32E79"/>
    <w:rsid w:val="00D4035D"/>
    <w:rsid w:val="00D446B1"/>
    <w:rsid w:val="00D46939"/>
    <w:rsid w:val="00D4752F"/>
    <w:rsid w:val="00D5266B"/>
    <w:rsid w:val="00D53C48"/>
    <w:rsid w:val="00D6650E"/>
    <w:rsid w:val="00D765AE"/>
    <w:rsid w:val="00D77710"/>
    <w:rsid w:val="00D82471"/>
    <w:rsid w:val="00D83580"/>
    <w:rsid w:val="00D86ACC"/>
    <w:rsid w:val="00D911B2"/>
    <w:rsid w:val="00D948F5"/>
    <w:rsid w:val="00DA2125"/>
    <w:rsid w:val="00DB3DA5"/>
    <w:rsid w:val="00DB524F"/>
    <w:rsid w:val="00DC0CD0"/>
    <w:rsid w:val="00DC5528"/>
    <w:rsid w:val="00DC7789"/>
    <w:rsid w:val="00DE2E14"/>
    <w:rsid w:val="00DE4B3A"/>
    <w:rsid w:val="00E00894"/>
    <w:rsid w:val="00E00F00"/>
    <w:rsid w:val="00E1193E"/>
    <w:rsid w:val="00E15987"/>
    <w:rsid w:val="00E23392"/>
    <w:rsid w:val="00E263AA"/>
    <w:rsid w:val="00E30F6A"/>
    <w:rsid w:val="00E31329"/>
    <w:rsid w:val="00E32D18"/>
    <w:rsid w:val="00E3354F"/>
    <w:rsid w:val="00E35F79"/>
    <w:rsid w:val="00E421A2"/>
    <w:rsid w:val="00E42592"/>
    <w:rsid w:val="00E42FC0"/>
    <w:rsid w:val="00E61307"/>
    <w:rsid w:val="00E6182C"/>
    <w:rsid w:val="00E62ACB"/>
    <w:rsid w:val="00E67A38"/>
    <w:rsid w:val="00E67EC0"/>
    <w:rsid w:val="00E71ECD"/>
    <w:rsid w:val="00E922D5"/>
    <w:rsid w:val="00EA3CAB"/>
    <w:rsid w:val="00EA435C"/>
    <w:rsid w:val="00EA4725"/>
    <w:rsid w:val="00EA5025"/>
    <w:rsid w:val="00EA7D17"/>
    <w:rsid w:val="00EB2457"/>
    <w:rsid w:val="00EB63F6"/>
    <w:rsid w:val="00EC09E7"/>
    <w:rsid w:val="00EC3896"/>
    <w:rsid w:val="00EC55DC"/>
    <w:rsid w:val="00EC5EDC"/>
    <w:rsid w:val="00ED0654"/>
    <w:rsid w:val="00ED0913"/>
    <w:rsid w:val="00ED1E5E"/>
    <w:rsid w:val="00ED2DB6"/>
    <w:rsid w:val="00ED78AE"/>
    <w:rsid w:val="00ED7B20"/>
    <w:rsid w:val="00EE65D8"/>
    <w:rsid w:val="00F023C6"/>
    <w:rsid w:val="00F06AC4"/>
    <w:rsid w:val="00F11B0E"/>
    <w:rsid w:val="00F15E0A"/>
    <w:rsid w:val="00F17C55"/>
    <w:rsid w:val="00F21620"/>
    <w:rsid w:val="00F22802"/>
    <w:rsid w:val="00F32652"/>
    <w:rsid w:val="00F34938"/>
    <w:rsid w:val="00F36546"/>
    <w:rsid w:val="00F41001"/>
    <w:rsid w:val="00F47AF8"/>
    <w:rsid w:val="00F55CD9"/>
    <w:rsid w:val="00F60D46"/>
    <w:rsid w:val="00F77DC9"/>
    <w:rsid w:val="00FA0163"/>
    <w:rsid w:val="00FA262E"/>
    <w:rsid w:val="00FA30A2"/>
    <w:rsid w:val="00FA7B08"/>
    <w:rsid w:val="00FD1F44"/>
    <w:rsid w:val="00FD1F9E"/>
    <w:rsid w:val="00FE324C"/>
    <w:rsid w:val="00FF0B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31492B"/>
  <w15:chartTrackingRefBased/>
  <w15:docId w15:val="{C57FEA4B-35DE-4D84-8324-68E53138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449E0"/>
  </w:style>
  <w:style w:type="paragraph" w:styleId="Kop1">
    <w:name w:val="heading 1"/>
    <w:basedOn w:val="Standaard"/>
    <w:next w:val="Standaard"/>
    <w:link w:val="Kop1Char"/>
    <w:uiPriority w:val="9"/>
    <w:qFormat/>
    <w:rsid w:val="008449E0"/>
    <w:pPr>
      <w:keepNext/>
      <w:keepLines/>
      <w:pBdr>
        <w:bottom w:val="single" w:sz="4" w:space="1" w:color="FF0000" w:themeColor="accent1"/>
      </w:pBdr>
      <w:spacing w:before="400" w:after="40" w:line="240" w:lineRule="auto"/>
      <w:outlineLvl w:val="0"/>
    </w:pPr>
    <w:rPr>
      <w:rFonts w:asciiTheme="majorHAnsi" w:eastAsiaTheme="majorEastAsia" w:hAnsiTheme="majorHAnsi" w:cstheme="majorBidi"/>
      <w:color w:val="BF0000" w:themeColor="accent1" w:themeShade="BF"/>
      <w:sz w:val="36"/>
      <w:szCs w:val="36"/>
    </w:rPr>
  </w:style>
  <w:style w:type="paragraph" w:styleId="Kop2">
    <w:name w:val="heading 2"/>
    <w:basedOn w:val="Standaard"/>
    <w:next w:val="Standaard"/>
    <w:link w:val="Kop2Char"/>
    <w:uiPriority w:val="9"/>
    <w:unhideWhenUsed/>
    <w:qFormat/>
    <w:rsid w:val="008449E0"/>
    <w:pPr>
      <w:keepNext/>
      <w:keepLines/>
      <w:spacing w:before="160" w:after="0" w:line="240" w:lineRule="auto"/>
      <w:outlineLvl w:val="1"/>
    </w:pPr>
    <w:rPr>
      <w:rFonts w:asciiTheme="majorHAnsi" w:eastAsiaTheme="majorEastAsia" w:hAnsiTheme="majorHAnsi" w:cstheme="majorBidi"/>
      <w:color w:val="BF0000" w:themeColor="accent1" w:themeShade="BF"/>
      <w:sz w:val="28"/>
      <w:szCs w:val="28"/>
    </w:rPr>
  </w:style>
  <w:style w:type="paragraph" w:styleId="Kop3">
    <w:name w:val="heading 3"/>
    <w:basedOn w:val="Standaard"/>
    <w:next w:val="Standaard"/>
    <w:link w:val="Kop3Char"/>
    <w:uiPriority w:val="9"/>
    <w:semiHidden/>
    <w:unhideWhenUsed/>
    <w:qFormat/>
    <w:rsid w:val="008449E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8449E0"/>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8449E0"/>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8449E0"/>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8449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8449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8449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13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C1393"/>
  </w:style>
  <w:style w:type="paragraph" w:styleId="Voettekst">
    <w:name w:val="footer"/>
    <w:basedOn w:val="Standaard"/>
    <w:link w:val="VoettekstChar"/>
    <w:uiPriority w:val="99"/>
    <w:unhideWhenUsed/>
    <w:rsid w:val="008C13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C1393"/>
  </w:style>
  <w:style w:type="character" w:customStyle="1" w:styleId="Kop1Char">
    <w:name w:val="Kop 1 Char"/>
    <w:basedOn w:val="Standaardalinea-lettertype"/>
    <w:link w:val="Kop1"/>
    <w:uiPriority w:val="9"/>
    <w:rsid w:val="008449E0"/>
    <w:rPr>
      <w:rFonts w:asciiTheme="majorHAnsi" w:eastAsiaTheme="majorEastAsia" w:hAnsiTheme="majorHAnsi" w:cstheme="majorBidi"/>
      <w:color w:val="BF0000" w:themeColor="accent1" w:themeShade="BF"/>
      <w:sz w:val="36"/>
      <w:szCs w:val="36"/>
    </w:rPr>
  </w:style>
  <w:style w:type="character" w:customStyle="1" w:styleId="Kop2Char">
    <w:name w:val="Kop 2 Char"/>
    <w:basedOn w:val="Standaardalinea-lettertype"/>
    <w:link w:val="Kop2"/>
    <w:uiPriority w:val="9"/>
    <w:rsid w:val="008449E0"/>
    <w:rPr>
      <w:rFonts w:asciiTheme="majorHAnsi" w:eastAsiaTheme="majorEastAsia" w:hAnsiTheme="majorHAnsi" w:cstheme="majorBidi"/>
      <w:color w:val="BF0000" w:themeColor="accent1" w:themeShade="BF"/>
      <w:sz w:val="28"/>
      <w:szCs w:val="28"/>
    </w:rPr>
  </w:style>
  <w:style w:type="character" w:customStyle="1" w:styleId="Kop3Char">
    <w:name w:val="Kop 3 Char"/>
    <w:basedOn w:val="Standaardalinea-lettertype"/>
    <w:link w:val="Kop3"/>
    <w:uiPriority w:val="9"/>
    <w:semiHidden/>
    <w:rsid w:val="008449E0"/>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8449E0"/>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8449E0"/>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8449E0"/>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8449E0"/>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8449E0"/>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8449E0"/>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8449E0"/>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8449E0"/>
    <w:pPr>
      <w:spacing w:after="0" w:line="240" w:lineRule="auto"/>
      <w:contextualSpacing/>
    </w:pPr>
    <w:rPr>
      <w:rFonts w:asciiTheme="majorHAnsi" w:eastAsiaTheme="majorEastAsia" w:hAnsiTheme="majorHAnsi" w:cstheme="majorBidi"/>
      <w:color w:val="BF0000" w:themeColor="accent1" w:themeShade="BF"/>
      <w:spacing w:val="-7"/>
      <w:sz w:val="80"/>
      <w:szCs w:val="80"/>
    </w:rPr>
  </w:style>
  <w:style w:type="character" w:customStyle="1" w:styleId="TitelChar">
    <w:name w:val="Titel Char"/>
    <w:basedOn w:val="Standaardalinea-lettertype"/>
    <w:link w:val="Titel"/>
    <w:uiPriority w:val="10"/>
    <w:rsid w:val="008449E0"/>
    <w:rPr>
      <w:rFonts w:asciiTheme="majorHAnsi" w:eastAsiaTheme="majorEastAsia" w:hAnsiTheme="majorHAnsi" w:cstheme="majorBidi"/>
      <w:color w:val="BF0000" w:themeColor="accent1" w:themeShade="BF"/>
      <w:spacing w:val="-7"/>
      <w:sz w:val="80"/>
      <w:szCs w:val="80"/>
    </w:rPr>
  </w:style>
  <w:style w:type="paragraph" w:styleId="Ondertitel">
    <w:name w:val="Subtitle"/>
    <w:basedOn w:val="Standaard"/>
    <w:next w:val="Standaard"/>
    <w:link w:val="OndertitelChar"/>
    <w:uiPriority w:val="11"/>
    <w:qFormat/>
    <w:rsid w:val="008449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8449E0"/>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8449E0"/>
    <w:rPr>
      <w:b/>
      <w:bCs/>
    </w:rPr>
  </w:style>
  <w:style w:type="character" w:styleId="Nadruk">
    <w:name w:val="Emphasis"/>
    <w:basedOn w:val="Standaardalinea-lettertype"/>
    <w:uiPriority w:val="20"/>
    <w:qFormat/>
    <w:rsid w:val="008449E0"/>
    <w:rPr>
      <w:i/>
      <w:iCs/>
    </w:rPr>
  </w:style>
  <w:style w:type="paragraph" w:styleId="Geenafstand">
    <w:name w:val="No Spacing"/>
    <w:link w:val="GeenafstandChar"/>
    <w:uiPriority w:val="1"/>
    <w:qFormat/>
    <w:rsid w:val="008449E0"/>
    <w:pPr>
      <w:spacing w:after="0" w:line="240" w:lineRule="auto"/>
    </w:pPr>
  </w:style>
  <w:style w:type="paragraph" w:styleId="Citaat">
    <w:name w:val="Quote"/>
    <w:basedOn w:val="Standaard"/>
    <w:next w:val="Standaard"/>
    <w:link w:val="CitaatChar"/>
    <w:uiPriority w:val="29"/>
    <w:qFormat/>
    <w:rsid w:val="008449E0"/>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8449E0"/>
    <w:rPr>
      <w:i/>
      <w:iCs/>
    </w:rPr>
  </w:style>
  <w:style w:type="paragraph" w:styleId="Duidelijkcitaat">
    <w:name w:val="Intense Quote"/>
    <w:basedOn w:val="Standaard"/>
    <w:next w:val="Standaard"/>
    <w:link w:val="DuidelijkcitaatChar"/>
    <w:uiPriority w:val="30"/>
    <w:qFormat/>
    <w:rsid w:val="008449E0"/>
    <w:pPr>
      <w:spacing w:before="100" w:beforeAutospacing="1" w:after="240"/>
      <w:ind w:left="864" w:right="864"/>
      <w:jc w:val="center"/>
    </w:pPr>
    <w:rPr>
      <w:rFonts w:asciiTheme="majorHAnsi" w:eastAsiaTheme="majorEastAsia" w:hAnsiTheme="majorHAnsi" w:cstheme="majorBidi"/>
      <w:color w:val="FF0000" w:themeColor="accent1"/>
      <w:sz w:val="28"/>
      <w:szCs w:val="28"/>
    </w:rPr>
  </w:style>
  <w:style w:type="character" w:customStyle="1" w:styleId="DuidelijkcitaatChar">
    <w:name w:val="Duidelijk citaat Char"/>
    <w:basedOn w:val="Standaardalinea-lettertype"/>
    <w:link w:val="Duidelijkcitaat"/>
    <w:uiPriority w:val="30"/>
    <w:rsid w:val="008449E0"/>
    <w:rPr>
      <w:rFonts w:asciiTheme="majorHAnsi" w:eastAsiaTheme="majorEastAsia" w:hAnsiTheme="majorHAnsi" w:cstheme="majorBidi"/>
      <w:color w:val="FF0000" w:themeColor="accent1"/>
      <w:sz w:val="28"/>
      <w:szCs w:val="28"/>
    </w:rPr>
  </w:style>
  <w:style w:type="character" w:styleId="Subtielebenadrukking">
    <w:name w:val="Subtle Emphasis"/>
    <w:basedOn w:val="Standaardalinea-lettertype"/>
    <w:uiPriority w:val="19"/>
    <w:qFormat/>
    <w:rsid w:val="008449E0"/>
    <w:rPr>
      <w:i/>
      <w:iCs/>
      <w:color w:val="595959" w:themeColor="text1" w:themeTint="A6"/>
    </w:rPr>
  </w:style>
  <w:style w:type="character" w:styleId="Intensievebenadrukking">
    <w:name w:val="Intense Emphasis"/>
    <w:basedOn w:val="Standaardalinea-lettertype"/>
    <w:uiPriority w:val="21"/>
    <w:qFormat/>
    <w:rsid w:val="008449E0"/>
    <w:rPr>
      <w:b/>
      <w:bCs/>
      <w:i/>
      <w:iCs/>
    </w:rPr>
  </w:style>
  <w:style w:type="character" w:styleId="Subtieleverwijzing">
    <w:name w:val="Subtle Reference"/>
    <w:basedOn w:val="Standaardalinea-lettertype"/>
    <w:uiPriority w:val="31"/>
    <w:qFormat/>
    <w:rsid w:val="008449E0"/>
    <w:rPr>
      <w:smallCaps/>
      <w:color w:val="404040" w:themeColor="text1" w:themeTint="BF"/>
    </w:rPr>
  </w:style>
  <w:style w:type="character" w:styleId="Intensieveverwijzing">
    <w:name w:val="Intense Reference"/>
    <w:basedOn w:val="Standaardalinea-lettertype"/>
    <w:uiPriority w:val="32"/>
    <w:qFormat/>
    <w:rsid w:val="008449E0"/>
    <w:rPr>
      <w:b/>
      <w:bCs/>
      <w:smallCaps/>
      <w:u w:val="single"/>
    </w:rPr>
  </w:style>
  <w:style w:type="character" w:styleId="Titelvanboek">
    <w:name w:val="Book Title"/>
    <w:basedOn w:val="Standaardalinea-lettertype"/>
    <w:uiPriority w:val="33"/>
    <w:qFormat/>
    <w:rsid w:val="008449E0"/>
    <w:rPr>
      <w:b/>
      <w:bCs/>
      <w:smallCaps/>
    </w:rPr>
  </w:style>
  <w:style w:type="paragraph" w:styleId="Kopvaninhoudsopgave">
    <w:name w:val="TOC Heading"/>
    <w:basedOn w:val="Kop1"/>
    <w:next w:val="Standaard"/>
    <w:uiPriority w:val="39"/>
    <w:unhideWhenUsed/>
    <w:qFormat/>
    <w:rsid w:val="008449E0"/>
    <w:pPr>
      <w:outlineLvl w:val="9"/>
    </w:pPr>
  </w:style>
  <w:style w:type="paragraph" w:styleId="Inhopg1">
    <w:name w:val="toc 1"/>
    <w:basedOn w:val="Standaard"/>
    <w:next w:val="Standaard"/>
    <w:autoRedefine/>
    <w:uiPriority w:val="39"/>
    <w:unhideWhenUsed/>
    <w:rsid w:val="001F6D2C"/>
    <w:pPr>
      <w:spacing w:after="100"/>
    </w:pPr>
  </w:style>
  <w:style w:type="paragraph" w:styleId="Inhopg2">
    <w:name w:val="toc 2"/>
    <w:basedOn w:val="Standaard"/>
    <w:next w:val="Standaard"/>
    <w:autoRedefine/>
    <w:uiPriority w:val="39"/>
    <w:unhideWhenUsed/>
    <w:rsid w:val="001F6D2C"/>
    <w:pPr>
      <w:spacing w:after="100"/>
      <w:ind w:left="210"/>
    </w:pPr>
  </w:style>
  <w:style w:type="character" w:styleId="Hyperlink">
    <w:name w:val="Hyperlink"/>
    <w:basedOn w:val="Standaardalinea-lettertype"/>
    <w:uiPriority w:val="99"/>
    <w:unhideWhenUsed/>
    <w:rsid w:val="001F6D2C"/>
    <w:rPr>
      <w:color w:val="FF0000" w:themeColor="hyperlink"/>
      <w:u w:val="single"/>
    </w:rPr>
  </w:style>
  <w:style w:type="table" w:styleId="Rastertabel5donker-Accent1">
    <w:name w:val="Grid Table 5 Dark Accent 1"/>
    <w:basedOn w:val="Standaardtabel"/>
    <w:uiPriority w:val="50"/>
    <w:rsid w:val="00A30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1"/>
      </w:tcPr>
    </w:tblStylePr>
    <w:tblStylePr w:type="band1Vert">
      <w:tblPr/>
      <w:tcPr>
        <w:shd w:val="clear" w:color="auto" w:fill="FF9999" w:themeFill="accent1" w:themeFillTint="66"/>
      </w:tcPr>
    </w:tblStylePr>
    <w:tblStylePr w:type="band1Horz">
      <w:tblPr/>
      <w:tcPr>
        <w:shd w:val="clear" w:color="auto" w:fill="FF9999" w:themeFill="accent1" w:themeFillTint="66"/>
      </w:tcPr>
    </w:tblStylePr>
  </w:style>
  <w:style w:type="character" w:customStyle="1" w:styleId="GeenafstandChar">
    <w:name w:val="Geen afstand Char"/>
    <w:basedOn w:val="Standaardalinea-lettertype"/>
    <w:link w:val="Geenafstand"/>
    <w:uiPriority w:val="1"/>
    <w:rsid w:val="00B33243"/>
  </w:style>
  <w:style w:type="paragraph" w:styleId="Lijstalinea">
    <w:name w:val="List Paragraph"/>
    <w:basedOn w:val="Standaard"/>
    <w:uiPriority w:val="34"/>
    <w:qFormat/>
    <w:rsid w:val="00E30F6A"/>
    <w:pPr>
      <w:ind w:left="720"/>
      <w:contextualSpacing/>
    </w:pPr>
  </w:style>
  <w:style w:type="paragraph" w:styleId="Ballontekst">
    <w:name w:val="Balloon Text"/>
    <w:basedOn w:val="Standaard"/>
    <w:link w:val="BallontekstChar"/>
    <w:uiPriority w:val="99"/>
    <w:semiHidden/>
    <w:unhideWhenUsed/>
    <w:rsid w:val="00003E1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3E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12113">
      <w:bodyDiv w:val="1"/>
      <w:marLeft w:val="0"/>
      <w:marRight w:val="0"/>
      <w:marTop w:val="0"/>
      <w:marBottom w:val="0"/>
      <w:divBdr>
        <w:top w:val="none" w:sz="0" w:space="0" w:color="auto"/>
        <w:left w:val="none" w:sz="0" w:space="0" w:color="auto"/>
        <w:bottom w:val="none" w:sz="0" w:space="0" w:color="auto"/>
        <w:right w:val="none" w:sz="0" w:space="0" w:color="auto"/>
      </w:divBdr>
    </w:div>
    <w:div w:id="149318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ikben\Documents\Aangepaste%20Office-sjablonen\BitSkill%20Template.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39302A"/>
      </a:dk2>
      <a:lt2>
        <a:srgbClr val="E5DEDB"/>
      </a:lt2>
      <a:accent1>
        <a:srgbClr val="FF0000"/>
      </a:accent1>
      <a:accent2>
        <a:srgbClr val="FF0000"/>
      </a:accent2>
      <a:accent3>
        <a:srgbClr val="FF0000"/>
      </a:accent3>
      <a:accent4>
        <a:srgbClr val="FF0000"/>
      </a:accent4>
      <a:accent5>
        <a:srgbClr val="FF0000"/>
      </a:accent5>
      <a:accent6>
        <a:srgbClr val="FF0000"/>
      </a:accent6>
      <a:hlink>
        <a:srgbClr val="FF00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4770E-9DB5-4EF9-B977-9B29FA6B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BitSkill Template.dotx</Template>
  <TotalTime>592</TotalTime>
  <Pages>10</Pages>
  <Words>763</Words>
  <Characters>4354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5107</CharactersWithSpaces>
  <SharedDoc>false</SharedDoc>
  <HLinks>
    <vt:vector size="102" baseType="variant">
      <vt:variant>
        <vt:i4>1769524</vt:i4>
      </vt:variant>
      <vt:variant>
        <vt:i4>98</vt:i4>
      </vt:variant>
      <vt:variant>
        <vt:i4>0</vt:i4>
      </vt:variant>
      <vt:variant>
        <vt:i4>5</vt:i4>
      </vt:variant>
      <vt:variant>
        <vt:lpwstr/>
      </vt:variant>
      <vt:variant>
        <vt:lpwstr>_Toc10724967</vt:lpwstr>
      </vt:variant>
      <vt:variant>
        <vt:i4>1703988</vt:i4>
      </vt:variant>
      <vt:variant>
        <vt:i4>92</vt:i4>
      </vt:variant>
      <vt:variant>
        <vt:i4>0</vt:i4>
      </vt:variant>
      <vt:variant>
        <vt:i4>5</vt:i4>
      </vt:variant>
      <vt:variant>
        <vt:lpwstr/>
      </vt:variant>
      <vt:variant>
        <vt:lpwstr>_Toc10724966</vt:lpwstr>
      </vt:variant>
      <vt:variant>
        <vt:i4>1638452</vt:i4>
      </vt:variant>
      <vt:variant>
        <vt:i4>86</vt:i4>
      </vt:variant>
      <vt:variant>
        <vt:i4>0</vt:i4>
      </vt:variant>
      <vt:variant>
        <vt:i4>5</vt:i4>
      </vt:variant>
      <vt:variant>
        <vt:lpwstr/>
      </vt:variant>
      <vt:variant>
        <vt:lpwstr>_Toc10724965</vt:lpwstr>
      </vt:variant>
      <vt:variant>
        <vt:i4>1572916</vt:i4>
      </vt:variant>
      <vt:variant>
        <vt:i4>80</vt:i4>
      </vt:variant>
      <vt:variant>
        <vt:i4>0</vt:i4>
      </vt:variant>
      <vt:variant>
        <vt:i4>5</vt:i4>
      </vt:variant>
      <vt:variant>
        <vt:lpwstr/>
      </vt:variant>
      <vt:variant>
        <vt:lpwstr>_Toc10724964</vt:lpwstr>
      </vt:variant>
      <vt:variant>
        <vt:i4>2031668</vt:i4>
      </vt:variant>
      <vt:variant>
        <vt:i4>74</vt:i4>
      </vt:variant>
      <vt:variant>
        <vt:i4>0</vt:i4>
      </vt:variant>
      <vt:variant>
        <vt:i4>5</vt:i4>
      </vt:variant>
      <vt:variant>
        <vt:lpwstr/>
      </vt:variant>
      <vt:variant>
        <vt:lpwstr>_Toc10724963</vt:lpwstr>
      </vt:variant>
      <vt:variant>
        <vt:i4>1966132</vt:i4>
      </vt:variant>
      <vt:variant>
        <vt:i4>68</vt:i4>
      </vt:variant>
      <vt:variant>
        <vt:i4>0</vt:i4>
      </vt:variant>
      <vt:variant>
        <vt:i4>5</vt:i4>
      </vt:variant>
      <vt:variant>
        <vt:lpwstr/>
      </vt:variant>
      <vt:variant>
        <vt:lpwstr>_Toc10724962</vt:lpwstr>
      </vt:variant>
      <vt:variant>
        <vt:i4>1900596</vt:i4>
      </vt:variant>
      <vt:variant>
        <vt:i4>62</vt:i4>
      </vt:variant>
      <vt:variant>
        <vt:i4>0</vt:i4>
      </vt:variant>
      <vt:variant>
        <vt:i4>5</vt:i4>
      </vt:variant>
      <vt:variant>
        <vt:lpwstr/>
      </vt:variant>
      <vt:variant>
        <vt:lpwstr>_Toc10724961</vt:lpwstr>
      </vt:variant>
      <vt:variant>
        <vt:i4>1835060</vt:i4>
      </vt:variant>
      <vt:variant>
        <vt:i4>56</vt:i4>
      </vt:variant>
      <vt:variant>
        <vt:i4>0</vt:i4>
      </vt:variant>
      <vt:variant>
        <vt:i4>5</vt:i4>
      </vt:variant>
      <vt:variant>
        <vt:lpwstr/>
      </vt:variant>
      <vt:variant>
        <vt:lpwstr>_Toc10724960</vt:lpwstr>
      </vt:variant>
      <vt:variant>
        <vt:i4>1376311</vt:i4>
      </vt:variant>
      <vt:variant>
        <vt:i4>50</vt:i4>
      </vt:variant>
      <vt:variant>
        <vt:i4>0</vt:i4>
      </vt:variant>
      <vt:variant>
        <vt:i4>5</vt:i4>
      </vt:variant>
      <vt:variant>
        <vt:lpwstr/>
      </vt:variant>
      <vt:variant>
        <vt:lpwstr>_Toc10724959</vt:lpwstr>
      </vt:variant>
      <vt:variant>
        <vt:i4>1310775</vt:i4>
      </vt:variant>
      <vt:variant>
        <vt:i4>44</vt:i4>
      </vt:variant>
      <vt:variant>
        <vt:i4>0</vt:i4>
      </vt:variant>
      <vt:variant>
        <vt:i4>5</vt:i4>
      </vt:variant>
      <vt:variant>
        <vt:lpwstr/>
      </vt:variant>
      <vt:variant>
        <vt:lpwstr>_Toc10724958</vt:lpwstr>
      </vt:variant>
      <vt:variant>
        <vt:i4>1769527</vt:i4>
      </vt:variant>
      <vt:variant>
        <vt:i4>38</vt:i4>
      </vt:variant>
      <vt:variant>
        <vt:i4>0</vt:i4>
      </vt:variant>
      <vt:variant>
        <vt:i4>5</vt:i4>
      </vt:variant>
      <vt:variant>
        <vt:lpwstr/>
      </vt:variant>
      <vt:variant>
        <vt:lpwstr>_Toc10724957</vt:lpwstr>
      </vt:variant>
      <vt:variant>
        <vt:i4>1703991</vt:i4>
      </vt:variant>
      <vt:variant>
        <vt:i4>32</vt:i4>
      </vt:variant>
      <vt:variant>
        <vt:i4>0</vt:i4>
      </vt:variant>
      <vt:variant>
        <vt:i4>5</vt:i4>
      </vt:variant>
      <vt:variant>
        <vt:lpwstr/>
      </vt:variant>
      <vt:variant>
        <vt:lpwstr>_Toc10724956</vt:lpwstr>
      </vt:variant>
      <vt:variant>
        <vt:i4>1638455</vt:i4>
      </vt:variant>
      <vt:variant>
        <vt:i4>26</vt:i4>
      </vt:variant>
      <vt:variant>
        <vt:i4>0</vt:i4>
      </vt:variant>
      <vt:variant>
        <vt:i4>5</vt:i4>
      </vt:variant>
      <vt:variant>
        <vt:lpwstr/>
      </vt:variant>
      <vt:variant>
        <vt:lpwstr>_Toc10724955</vt:lpwstr>
      </vt:variant>
      <vt:variant>
        <vt:i4>1572919</vt:i4>
      </vt:variant>
      <vt:variant>
        <vt:i4>20</vt:i4>
      </vt:variant>
      <vt:variant>
        <vt:i4>0</vt:i4>
      </vt:variant>
      <vt:variant>
        <vt:i4>5</vt:i4>
      </vt:variant>
      <vt:variant>
        <vt:lpwstr/>
      </vt:variant>
      <vt:variant>
        <vt:lpwstr>_Toc10724954</vt:lpwstr>
      </vt:variant>
      <vt:variant>
        <vt:i4>2031671</vt:i4>
      </vt:variant>
      <vt:variant>
        <vt:i4>14</vt:i4>
      </vt:variant>
      <vt:variant>
        <vt:i4>0</vt:i4>
      </vt:variant>
      <vt:variant>
        <vt:i4>5</vt:i4>
      </vt:variant>
      <vt:variant>
        <vt:lpwstr/>
      </vt:variant>
      <vt:variant>
        <vt:lpwstr>_Toc10724953</vt:lpwstr>
      </vt:variant>
      <vt:variant>
        <vt:i4>1966135</vt:i4>
      </vt:variant>
      <vt:variant>
        <vt:i4>8</vt:i4>
      </vt:variant>
      <vt:variant>
        <vt:i4>0</vt:i4>
      </vt:variant>
      <vt:variant>
        <vt:i4>5</vt:i4>
      </vt:variant>
      <vt:variant>
        <vt:lpwstr/>
      </vt:variant>
      <vt:variant>
        <vt:lpwstr>_Toc10724952</vt:lpwstr>
      </vt:variant>
      <vt:variant>
        <vt:i4>1900599</vt:i4>
      </vt:variant>
      <vt:variant>
        <vt:i4>2</vt:i4>
      </vt:variant>
      <vt:variant>
        <vt:i4>0</vt:i4>
      </vt:variant>
      <vt:variant>
        <vt:i4>5</vt:i4>
      </vt:variant>
      <vt:variant>
        <vt:lpwstr/>
      </vt:variant>
      <vt:variant>
        <vt:lpwstr>_Toc10724951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Syon Foppen</dc:creator>
  <cp:keywords/>
  <dc:description/>
  <cp:lastModifiedBy>Syon Foppen</cp:lastModifiedBy>
  <cp:revision>236</cp:revision>
  <dcterms:created xsi:type="dcterms:W3CDTF">2019-05-23T01:09:00Z</dcterms:created>
  <dcterms:modified xsi:type="dcterms:W3CDTF">2019-11-15T19:19:00Z</dcterms:modified>
</cp:coreProperties>
</file>